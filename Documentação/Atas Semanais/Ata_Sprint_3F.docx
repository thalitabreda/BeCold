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461DCCDD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 xml:space="preserve">SPRINT </w:t>
                            </w:r>
                            <w:r w:rsidR="004E157A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3F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461DCCDD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 xml:space="preserve">SPRINT </w:t>
                      </w:r>
                      <w:r w:rsidR="004E157A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3F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67756AC7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Virtual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EF181A">
        <w:rPr>
          <w:lang w:val="pt-BR" w:bidi="pt-BR"/>
        </w:rPr>
        <w:t>31/10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proofErr w:type="spellStart"/>
      <w:r w:rsidR="00EF181A">
        <w:rPr>
          <w:lang w:val="pt-BR" w:bidi="pt-BR"/>
        </w:rPr>
        <w:t>Kaiqui</w:t>
      </w:r>
      <w:proofErr w:type="spellEnd"/>
      <w:r w:rsidR="00EF181A">
        <w:rPr>
          <w:lang w:val="pt-BR" w:bidi="pt-BR"/>
        </w:rPr>
        <w:t>, Yuri, Thalita, Guilherme</w:t>
      </w:r>
    </w:p>
    <w:p w14:paraId="1842D356" w14:textId="725F2589" w:rsidR="005B25EB" w:rsidRDefault="00D6062A" w:rsidP="00D6062A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BC785B">
        <w:rPr>
          <w:b/>
          <w:lang w:val="pt-BR" w:bidi="pt-BR"/>
        </w:rPr>
        <w:t xml:space="preserve"> </w:t>
      </w:r>
      <w:r w:rsidR="00EF181A">
        <w:rPr>
          <w:b/>
          <w:lang w:val="pt-BR" w:bidi="pt-BR"/>
        </w:rPr>
        <w:t>Paulo, Ester</w:t>
      </w:r>
    </w:p>
    <w:p w14:paraId="3A648889" w14:textId="6381E615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EF181A">
        <w:rPr>
          <w:lang w:val="pt-BR" w:bidi="pt-BR"/>
        </w:rPr>
        <w:t xml:space="preserve">19h30 </w:t>
      </w:r>
      <w:proofErr w:type="gramStart"/>
      <w:r w:rsidR="00EF181A">
        <w:rPr>
          <w:lang w:val="pt-BR" w:bidi="pt-BR"/>
        </w:rPr>
        <w:t>ás</w:t>
      </w:r>
      <w:proofErr w:type="gramEnd"/>
      <w:r w:rsidR="00EF181A">
        <w:rPr>
          <w:lang w:val="pt-BR" w:bidi="pt-BR"/>
        </w:rPr>
        <w:t xml:space="preserve"> 20h10</w:t>
      </w:r>
    </w:p>
    <w:p w14:paraId="75C9C769" w14:textId="0E1128BC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proofErr w:type="spellStart"/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Kaiqui</w:t>
      </w:r>
      <w:proofErr w:type="spellEnd"/>
    </w:p>
    <w:p w14:paraId="460B9AFE" w14:textId="4A8B987B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BC785B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EF181A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Yuri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71B2C296" w:rsidR="00875D51" w:rsidRDefault="00EF181A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Divisão de tarefas das observações feitas pelo professor Frizza</w:t>
      </w:r>
    </w:p>
    <w:p w14:paraId="4B4332CC" w14:textId="37DDA0DC" w:rsidR="00BC785B" w:rsidRDefault="00BC785B" w:rsidP="00EF181A">
      <w:pPr>
        <w:pStyle w:val="PargrafodaLista"/>
        <w:spacing w:after="160" w:line="256" w:lineRule="auto"/>
        <w:ind w:left="173"/>
      </w:pP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6D7A83A3" w:rsidR="008A5118" w:rsidRDefault="00BC785B" w:rsidP="005B25EB">
            <w:pPr>
              <w:pStyle w:val="DescriodoItem"/>
              <w:jc w:val="center"/>
            </w:pPr>
            <w:r>
              <w:t xml:space="preserve">  </w:t>
            </w:r>
            <w:r w:rsidR="00EF181A">
              <w:t>Validações Tela de Login, e alteração na documentação</w:t>
            </w:r>
          </w:p>
        </w:tc>
        <w:tc>
          <w:tcPr>
            <w:tcW w:w="1167" w:type="pct"/>
            <w:vAlign w:val="center"/>
          </w:tcPr>
          <w:p w14:paraId="062692B5" w14:textId="5C928F3A" w:rsidR="000827F6" w:rsidRPr="00E21240" w:rsidRDefault="005B25EB" w:rsidP="00082D59">
            <w:pPr>
              <w:pStyle w:val="DescriodoItem"/>
              <w:spacing w:after="0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10D6EC25" w14:textId="3833A642" w:rsidR="000827F6" w:rsidRDefault="00EF181A" w:rsidP="00082D59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202DF85F" w14:textId="50B0500E" w:rsidR="000827F6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57539488" w:rsidR="000827F6" w:rsidRPr="00E463CF" w:rsidRDefault="00EF181A" w:rsidP="00082D59">
            <w:pPr>
              <w:pStyle w:val="DescriodoItem"/>
              <w:jc w:val="center"/>
            </w:pPr>
            <w:r>
              <w:t xml:space="preserve">Criação de padrão de classes CSS </w:t>
            </w:r>
          </w:p>
        </w:tc>
        <w:tc>
          <w:tcPr>
            <w:tcW w:w="1167" w:type="pct"/>
            <w:vAlign w:val="center"/>
          </w:tcPr>
          <w:p w14:paraId="46A9134C" w14:textId="482C5C9D" w:rsidR="000827F6" w:rsidRPr="00E463CF" w:rsidRDefault="005B25EB" w:rsidP="00082D59">
            <w:pPr>
              <w:pStyle w:val="DescriodoItem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5F561B01" w14:textId="5F0F1865" w:rsidR="000827F6" w:rsidRPr="00E463CF" w:rsidRDefault="00EF181A" w:rsidP="00082D59">
            <w:pPr>
              <w:pStyle w:val="DescriodoItem"/>
              <w:jc w:val="center"/>
            </w:pPr>
            <w:r>
              <w:t>02/11</w:t>
            </w:r>
          </w:p>
        </w:tc>
        <w:tc>
          <w:tcPr>
            <w:tcW w:w="1385" w:type="pct"/>
            <w:vAlign w:val="center"/>
          </w:tcPr>
          <w:p w14:paraId="0556F1C0" w14:textId="31C9F228" w:rsidR="000827F6" w:rsidRPr="00E463CF" w:rsidRDefault="00EF181A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7FF36FA2" w:rsidR="000827F6" w:rsidRPr="00E463CF" w:rsidRDefault="00EF181A" w:rsidP="00106CEA">
            <w:pPr>
              <w:pStyle w:val="DescriodoItem"/>
              <w:jc w:val="center"/>
            </w:pPr>
            <w:r>
              <w:t>Ajuste no banco de dados</w:t>
            </w:r>
          </w:p>
        </w:tc>
        <w:tc>
          <w:tcPr>
            <w:tcW w:w="1167" w:type="pct"/>
            <w:vAlign w:val="center"/>
          </w:tcPr>
          <w:p w14:paraId="6B08553D" w14:textId="6CACC432" w:rsidR="000827F6" w:rsidRPr="00E463CF" w:rsidRDefault="005B25EB" w:rsidP="00106CEA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39BAF900" w14:textId="32617A9F" w:rsidR="000827F6" w:rsidRPr="00E463CF" w:rsidRDefault="00EF181A" w:rsidP="00106CEA">
            <w:pPr>
              <w:pStyle w:val="DescriodoItem"/>
              <w:jc w:val="center"/>
            </w:pPr>
            <w:r>
              <w:t>02/11</w:t>
            </w:r>
          </w:p>
        </w:tc>
        <w:tc>
          <w:tcPr>
            <w:tcW w:w="1385" w:type="pct"/>
            <w:vAlign w:val="center"/>
          </w:tcPr>
          <w:p w14:paraId="54EF47F2" w14:textId="64E86FAA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018D5CD2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dashboard</w:t>
            </w:r>
          </w:p>
        </w:tc>
        <w:tc>
          <w:tcPr>
            <w:tcW w:w="1167" w:type="pct"/>
            <w:vAlign w:val="center"/>
          </w:tcPr>
          <w:p w14:paraId="5439EB38" w14:textId="150C4270" w:rsidR="000827F6" w:rsidRPr="00E463CF" w:rsidRDefault="005B25EB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4D01A726" w14:textId="7FF27239" w:rsidR="000827F6" w:rsidRPr="00E463CF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5376348B" w14:textId="3ED49A0B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7CC74209" w:rsidR="000827F6" w:rsidRPr="00E463CF" w:rsidRDefault="005B25EB" w:rsidP="00106CEA">
            <w:pPr>
              <w:pStyle w:val="DescriodoItem"/>
              <w:jc w:val="center"/>
            </w:pPr>
            <w:r>
              <w:t xml:space="preserve">Ajustes </w:t>
            </w:r>
            <w:r w:rsidR="00EF181A">
              <w:t>na home como rever navbar e adicionar animações css</w:t>
            </w:r>
          </w:p>
        </w:tc>
        <w:tc>
          <w:tcPr>
            <w:tcW w:w="1167" w:type="pct"/>
            <w:vAlign w:val="center"/>
          </w:tcPr>
          <w:p w14:paraId="3BD36F39" w14:textId="5B7B7597" w:rsidR="00D10371" w:rsidRPr="00E463CF" w:rsidRDefault="005B25EB" w:rsidP="00106CEA">
            <w:pPr>
              <w:pStyle w:val="DescriodoItem"/>
              <w:jc w:val="center"/>
            </w:pPr>
            <w:r>
              <w:t>Kaiqui</w:t>
            </w:r>
          </w:p>
        </w:tc>
        <w:tc>
          <w:tcPr>
            <w:tcW w:w="957" w:type="pct"/>
            <w:vAlign w:val="center"/>
          </w:tcPr>
          <w:p w14:paraId="395E9FF2" w14:textId="1E77E78D" w:rsidR="00D10371" w:rsidRPr="00E463CF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7E2AD044" w14:textId="1C866EEE" w:rsidR="000827F6" w:rsidRPr="00E463CF" w:rsidRDefault="00EF181A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107C6B74" w:rsidR="00082D59" w:rsidRPr="000827F6" w:rsidRDefault="00EF181A" w:rsidP="00106CEA">
            <w:pPr>
              <w:pStyle w:val="DescriodoItem"/>
              <w:jc w:val="center"/>
            </w:pPr>
            <w:r>
              <w:t>Checar a validação e alterar os inputs da tela de cadastro</w:t>
            </w:r>
          </w:p>
        </w:tc>
        <w:tc>
          <w:tcPr>
            <w:tcW w:w="1167" w:type="pct"/>
            <w:vAlign w:val="center"/>
          </w:tcPr>
          <w:p w14:paraId="71ABDC55" w14:textId="13D8C54F" w:rsidR="00082D59" w:rsidRDefault="005B25EB" w:rsidP="00106CEA">
            <w:pPr>
              <w:pStyle w:val="DescriodoItem"/>
              <w:jc w:val="center"/>
            </w:pPr>
            <w:r>
              <w:t>Paulo</w:t>
            </w:r>
          </w:p>
        </w:tc>
        <w:tc>
          <w:tcPr>
            <w:tcW w:w="957" w:type="pct"/>
            <w:vAlign w:val="center"/>
          </w:tcPr>
          <w:p w14:paraId="6930AFAC" w14:textId="67001F2C" w:rsidR="00082D59" w:rsidRDefault="00EF181A" w:rsidP="00106CEA">
            <w:pPr>
              <w:pStyle w:val="DescriodoItem"/>
              <w:jc w:val="center"/>
            </w:pPr>
            <w:r>
              <w:t>06/11</w:t>
            </w:r>
          </w:p>
        </w:tc>
        <w:tc>
          <w:tcPr>
            <w:tcW w:w="1385" w:type="pct"/>
            <w:vAlign w:val="center"/>
          </w:tcPr>
          <w:p w14:paraId="0BD05100" w14:textId="5A44F444" w:rsidR="00082D59" w:rsidRDefault="00EF181A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B1196" w14:textId="77777777" w:rsidR="004919B3" w:rsidRDefault="004919B3" w:rsidP="001E7D29">
      <w:pPr>
        <w:spacing w:after="0" w:line="240" w:lineRule="auto"/>
      </w:pPr>
      <w:r>
        <w:separator/>
      </w:r>
    </w:p>
  </w:endnote>
  <w:endnote w:type="continuationSeparator" w:id="0">
    <w:p w14:paraId="54056A75" w14:textId="77777777" w:rsidR="004919B3" w:rsidRDefault="004919B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4A601" w14:textId="77777777" w:rsidR="004919B3" w:rsidRDefault="004919B3" w:rsidP="001E7D29">
      <w:pPr>
        <w:spacing w:after="0" w:line="240" w:lineRule="auto"/>
      </w:pPr>
      <w:r>
        <w:separator/>
      </w:r>
    </w:p>
  </w:footnote>
  <w:footnote w:type="continuationSeparator" w:id="0">
    <w:p w14:paraId="77D4264A" w14:textId="77777777" w:rsidR="004919B3" w:rsidRDefault="004919B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0675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9B3"/>
    <w:rsid w:val="00491C23"/>
    <w:rsid w:val="004A419E"/>
    <w:rsid w:val="004B4D9B"/>
    <w:rsid w:val="004B5B43"/>
    <w:rsid w:val="004B5C09"/>
    <w:rsid w:val="004E157A"/>
    <w:rsid w:val="004E227E"/>
    <w:rsid w:val="00500DD1"/>
    <w:rsid w:val="00515252"/>
    <w:rsid w:val="00521AE3"/>
    <w:rsid w:val="00524D68"/>
    <w:rsid w:val="00535B54"/>
    <w:rsid w:val="00550206"/>
    <w:rsid w:val="00554276"/>
    <w:rsid w:val="00564D17"/>
    <w:rsid w:val="005758DE"/>
    <w:rsid w:val="005A3DB6"/>
    <w:rsid w:val="005B25EB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D55F8"/>
    <w:rsid w:val="00DF2868"/>
    <w:rsid w:val="00E17712"/>
    <w:rsid w:val="00E463CF"/>
    <w:rsid w:val="00E473D1"/>
    <w:rsid w:val="00E557A0"/>
    <w:rsid w:val="00E61938"/>
    <w:rsid w:val="00ED12DD"/>
    <w:rsid w:val="00EF181A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35961"/>
    <w:rsid w:val="000A44B2"/>
    <w:rsid w:val="000B74DB"/>
    <w:rsid w:val="001649B2"/>
    <w:rsid w:val="001678DD"/>
    <w:rsid w:val="0042298E"/>
    <w:rsid w:val="00E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2023-11-06T20:33:00Z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
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B12BE" w14:textId="700AD7F5" w:rsidR="0033728F" w:rsidRDefault="00920B69" w:rsidP="0033728F">
      <w:pPr>
        <w:pStyle w:val="Logotipo"/>
      </w:pPr>
      <w:r>
        <mc:AlternateContent>
          <mc:Choice Requires="wps">
            <w:drawing>
              <wp:inline distT="0" distB="0" distL="0" distR="0" wp14:anchorId="41BCA672" wp14:editId="08EFBBF8">
                <wp:extent cx="3467735" cy="407670"/>
                <wp:effectExtent l="22225" t="22225" r="24765" b="22225"/>
                <wp:docPr id="1771038081" name="Forma 61" descr="Insira o logotip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67735" cy="4699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4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6FF24EE" w14:textId="51A1A065" w:rsidR="00A3439E" w:rsidRPr="0082343B" w:rsidRDefault="00D6062A" w:rsidP="00A3439E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eastAsia="Calibri" w:hAnsi="Calibri" w:cstheme="minorBidi"/>
                                <w:b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  <w:lang w:val="pt-BR" w:bidi="pt-BR"/>
                              </w:rPr>
                              <w:t xml:space="preserve">SPRINT </w:t>
                            </w:r>
                            <w:r w:rsidR="00DD55F8">
                              <w:rPr>
                                <w:rFonts w:eastAsia="Calibri" w:hAnsi="Calibri" w:cstheme="minorBidi"/>
                                <w:b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  <w:lang w:val="pt-BR" w:bidi="pt-BR"/>
                              </w:rPr>
                              <w:t>3</w:t>
                            </w:r>
                            <w:r w:rsidR="0082120B">
                              <w:rPr>
                                <w:rFonts w:eastAsia="Calibri" w:hAnsi="Calibri" w:cstheme="minorBidi"/>
                                <w:b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  <w:lang w:val="pt-BR" w:bidi="pt-BR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19050" tIns="19050" rIns="19050" bIns="19050" anchor="ctr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BCA672" id="Forma 61" o:spid="_x0000_s1026" alt="Insira o logotipo" style="width:273.05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" filled="f" strokecolor="black [3213]" strokeweight="3pt">
                <v:stroke miterlimit="4"/>
                <v:textbox style="mso-fit-shape-to-text:t" inset="1.5pt,1.5pt,1.5pt,1.5pt">
                  <w:txbxContent>
                    <w:p w14:paraId="06FF24EE" w14:textId="51A1A065" w:rsidR="00A3439E" w:rsidRPr="0082343B" w:rsidRDefault="00D6062A" w:rsidP="00A3439E">
                      <w:pPr>
                        <w:pStyle w:val="NormalWeb"/>
                        <w:spacing w:after="0"/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eastAsia="Calibri" w:hAnsi="Calibri" w:cstheme="minorBidi"/>
                          <w:b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  <w:lang w:val="pt-BR" w:bidi="pt-BR"/>
                        </w:rPr>
                        <w:t xml:space="preserve">SPRINT </w:t>
                      </w:r>
                      <w:r w:rsidR="00DD55F8">
                        <w:rPr>
                          <w:rFonts w:eastAsia="Calibri" w:hAnsi="Calibri" w:cstheme="minorBidi"/>
                          <w:b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  <w:lang w:val="pt-BR" w:bidi="pt-BR"/>
                        </w:rPr>
                        <w:t>3</w:t>
                      </w:r>
                      <w:r w:rsidR="0082120B">
                        <w:rPr>
                          <w:rFonts w:eastAsia="Calibri" w:hAnsi="Calibri" w:cstheme="minorBidi"/>
                          <w:b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  <w:lang w:val="pt-BR" w:bidi="pt-BR"/>
                        </w:rPr>
                        <w:t>G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3941A08" w14:textId="77777777" w:rsidR="00275260" w:rsidRPr="00875D51" w:rsidRDefault="00000000" w:rsidP="00875D51">
      <w:pPr>
        <w:pStyle w:val="Ttulo1"/>
      </w:pPr>
      <w:sdt>
        <w:sdtPr>
          <w:alias w:val="Atas da reunião:"/>
          <w:tag w:val="Atas da reunião:"/>
          <w:id w:val="1780671977"/>
          <w:placeholder>
            <w:docPart w:val="64A295556F6F43FF8A00CD0074A650FE"/>
          </w:placeholder>
          <w:temporary/>
          <w:showingPlcHdr/>
          <w15:appearance w15:val="hidden"/>
        </w:sdtPr>
        <w:sdtContent>
          <w:r w:rsidR="00275260" w:rsidRPr="00875D51">
            <w:rPr>
              <w:lang w:val="pt-BR" w:bidi="pt-BR"/>
            </w:rPr>
            <w:t>Atas da reunião</w:t>
          </w:r>
        </w:sdtContent>
      </w:sdt>
    </w:p>
    <w:p w14:paraId="45CA4398" w14:textId="575A407A" w:rsidR="00D6062A" w:rsidRDefault="00A3439E" w:rsidP="00D6062A">
      <w:pPr>
        <w:pStyle w:val="Detalhes"/>
        <w:spacing w:after="0"/>
        <w:ind w:left="0"/>
        <w:jc w:val="left"/>
        <w:rPr>
          <w:lang w:val="pt-BR" w:bidi="pt-BR"/>
        </w:rPr>
      </w:pPr>
      <w:r w:rsidRPr="00515252">
        <w:rPr>
          <w:b/>
          <w:lang w:val="pt-BR" w:bidi="pt-BR"/>
        </w:rPr>
        <w:t>Local</w:t>
      </w:r>
      <w:r w:rsidRPr="00515252">
        <w:rPr>
          <w:lang w:val="pt-BR" w:bidi="pt-BR"/>
        </w:rPr>
        <w:t xml:space="preserve">: </w:t>
      </w:r>
      <w:r w:rsidR="0082120B">
        <w:rPr>
          <w:lang w:val="pt-BR" w:bidi="pt-BR"/>
        </w:rPr>
        <w:t>Refeitório Faculdade</w:t>
      </w:r>
      <w:r w:rsidRPr="00515252">
        <w:rPr>
          <w:b/>
          <w:lang w:val="pt-BR" w:bidi="pt-BR"/>
        </w:rPr>
        <w:br/>
        <w:t>Data</w:t>
      </w:r>
      <w:r w:rsidRPr="00515252">
        <w:rPr>
          <w:lang w:val="pt-BR" w:bidi="pt-BR"/>
        </w:rPr>
        <w:t xml:space="preserve">: </w:t>
      </w:r>
      <w:r w:rsidR="0082120B">
        <w:rPr>
          <w:lang w:val="pt-BR" w:bidi="pt-BR"/>
        </w:rPr>
        <w:t>06</w:t>
      </w:r>
      <w:r w:rsidR="00EF181A">
        <w:rPr>
          <w:lang w:val="pt-BR" w:bidi="pt-BR"/>
        </w:rPr>
        <w:t>/1</w:t>
      </w:r>
      <w:r w:rsidR="0082120B">
        <w:rPr>
          <w:lang w:val="pt-BR" w:bidi="pt-BR"/>
        </w:rPr>
        <w:t>1</w:t>
      </w:r>
      <w:r w:rsidRPr="00515252">
        <w:rPr>
          <w:b/>
          <w:lang w:val="pt-BR" w:bidi="pt-BR"/>
        </w:rPr>
        <w:br/>
        <w:t>Participantes</w:t>
      </w:r>
      <w:r w:rsidRPr="00515252">
        <w:rPr>
          <w:lang w:val="pt-BR" w:bidi="pt-BR"/>
        </w:rPr>
        <w:t xml:space="preserve">: </w:t>
      </w:r>
      <w:proofErr w:type="spellStart"/>
      <w:r w:rsidR="00EF181A">
        <w:rPr>
          <w:lang w:val="pt-BR" w:bidi="pt-BR"/>
        </w:rPr>
        <w:t>Kaiqui</w:t>
      </w:r>
      <w:proofErr w:type="spellEnd"/>
      <w:r w:rsidR="00EF181A">
        <w:rPr>
          <w:lang w:val="pt-BR" w:bidi="pt-BR"/>
        </w:rPr>
        <w:t>, Yuri, Thalita, Guilherme</w:t>
      </w:r>
      <w:r w:rsidR="0082120B">
        <w:rPr>
          <w:lang w:val="pt-BR" w:bidi="pt-BR"/>
        </w:rPr>
        <w:t>, Ester e Paulo.</w:t>
      </w:r>
    </w:p>
    <w:p w14:paraId="1842D356" w14:textId="5401F2BC" w:rsidR="005B25EB" w:rsidRDefault="00D6062A" w:rsidP="00D6062A">
      <w:pPr>
        <w:pStyle w:val="Detalhes"/>
        <w:spacing w:after="0"/>
        <w:ind w:left="0"/>
        <w:jc w:val="left"/>
        <w:rPr>
          <w:bCs/>
          <w:lang w:val="pt-BR" w:bidi="pt-BR"/>
        </w:rPr>
      </w:pPr>
      <w:r>
        <w:rPr>
          <w:b/>
          <w:lang w:val="pt-BR" w:bidi="pt-BR"/>
        </w:rPr>
        <w:t>Ausentes</w:t>
      </w:r>
      <w:r w:rsidR="00B8011E">
        <w:rPr>
          <w:b/>
          <w:lang w:val="pt-BR" w:bidi="pt-BR"/>
        </w:rPr>
        <w:t>:</w:t>
      </w:r>
    </w:p>
    <w:p w14:paraId="3A648889" w14:textId="6A2157E4" w:rsidR="00D30EE6" w:rsidRDefault="00A3439E" w:rsidP="00D6062A">
      <w:pPr>
        <w:pStyle w:val="Detalhes"/>
        <w:spacing w:after="0"/>
        <w:ind w:left="0"/>
        <w:jc w:val="left"/>
        <w:rPr>
          <w:rStyle w:val="Forte"/>
          <w:rFonts w:asciiTheme="majorHAnsi" w:eastAsiaTheme="majorEastAsia" w:hAnsiTheme="majorHAnsi"/>
          <w:b w:val="0"/>
          <w:bCs w:val="0"/>
          <w:lang w:val="pt-BR"/>
        </w:rPr>
      </w:pPr>
      <w:r w:rsidRPr="00515252">
        <w:rPr>
          <w:b/>
          <w:lang w:val="pt-BR" w:bidi="pt-BR"/>
        </w:rPr>
        <w:t>Horário</w:t>
      </w:r>
      <w:r w:rsidRPr="00515252">
        <w:rPr>
          <w:lang w:val="pt-BR" w:bidi="pt-BR"/>
        </w:rPr>
        <w:t xml:space="preserve">:  </w:t>
      </w:r>
      <w:r w:rsidR="00EF181A">
        <w:rPr>
          <w:lang w:val="pt-BR" w:bidi="pt-BR"/>
        </w:rPr>
        <w:t>1</w:t>
      </w:r>
      <w:r w:rsidR="0082120B">
        <w:rPr>
          <w:lang w:val="pt-BR" w:bidi="pt-BR"/>
        </w:rPr>
        <w:t>6</w:t>
      </w:r>
      <w:r w:rsidR="00EF181A">
        <w:rPr>
          <w:lang w:val="pt-BR" w:bidi="pt-BR"/>
        </w:rPr>
        <w:t xml:space="preserve">h30 </w:t>
      </w:r>
      <w:r w:rsidR="0082120B">
        <w:rPr>
          <w:lang w:val="pt-BR" w:bidi="pt-BR"/>
        </w:rPr>
        <w:t>às</w:t>
      </w:r>
      <w:r w:rsidR="00EF181A">
        <w:rPr>
          <w:lang w:val="pt-BR" w:bidi="pt-BR"/>
        </w:rPr>
        <w:t xml:space="preserve"> </w:t>
      </w:r>
      <w:r w:rsidR="0082120B">
        <w:rPr>
          <w:lang w:val="pt-BR" w:bidi="pt-BR"/>
        </w:rPr>
        <w:t>17</w:t>
      </w:r>
      <w:r w:rsidR="00EF181A">
        <w:rPr>
          <w:lang w:val="pt-BR" w:bidi="pt-BR"/>
        </w:rPr>
        <w:t>h</w:t>
      </w:r>
    </w:p>
    <w:p w14:paraId="75C9C769" w14:textId="0E1128BC" w:rsidR="00D6062A" w:rsidRDefault="00D6062A" w:rsidP="00D6062A">
      <w:pPr>
        <w:pStyle w:val="Detalhes"/>
        <w:spacing w:after="0"/>
        <w:ind w:left="0"/>
        <w:jc w:val="left"/>
        <w:rPr>
          <w:rStyle w:val="Forte"/>
          <w:rFonts w:asciiTheme="majorHAnsi" w:eastAsiaTheme="majorEastAsia" w:hAnsiTheme="majorHAnsi"/>
          <w:b w:val="0"/>
          <w:bCs w:val="0"/>
          <w:lang w:val="pt-BR"/>
        </w:rPr>
      </w:pPr>
      <w:r w:rsidRPr="00D6062A">
        <w:rPr>
          <w:rStyle w:val="Forte"/>
          <w:rFonts w:asciiTheme="majorHAnsi" w:eastAsiaTheme="majorEastAsia" w:hAnsiTheme="majorHAnsi"/>
          <w:lang w:val="pt-BR"/>
        </w:rPr>
        <w:t>Scrum Master:</w:t>
      </w:r>
      <w:r>
        <w:rPr>
          <w:rStyle w:val="Forte"/>
          <w:rFonts w:asciiTheme="majorHAnsi" w:eastAsiaTheme="majorEastAsia" w:hAnsiTheme="majorHAnsi"/>
          <w:b w:val="0"/>
          <w:bCs w:val="0"/>
          <w:lang w:val="pt-BR"/>
        </w:rPr>
        <w:t xml:space="preserve"> </w:t>
      </w:r>
      <w:proofErr w:type="spellStart"/>
      <w:r w:rsidR="00EF181A">
        <w:rPr>
          <w:rStyle w:val="Forte"/>
          <w:rFonts w:asciiTheme="majorHAnsi" w:eastAsiaTheme="majorEastAsia" w:hAnsiTheme="majorHAnsi"/>
          <w:b w:val="0"/>
          <w:bCs w:val="0"/>
          <w:lang w:val="pt-BR"/>
        </w:rPr>
        <w:t>Kaiqui</w:t>
      </w:r>
      <w:proofErr w:type="spellEnd"/>
    </w:p>
    <w:p w14:paraId="460B9AFE" w14:textId="4A8B987B" w:rsidR="00D6062A" w:rsidRPr="00BC785B" w:rsidRDefault="00D6062A" w:rsidP="00D6062A">
      <w:pPr>
        <w:pStyle w:val="Detalhes"/>
        <w:spacing w:after="0"/>
        <w:ind w:left="0"/>
        <w:jc w:val="left"/>
        <w:rPr>
          <w:rStyle w:val="Forte"/>
          <w:rFonts w:asciiTheme="majorHAnsi" w:eastAsiaTheme="majorEastAsia" w:hAnsiTheme="majorHAnsi"/>
          <w:b w:val="0"/>
          <w:bCs w:val="0"/>
          <w:lang w:val="pt-BR"/>
        </w:rPr>
      </w:pPr>
      <w:r w:rsidRPr="00D6062A">
        <w:rPr>
          <w:rStyle w:val="Forte"/>
          <w:rFonts w:asciiTheme="majorHAnsi" w:eastAsiaTheme="majorEastAsia" w:hAnsiTheme="majorHAnsi"/>
          <w:lang w:val="pt-BR"/>
        </w:rPr>
        <w:t>P.O:</w:t>
      </w:r>
      <w:r w:rsidR="00BC785B">
        <w:rPr>
          <w:rStyle w:val="Forte"/>
          <w:rFonts w:asciiTheme="majorHAnsi" w:eastAsiaTheme="majorEastAsia" w:hAnsiTheme="majorHAnsi"/>
          <w:lang w:val="pt-BR"/>
        </w:rPr>
        <w:t xml:space="preserve"> </w:t>
      </w:r>
      <w:r w:rsidR="00EF181A">
        <w:rPr>
          <w:rStyle w:val="Forte"/>
          <w:rFonts w:asciiTheme="majorHAnsi" w:eastAsiaTheme="majorEastAsia" w:hAnsiTheme="majorHAnsi"/>
          <w:b w:val="0"/>
          <w:bCs w:val="0"/>
          <w:lang w:val="pt-BR"/>
        </w:rPr>
        <w:t>Yuri</w:t>
      </w:r>
    </w:p>
    <w:p w14:paraId="5D8BA0C4" w14:textId="77777777" w:rsidR="00D6062A" w:rsidRDefault="00D6062A" w:rsidP="00875D51">
      <w:pPr>
        <w:pStyle w:val="Ttulo1"/>
        <w:rPr>
          <w:lang w:val="pt-BR" w:bidi="pt-BR"/>
        </w:rPr>
      </w:pPr>
    </w:p>
    <w:p w14:paraId="64B0D296" w14:textId="53DC1156" w:rsidR="00875D51" w:rsidRDefault="00D6062A" w:rsidP="00875D51">
      <w:pPr>
        <w:pStyle w:val="Ttulo1"/>
        <w:rPr>
          <w:kern w:val="0"/>
        </w:rPr>
      </w:pPr>
      <w:r>
        <w:rPr>
          <w:lang w:val="pt-BR" w:bidi="pt-BR"/>
        </w:rPr>
        <w:t xml:space="preserve"> </w:t>
      </w:r>
      <w:r>
        <w:rPr>
          <w:kern w:val="0"/>
        </w:rPr>
        <w:t>Assuntos discutidos e principais decisões</w:t>
      </w:r>
    </w:p>
    <w:p w14:paraId="1436D5D1" w14:textId="77777777" w:rsidR="00D6062A" w:rsidRPr="00875D51" w:rsidRDefault="00D6062A" w:rsidP="00875D51">
      <w:pPr>
        <w:pStyle w:val="Ttulo1"/>
      </w:pPr>
    </w:p>
    <w:p w14:paraId="01454684" w14:textId="4567E1D5" w:rsidR="00875D51" w:rsidRDefault="0082120B" w:rsidP="003310EE">
      <w:pPr>
        <w:pStyle w:val="PargrafodaLista"/>
        <w:numPr>
          <w:ilvl w:val="0"/>
          <w:numId w:val="46"/>
        </w:numPr>
        <w:spacing w:after="160" w:line="256" w:lineRule="auto"/>
      </w:pPr>
      <w:r>
        <w:t>Aumento do prazo de entrega para tarefas da semana passada;</w:t>
      </w:r>
    </w:p>
    <w:p w14:paraId="65ADCCCA" w14:textId="6DC659F7" w:rsidR="0082120B" w:rsidRDefault="0082120B" w:rsidP="0082120B">
      <w:pPr>
        <w:pStyle w:val="PargrafodaLista"/>
        <w:numPr>
          <w:ilvl w:val="0"/>
          <w:numId w:val="46"/>
        </w:numPr>
        <w:spacing w:after="160" w:line="256" w:lineRule="auto"/>
      </w:pPr>
      <w:r>
        <w:t>O que devera ter no banco de dados:</w:t>
      </w:r>
      <w:r>
        <w:br/>
        <w:t>- Tabela endereço;</w:t>
      </w:r>
      <w:r>
        <w:br/>
        <w:t>- Cadastro de temperatura e umidade minima e maxima;</w:t>
      </w:r>
      <w:r>
        <w:br/>
        <w:t>- Tabela Regiões para o cadastro de diferentes métricas;</w:t>
      </w:r>
    </w:p>
    <w:p w14:paraId="70D1340C" w14:textId="6CFA1860" w:rsidR="0082120B" w:rsidRDefault="0082120B" w:rsidP="0082120B">
      <w:pPr>
        <w:pStyle w:val="PargrafodaLista"/>
        <w:numPr>
          <w:ilvl w:val="0"/>
          <w:numId w:val="46"/>
        </w:numPr>
        <w:spacing w:after="160" w:line="256" w:lineRule="auto"/>
      </w:pPr>
      <w:r>
        <w:t>Dividir em etapas a tela do cadastro, primeiro os dados pessoais em seguida a empresa e por fim uma primeira região;</w:t>
      </w:r>
    </w:p>
    <w:p w14:paraId="4B4332CC" w14:textId="37DDA0DC" w:rsidR="00BC785B" w:rsidRDefault="00BC785B" w:rsidP="00EF181A">
      <w:pPr>
        <w:pStyle w:val="PargrafodaLista"/>
        <w:spacing w:after="160" w:line="256" w:lineRule="auto"/>
        <w:ind w:left="173"/>
      </w:pPr>
    </w:p>
    <w:p w14:paraId="60418322" w14:textId="77777777" w:rsidR="003310EE" w:rsidRDefault="003310EE" w:rsidP="003310EE">
      <w:pPr>
        <w:spacing w:after="160" w:line="256" w:lineRule="auto"/>
      </w:pPr>
    </w:p>
    <w:tbl>
      <w:tblPr>
        <w:tblpPr w:leftFromText="141" w:rightFromText="141" w:vertAnchor="text" w:horzAnchor="margin" w:tblpY="60"/>
        <w:tblW w:w="633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19"/>
        <w:gridCol w:w="1815"/>
        <w:gridCol w:w="1489"/>
        <w:gridCol w:w="2154"/>
      </w:tblGrid>
      <w:tr w:rsidR="000827F6" w14:paraId="1155CEB4" w14:textId="77777777" w:rsidTr="00106CEA">
        <w:trPr>
          <w:trHeight w:val="1123"/>
        </w:trPr>
        <w:tc>
          <w:tcPr>
            <w:tcW w:w="1491" w:type="pct"/>
            <w:vAlign w:val="center"/>
          </w:tcPr>
          <w:p w14:paraId="129B2EA7" w14:textId="77777777" w:rsidR="000827F6" w:rsidRDefault="000827F6" w:rsidP="00082D59">
            <w:pPr>
              <w:pStyle w:val="Ttulo2"/>
              <w:spacing w:before="60"/>
              <w:jc w:val="center"/>
            </w:pPr>
            <w:r>
              <w:rPr>
                <w:lang w:val="pt-BR" w:bidi="pt-BR"/>
              </w:rPr>
              <w:t>Itens de ação</w:t>
            </w:r>
          </w:p>
        </w:tc>
        <w:tc>
          <w:tcPr>
            <w:tcW w:w="1167" w:type="pct"/>
            <w:vAlign w:val="center"/>
          </w:tcPr>
          <w:p w14:paraId="66597FCD" w14:textId="77777777" w:rsidR="000827F6" w:rsidRPr="00E21240" w:rsidRDefault="000827F6" w:rsidP="00082D59">
            <w:pPr>
              <w:pStyle w:val="Ttulo2"/>
              <w:spacing w:before="60"/>
              <w:jc w:val="center"/>
            </w:pPr>
            <w:r>
              <w:rPr>
                <w:lang w:val="pt-BR" w:bidi="pt-BR"/>
              </w:rPr>
              <w:t>Proprietários</w:t>
            </w:r>
          </w:p>
        </w:tc>
        <w:tc>
          <w:tcPr>
            <w:tcW w:w="957" w:type="pct"/>
            <w:vAlign w:val="center"/>
          </w:tcPr>
          <w:p w14:paraId="1288D216" w14:textId="77777777" w:rsidR="000827F6" w:rsidRDefault="000827F6" w:rsidP="00082D59">
            <w:pPr>
              <w:pStyle w:val="Ttulo2"/>
              <w:spacing w:before="60"/>
              <w:jc w:val="center"/>
            </w:pPr>
            <w:r>
              <w:rPr>
                <w:lang w:val="pt-BR" w:bidi="pt-BR"/>
              </w:rPr>
              <w:t>Prazo</w:t>
            </w:r>
          </w:p>
        </w:tc>
        <w:tc>
          <w:tcPr>
            <w:tcW w:w="1385" w:type="pct"/>
            <w:vAlign w:val="center"/>
          </w:tcPr>
          <w:p w14:paraId="25F05E13" w14:textId="77777777" w:rsidR="000827F6" w:rsidRDefault="000827F6" w:rsidP="00082D59">
            <w:pPr>
              <w:pStyle w:val="Ttulo2"/>
              <w:spacing w:before="60"/>
              <w:jc w:val="center"/>
            </w:pPr>
            <w:r>
              <w:rPr>
                <w:lang w:val="pt-BR" w:bidi="pt-BR"/>
              </w:rPr>
              <w:t>Status</w:t>
            </w:r>
          </w:p>
        </w:tc>
      </w:tr>
      <w:tr w:rsidR="000827F6" w14:paraId="1E9E1F71" w14:textId="77777777" w:rsidTr="00106CEA">
        <w:trPr>
          <w:trHeight w:val="703"/>
        </w:trPr>
        <w:tc>
          <w:tcPr>
            <w:tcW w:w="1491" w:type="pct"/>
            <w:vAlign w:val="center"/>
          </w:tcPr>
          <w:p w14:paraId="23E79407" w14:textId="7E665F3C" w:rsidR="008A5118" w:rsidRDefault="00BC785B" w:rsidP="005B25EB">
            <w:pPr>
              <w:pStyle w:val="DescriodoItem"/>
              <w:jc w:val="center"/>
            </w:pPr>
            <w:r>
              <w:t xml:space="preserve">  </w:t>
            </w:r>
            <w:r w:rsidR="0082120B">
              <w:t xml:space="preserve"> </w:t>
            </w:r>
            <w:r w:rsidR="0082120B">
              <w:t>Pesquisa plataforma de suporte</w:t>
            </w:r>
          </w:p>
        </w:tc>
        <w:tc>
          <w:tcPr>
            <w:tcW w:w="1167" w:type="pct"/>
            <w:vAlign w:val="center"/>
          </w:tcPr>
          <w:p w14:paraId="062692B5" w14:textId="5C928F3A" w:rsidR="000827F6" w:rsidRPr="00E21240" w:rsidRDefault="005B25EB" w:rsidP="00082D59">
            <w:pPr>
              <w:pStyle w:val="DescriodoItem"/>
              <w:spacing w:after="0"/>
              <w:jc w:val="center"/>
            </w:pPr>
            <w:r>
              <w:t>Thalita</w:t>
            </w:r>
          </w:p>
        </w:tc>
        <w:tc>
          <w:tcPr>
            <w:tcW w:w="957" w:type="pct"/>
            <w:vAlign w:val="center"/>
          </w:tcPr>
          <w:p w14:paraId="10D6EC25" w14:textId="05F0BACA" w:rsidR="000827F6" w:rsidRDefault="0082120B" w:rsidP="00082D59">
            <w:pPr>
              <w:pStyle w:val="DescriodoItem"/>
              <w:jc w:val="center"/>
            </w:pPr>
            <w:r>
              <w:t>10/11</w:t>
            </w:r>
          </w:p>
        </w:tc>
        <w:tc>
          <w:tcPr>
            <w:tcW w:w="1385" w:type="pct"/>
            <w:vAlign w:val="center"/>
          </w:tcPr>
          <w:p w14:paraId="202DF85F" w14:textId="50B0500E" w:rsidR="000827F6" w:rsidRDefault="00EF181A" w:rsidP="00082D59">
            <w:pPr>
              <w:pStyle w:val="DescriodoItem"/>
              <w:jc w:val="center"/>
            </w:pPr>
            <w:r>
              <w:t>A fazer</w:t>
            </w:r>
          </w:p>
        </w:tc>
      </w:tr>
      <w:tr w:rsidR="000827F6" w:rsidRPr="00E463CF" w14:paraId="7384F3F1" w14:textId="77777777" w:rsidTr="00106CEA">
        <w:trPr>
          <w:trHeight w:val="703"/>
        </w:trPr>
        <w:tc>
          <w:tcPr>
            <w:tcW w:w="1491" w:type="pct"/>
            <w:vAlign w:val="center"/>
          </w:tcPr>
          <w:p w14:paraId="3328FE1B" w14:textId="3F40751D" w:rsidR="000827F6" w:rsidRPr="00E463CF" w:rsidRDefault="0082120B" w:rsidP="00082D59">
            <w:pPr>
              <w:pStyle w:val="DescriodoItem"/>
              <w:jc w:val="center"/>
            </w:pPr>
            <w:r>
              <w:t>Pesquisa plataforma de suporte</w:t>
            </w:r>
          </w:p>
        </w:tc>
        <w:tc>
          <w:tcPr>
            <w:tcW w:w="1167" w:type="pct"/>
            <w:vAlign w:val="center"/>
          </w:tcPr>
          <w:p w14:paraId="46A9134C" w14:textId="482C5C9D" w:rsidR="000827F6" w:rsidRPr="00E463CF" w:rsidRDefault="005B25EB" w:rsidP="00082D59">
            <w:pPr>
              <w:pStyle w:val="DescriodoItem"/>
              <w:jc w:val="center"/>
            </w:pPr>
            <w:r>
              <w:t>Ester</w:t>
            </w:r>
          </w:p>
        </w:tc>
        <w:tc>
          <w:tcPr>
            <w:tcW w:w="957" w:type="pct"/>
            <w:vAlign w:val="center"/>
          </w:tcPr>
          <w:p w14:paraId="5F561B01" w14:textId="06DC8BEB" w:rsidR="000827F6" w:rsidRPr="00E463CF" w:rsidRDefault="0082120B" w:rsidP="00082D59">
            <w:pPr>
              <w:pStyle w:val="DescriodoItem"/>
              <w:jc w:val="center"/>
            </w:pPr>
            <w:r>
              <w:t>10/11</w:t>
            </w:r>
          </w:p>
        </w:tc>
        <w:tc>
          <w:tcPr>
            <w:tcW w:w="1385" w:type="pct"/>
            <w:vAlign w:val="center"/>
          </w:tcPr>
          <w:p w14:paraId="0556F1C0" w14:textId="31C9F228" w:rsidR="000827F6" w:rsidRPr="00E463CF" w:rsidRDefault="00EF181A" w:rsidP="00082D59">
            <w:pPr>
              <w:pStyle w:val="DescriodoItem"/>
              <w:jc w:val="center"/>
            </w:pPr>
            <w:r>
              <w:t>A fazer</w:t>
            </w:r>
          </w:p>
        </w:tc>
      </w:tr>
      <w:tr w:rsidR="000827F6" w:rsidRPr="00E463CF" w14:paraId="7AA7EBAC" w14:textId="77777777" w:rsidTr="00106CEA">
        <w:trPr>
          <w:trHeight w:val="703"/>
        </w:trPr>
        <w:tc>
          <w:tcPr>
            <w:tcW w:w="1491" w:type="pct"/>
            <w:vAlign w:val="center"/>
          </w:tcPr>
          <w:p w14:paraId="4E8F504C" w14:textId="7FF36FA2" w:rsidR="000827F6" w:rsidRPr="00E463CF" w:rsidRDefault="00EF181A" w:rsidP="00106CEA">
            <w:pPr>
              <w:pStyle w:val="DescriodoItem"/>
              <w:jc w:val="center"/>
            </w:pPr>
            <w:r>
              <w:t>Ajuste no banco de dados</w:t>
            </w:r>
          </w:p>
        </w:tc>
        <w:tc>
          <w:tcPr>
            <w:tcW w:w="1167" w:type="pct"/>
            <w:vAlign w:val="center"/>
          </w:tcPr>
          <w:p w14:paraId="6B08553D" w14:textId="6CACC432" w:rsidR="000827F6" w:rsidRPr="00E463CF" w:rsidRDefault="005B25EB" w:rsidP="00106CEA">
            <w:pPr>
              <w:pStyle w:val="DescriodoItem"/>
              <w:jc w:val="center"/>
            </w:pPr>
            <w:r>
              <w:t>Guilherme</w:t>
            </w:r>
          </w:p>
        </w:tc>
        <w:tc>
          <w:tcPr>
            <w:tcW w:w="957" w:type="pct"/>
            <w:vAlign w:val="center"/>
          </w:tcPr>
          <w:p w14:paraId="39BAF900" w14:textId="7A0F8140" w:rsidR="000827F6" w:rsidRPr="00E463CF" w:rsidRDefault="0082120B" w:rsidP="00106CEA">
            <w:pPr>
              <w:pStyle w:val="DescriodoItem"/>
              <w:jc w:val="center"/>
            </w:pPr>
            <w:r>
              <w:t>08/11</w:t>
            </w:r>
          </w:p>
        </w:tc>
        <w:tc>
          <w:tcPr>
            <w:tcW w:w="1385" w:type="pct"/>
            <w:vAlign w:val="center"/>
          </w:tcPr>
          <w:p w14:paraId="54EF47F2" w14:textId="64E86FAA" w:rsidR="000827F6" w:rsidRPr="00E463CF" w:rsidRDefault="00EF181A" w:rsidP="00106CEA">
            <w:pPr>
              <w:pStyle w:val="DescriodoItem"/>
              <w:jc w:val="center"/>
            </w:pPr>
            <w:r>
              <w:t>A fazer</w:t>
            </w:r>
          </w:p>
        </w:tc>
      </w:tr>
      <w:tr w:rsidR="000827F6" w:rsidRPr="00E463CF" w14:paraId="78CAAD3B" w14:textId="77777777" w:rsidTr="00106CEA">
        <w:trPr>
          <w:trHeight w:val="703"/>
        </w:trPr>
        <w:tc>
          <w:tcPr>
            <w:tcW w:w="1491" w:type="pct"/>
            <w:vAlign w:val="center"/>
          </w:tcPr>
          <w:p w14:paraId="170920BF" w14:textId="018D5CD2" w:rsidR="000827F6" w:rsidRPr="00E463CF" w:rsidRDefault="005B25EB" w:rsidP="00106CEA">
            <w:pPr>
              <w:pStyle w:val="DescriodoItem"/>
              <w:jc w:val="center"/>
            </w:pPr>
            <w:r>
              <w:t xml:space="preserve">Ajustes </w:t>
            </w:r>
            <w:r w:rsidR="00EF181A">
              <w:t>na dashboard</w:t>
            </w:r>
          </w:p>
        </w:tc>
        <w:tc>
          <w:tcPr>
            <w:tcW w:w="1167" w:type="pct"/>
            <w:vAlign w:val="center"/>
          </w:tcPr>
          <w:p w14:paraId="5439EB38" w14:textId="150C4270" w:rsidR="000827F6" w:rsidRPr="00E463CF" w:rsidRDefault="005B25EB" w:rsidP="00106CEA">
            <w:pPr>
              <w:pStyle w:val="DescriodoItem"/>
              <w:jc w:val="center"/>
            </w:pPr>
            <w:r>
              <w:t>Yuri</w:t>
            </w:r>
          </w:p>
        </w:tc>
        <w:tc>
          <w:tcPr>
            <w:tcW w:w="957" w:type="pct"/>
            <w:vAlign w:val="center"/>
          </w:tcPr>
          <w:p w14:paraId="4D01A726" w14:textId="02D71824" w:rsidR="000827F6" w:rsidRPr="00E463CF" w:rsidRDefault="00EF181A" w:rsidP="00106CEA">
            <w:pPr>
              <w:pStyle w:val="DescriodoItem"/>
              <w:jc w:val="center"/>
            </w:pPr>
            <w:r>
              <w:t>0</w:t>
            </w:r>
            <w:r w:rsidR="0082120B">
              <w:t>8</w:t>
            </w:r>
            <w:r>
              <w:t>/11</w:t>
            </w:r>
          </w:p>
        </w:tc>
        <w:tc>
          <w:tcPr>
            <w:tcW w:w="1385" w:type="pct"/>
            <w:vAlign w:val="center"/>
          </w:tcPr>
          <w:p w14:paraId="5376348B" w14:textId="1F85DD07" w:rsidR="000827F6" w:rsidRPr="00E463CF" w:rsidRDefault="0082120B" w:rsidP="00106CEA">
            <w:pPr>
              <w:pStyle w:val="DescriodoItem"/>
              <w:jc w:val="center"/>
            </w:pPr>
            <w:r>
              <w:t>Em Andamento</w:t>
            </w:r>
          </w:p>
        </w:tc>
      </w:tr>
      <w:tr w:rsidR="000827F6" w:rsidRPr="00E463CF" w14:paraId="4B84BA3D" w14:textId="77777777" w:rsidTr="00106CEA">
        <w:trPr>
          <w:trHeight w:val="703"/>
        </w:trPr>
        <w:tc>
          <w:tcPr>
            <w:tcW w:w="1491" w:type="pct"/>
            <w:vAlign w:val="center"/>
          </w:tcPr>
          <w:p w14:paraId="1264B07D" w14:textId="403B89ED" w:rsidR="000827F6" w:rsidRPr="00E463CF" w:rsidRDefault="0082120B" w:rsidP="00106CEA">
            <w:pPr>
              <w:pStyle w:val="DescriodoItem"/>
              <w:jc w:val="center"/>
            </w:pPr>
            <w:r>
              <w:t>Pesquisa plataforma de suporte</w:t>
            </w:r>
          </w:p>
        </w:tc>
        <w:tc>
          <w:tcPr>
            <w:tcW w:w="1167" w:type="pct"/>
            <w:vAlign w:val="center"/>
          </w:tcPr>
          <w:p w14:paraId="3BD36F39" w14:textId="5B7B7597" w:rsidR="00D10371" w:rsidRPr="00E463CF" w:rsidRDefault="005B25EB" w:rsidP="00106CEA">
            <w:pPr>
              <w:pStyle w:val="DescriodoItem"/>
              <w:jc w:val="center"/>
            </w:pPr>
            <w:r>
              <w:t>Kaiqui</w:t>
            </w:r>
          </w:p>
        </w:tc>
        <w:tc>
          <w:tcPr>
            <w:tcW w:w="957" w:type="pct"/>
            <w:vAlign w:val="center"/>
          </w:tcPr>
          <w:p w14:paraId="395E9FF2" w14:textId="40B3E28B" w:rsidR="00D10371" w:rsidRPr="00E463CF" w:rsidRDefault="0082120B" w:rsidP="00106CEA">
            <w:pPr>
              <w:pStyle w:val="DescriodoItem"/>
              <w:jc w:val="center"/>
            </w:pPr>
            <w:r>
              <w:t>1</w:t>
            </w:r>
            <w:r w:rsidR="00EF181A">
              <w:t>0/11</w:t>
            </w:r>
          </w:p>
        </w:tc>
        <w:tc>
          <w:tcPr>
            <w:tcW w:w="1385" w:type="pct"/>
            <w:vAlign w:val="center"/>
          </w:tcPr>
          <w:p w14:paraId="7E2AD044" w14:textId="1C866EEE" w:rsidR="000827F6" w:rsidRPr="00E463CF" w:rsidRDefault="00EF181A" w:rsidP="00106CEA">
            <w:pPr>
              <w:pStyle w:val="DescriodoItem"/>
              <w:jc w:val="center"/>
            </w:pPr>
            <w:r>
              <w:t>A fazer</w:t>
            </w:r>
          </w:p>
        </w:tc>
      </w:tr>
      <w:tr w:rsidR="00082D59" w:rsidRPr="00E463CF" w14:paraId="51C0159C" w14:textId="77777777" w:rsidTr="00106CEA">
        <w:trPr>
          <w:trHeight w:val="703"/>
        </w:trPr>
        <w:tc>
          <w:tcPr>
            <w:tcW w:w="1491" w:type="pct"/>
            <w:vAlign w:val="center"/>
          </w:tcPr>
          <w:p w14:paraId="193A6E72" w14:textId="76F2C5D0" w:rsidR="00082D59" w:rsidRPr="000827F6" w:rsidRDefault="00EF181A" w:rsidP="00106CEA">
            <w:pPr>
              <w:pStyle w:val="DescriodoItem"/>
              <w:jc w:val="center"/>
            </w:pPr>
            <w:r>
              <w:t>Checar a validação e alterar</w:t>
            </w:r>
            <w:r w:rsidR="0082120B">
              <w:t xml:space="preserve"> </w:t>
            </w:r>
            <w:r>
              <w:t>a tela de cadastro</w:t>
            </w:r>
          </w:p>
        </w:tc>
        <w:tc>
          <w:tcPr>
            <w:tcW w:w="1167" w:type="pct"/>
            <w:vAlign w:val="center"/>
          </w:tcPr>
          <w:p w14:paraId="71ABDC55" w14:textId="13D8C54F" w:rsidR="00082D59" w:rsidRDefault="005B25EB" w:rsidP="00106CEA">
            <w:pPr>
              <w:pStyle w:val="DescriodoItem"/>
              <w:jc w:val="center"/>
            </w:pPr>
            <w:r>
              <w:t>Paulo</w:t>
            </w:r>
          </w:p>
        </w:tc>
        <w:tc>
          <w:tcPr>
            <w:tcW w:w="957" w:type="pct"/>
            <w:vAlign w:val="center"/>
          </w:tcPr>
          <w:p w14:paraId="6930AFAC" w14:textId="50916111" w:rsidR="00082D59" w:rsidRDefault="0082120B" w:rsidP="00106CEA">
            <w:pPr>
              <w:pStyle w:val="DescriodoItem"/>
              <w:jc w:val="center"/>
            </w:pPr>
            <w:r>
              <w:t>08/11</w:t>
            </w:r>
          </w:p>
        </w:tc>
        <w:tc>
          <w:tcPr>
            <w:tcW w:w="1385" w:type="pct"/>
            <w:vAlign w:val="center"/>
          </w:tcPr>
          <w:p w14:paraId="0BD05100" w14:textId="5A44F444" w:rsidR="00082D59" w:rsidRDefault="00EF181A" w:rsidP="00106CEA">
            <w:pPr>
              <w:pStyle w:val="DescriodoItem"/>
              <w:spacing w:after="0"/>
              <w:jc w:val="center"/>
            </w:pPr>
            <w:r>
              <w:t>A fazer</w:t>
            </w:r>
          </w:p>
        </w:tc>
      </w:tr>
    </w:tbl>
    <w:p w14:paraId="24CE0331" w14:textId="5159C601" w:rsidR="00875D51" w:rsidRDefault="00875D51" w:rsidP="004B4D9B">
      <w:pPr>
        <w:pStyle w:val="Numerada"/>
        <w:ind w:left="173"/>
      </w:pPr>
    </w:p>
    <w:p w14:paraId="67F8C127" w14:textId="77777777" w:rsidR="00875D51" w:rsidRDefault="00875D51" w:rsidP="00106CEA">
      <w:pPr>
        <w:ind w:left="0"/>
      </w:pPr>
    </w:p>
    <w:sectPr w:rsidR="00875D51" w:rsidSect="00A92C1D">
      <w:headerReference w:type="default" r:id="rId11"/>
      <w:pgSz w:w="11906" w:h="16838" w:code="9"/>
      <w:pgMar w:top="72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25982" w14:textId="77777777" w:rsidR="0035766A" w:rsidRDefault="0035766A" w:rsidP="001E7D29">
      <w:pPr>
        <w:spacing w:after="0" w:line="240" w:lineRule="auto"/>
      </w:pPr>
      <w:r>
        <w:separator/>
      </w:r>
    </w:p>
  </w:endnote>
  <w:endnote w:type="continuationSeparator" w:id="0">
    <w:p w14:paraId="6BFB7D43" w14:textId="77777777" w:rsidR="0035766A" w:rsidRDefault="0035766A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DFFF5" w14:textId="77777777" w:rsidR="0035766A" w:rsidRDefault="0035766A" w:rsidP="001E7D29">
      <w:pPr>
        <w:spacing w:after="0" w:line="240" w:lineRule="auto"/>
      </w:pPr>
      <w:r>
        <w:separator/>
      </w:r>
    </w:p>
  </w:footnote>
  <w:footnote w:type="continuationSeparator" w:id="0">
    <w:p w14:paraId="0D3DCEF1" w14:textId="77777777" w:rsidR="0035766A" w:rsidRDefault="0035766A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58266" w14:textId="14491CF5" w:rsidR="000F4987" w:rsidRPr="004230D9" w:rsidRDefault="00920B69">
    <w:pPr>
      <w:pStyle w:val="Cabealho"/>
      <w:rPr>
        <w:lang w:val="en-GB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2742A4C" wp14:editId="522C9B28">
              <wp:simplePos x="0" y="0"/>
              <wp:positionH relativeFrom="column">
                <wp:posOffset>-2000250</wp:posOffset>
              </wp:positionH>
              <wp:positionV relativeFrom="paragraph">
                <wp:posOffset>-533400</wp:posOffset>
              </wp:positionV>
              <wp:extent cx="8122920" cy="10818495"/>
              <wp:effectExtent l="0" t="9525" r="0" b="1905"/>
              <wp:wrapNone/>
              <wp:docPr id="1898010621" name="Agrupa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122920" cy="10818495"/>
                        <a:chOff x="0" y="0"/>
                        <a:chExt cx="81229" cy="108184"/>
                      </a:xfrm>
                    </wpg:grpSpPr>
                    <wpg:grpSp>
                      <wpg:cNvPr id="2103924273" name="Grupo 29"/>
                      <wpg:cNvGrpSpPr>
                        <a:grpSpLocks/>
                      </wpg:cNvGrpSpPr>
                      <wpg:grpSpPr bwMode="auto">
                        <a:xfrm>
                          <a:off x="0" y="67532"/>
                          <a:ext cx="29794" cy="40652"/>
                          <a:chOff x="-41" y="-7257"/>
                          <a:chExt cx="29798" cy="40657"/>
                        </a:xfrm>
                      </wpg:grpSpPr>
                      <wps:wsp>
                        <wps:cNvPr id="996906497" name="Retângulo 28"/>
                        <wps:cNvSpPr>
                          <a:spLocks/>
                        </wps:cNvSpPr>
                        <wps:spPr bwMode="auto">
                          <a:xfrm>
                            <a:off x="1700" y="0"/>
                            <a:ext cx="8564" cy="20654"/>
                          </a:xfrm>
                          <a:custGeom>
                            <a:avLst/>
                            <a:gdLst>
                              <a:gd name="T0" fmla="*/ 0 w 674623"/>
                              <a:gd name="T1" fmla="*/ 0 h 2065469"/>
                              <a:gd name="T2" fmla="*/ 856473 w 674623"/>
                              <a:gd name="T3" fmla="*/ 1166191 h 2065469"/>
                              <a:gd name="T4" fmla="*/ 733342 w 674623"/>
                              <a:gd name="T5" fmla="*/ 1862244 h 2065469"/>
                              <a:gd name="T6" fmla="*/ 0 w 674623"/>
                              <a:gd name="T7" fmla="*/ 2065469 h 2065469"/>
                              <a:gd name="T8" fmla="*/ 0 w 674623"/>
                              <a:gd name="T9" fmla="*/ 0 h 2065469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00261052" name="Triângulo Retângulo 27"/>
                        <wps:cNvSpPr>
                          <a:spLocks/>
                        </wps:cNvSpPr>
                        <wps:spPr bwMode="auto">
                          <a:xfrm>
                            <a:off x="1728" y="-7257"/>
                            <a:ext cx="6364" cy="13909"/>
                          </a:xfrm>
                          <a:custGeom>
                            <a:avLst/>
                            <a:gdLst>
                              <a:gd name="T0" fmla="*/ 545 w 636460"/>
                              <a:gd name="T1" fmla="*/ 1224633 h 1390992"/>
                              <a:gd name="T2" fmla="*/ 5706 w 636460"/>
                              <a:gd name="T3" fmla="*/ 0 h 1390992"/>
                              <a:gd name="T4" fmla="*/ 636460 w 636460"/>
                              <a:gd name="T5" fmla="*/ 1390993 h 1390992"/>
                              <a:gd name="T6" fmla="*/ 545 w 636460"/>
                              <a:gd name="T7" fmla="*/ 1224633 h 1390992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92778984" name="Paralelogramo 24"/>
                        <wps:cNvSpPr>
                          <a:spLocks/>
                        </wps:cNvSpPr>
                        <wps:spPr bwMode="auto">
                          <a:xfrm>
                            <a:off x="1760" y="11027"/>
                            <a:ext cx="12798" cy="10498"/>
                          </a:xfrm>
                          <a:custGeom>
                            <a:avLst/>
                            <a:gdLst>
                              <a:gd name="T0" fmla="*/ 0 w 1279871"/>
                              <a:gd name="T1" fmla="*/ 634699 h 1414868"/>
                              <a:gd name="T2" fmla="*/ 899978 w 1279871"/>
                              <a:gd name="T3" fmla="*/ 0 h 1414868"/>
                              <a:gd name="T4" fmla="*/ 1279871 w 1279871"/>
                              <a:gd name="T5" fmla="*/ 469007 h 1414868"/>
                              <a:gd name="T6" fmla="*/ 611711 w 1279871"/>
                              <a:gd name="T7" fmla="*/ 1049780 h 1414868"/>
                              <a:gd name="T8" fmla="*/ 0 w 1279871"/>
                              <a:gd name="T9" fmla="*/ 634699 h 141486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28775970" name="Triângulo 5"/>
                        <wps:cNvSpPr>
                          <a:spLocks/>
                        </wps:cNvSpPr>
                        <wps:spPr bwMode="auto">
                          <a:xfrm rot="5400000">
                            <a:off x="10462" y="16477"/>
                            <a:ext cx="8194" cy="25651"/>
                          </a:xfrm>
                          <a:custGeom>
                            <a:avLst/>
                            <a:gdLst>
                              <a:gd name="T0" fmla="*/ 0 w 819350"/>
                              <a:gd name="T1" fmla="*/ 2565071 h 2564614"/>
                              <a:gd name="T2" fmla="*/ 758064 w 819350"/>
                              <a:gd name="T3" fmla="*/ 0 h 2564614"/>
                              <a:gd name="T4" fmla="*/ 819397 w 819350"/>
                              <a:gd name="T5" fmla="*/ 2565071 h 2564614"/>
                              <a:gd name="T6" fmla="*/ 0 w 819350"/>
                              <a:gd name="T7" fmla="*/ 2565071 h 2564614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36096187" name="Forma Livre 6"/>
                        <wps:cNvSpPr>
                          <a:spLocks/>
                        </wps:cNvSpPr>
                        <wps:spPr bwMode="auto">
                          <a:xfrm rot="6478786">
                            <a:off x="10761" y="10316"/>
                            <a:ext cx="8194" cy="29797"/>
                          </a:xfrm>
                          <a:custGeom>
                            <a:avLst/>
                            <a:gdLst>
                              <a:gd name="T0" fmla="*/ 0 w 819388"/>
                              <a:gd name="T1" fmla="*/ 2736810 h 2979872"/>
                              <a:gd name="T2" fmla="*/ 0 w 819388"/>
                              <a:gd name="T3" fmla="*/ 2736810 h 2979872"/>
                              <a:gd name="T4" fmla="*/ 814 w 819388"/>
                              <a:gd name="T5" fmla="*/ 2731711 h 2979872"/>
                              <a:gd name="T6" fmla="*/ 0 w 819388"/>
                              <a:gd name="T7" fmla="*/ 2736810 h 2979872"/>
                              <a:gd name="T8" fmla="*/ 70239 w 819388"/>
                              <a:gd name="T9" fmla="*/ 2979872 h 2979872"/>
                              <a:gd name="T10" fmla="*/ 750739 w 819388"/>
                              <a:gd name="T11" fmla="*/ 0 h 2979872"/>
                              <a:gd name="T12" fmla="*/ 819388 w 819388"/>
                              <a:gd name="T13" fmla="*/ 2736752 h 2979872"/>
                              <a:gd name="T14" fmla="*/ 819203 w 819388"/>
                              <a:gd name="T15" fmla="*/ 2736812 h 2979872"/>
                              <a:gd name="T16" fmla="*/ 819199 w 819388"/>
                              <a:gd name="T17" fmla="*/ 2736812 h 2979872"/>
                              <a:gd name="T18" fmla="*/ 70239 w 819388"/>
                              <a:gd name="T19" fmla="*/ 2979872 h 2979872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64327618" name="Triângulo 26"/>
                        <wps:cNvSpPr>
                          <a:spLocks/>
                        </wps:cNvSpPr>
                        <wps:spPr bwMode="auto">
                          <a:xfrm rot="-5400000">
                            <a:off x="2615" y="3982"/>
                            <a:ext cx="10965" cy="12920"/>
                          </a:xfrm>
                          <a:custGeom>
                            <a:avLst/>
                            <a:gdLst>
                              <a:gd name="T0" fmla="*/ 0 w 1096462"/>
                              <a:gd name="T1" fmla="*/ 1292079 h 1292078"/>
                              <a:gd name="T2" fmla="*/ 1096461 w 1096462"/>
                              <a:gd name="T3" fmla="*/ 0 h 1292078"/>
                              <a:gd name="T4" fmla="*/ 819396 w 1096462"/>
                              <a:gd name="T5" fmla="*/ 1292079 h 1292078"/>
                              <a:gd name="T6" fmla="*/ 0 w 1096462"/>
                              <a:gd name="T7" fmla="*/ 1292079 h 1292078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  <wpg:grpSp>
                      <wpg:cNvPr id="1284803242" name="Grupo 29"/>
                      <wpg:cNvGrpSpPr>
                        <a:grpSpLocks/>
                      </wpg:cNvGrpSpPr>
                      <wpg:grpSpPr bwMode="auto">
                        <a:xfrm rot="10800000">
                          <a:off x="51435" y="0"/>
                          <a:ext cx="29794" cy="40652"/>
                          <a:chOff x="-41" y="-7257"/>
                          <a:chExt cx="29798" cy="40657"/>
                        </a:xfrm>
                      </wpg:grpSpPr>
                      <wps:wsp>
                        <wps:cNvPr id="588878996" name="Retângulo 28"/>
                        <wps:cNvSpPr>
                          <a:spLocks/>
                        </wps:cNvSpPr>
                        <wps:spPr bwMode="auto">
                          <a:xfrm>
                            <a:off x="1700" y="0"/>
                            <a:ext cx="8564" cy="20654"/>
                          </a:xfrm>
                          <a:custGeom>
                            <a:avLst/>
                            <a:gdLst>
                              <a:gd name="T0" fmla="*/ 0 w 674623"/>
                              <a:gd name="T1" fmla="*/ 0 h 2065469"/>
                              <a:gd name="T2" fmla="*/ 856473 w 674623"/>
                              <a:gd name="T3" fmla="*/ 1166191 h 2065469"/>
                              <a:gd name="T4" fmla="*/ 733342 w 674623"/>
                              <a:gd name="T5" fmla="*/ 1862244 h 2065469"/>
                              <a:gd name="T6" fmla="*/ 0 w 674623"/>
                              <a:gd name="T7" fmla="*/ 2065469 h 2065469"/>
                              <a:gd name="T8" fmla="*/ 0 w 674623"/>
                              <a:gd name="T9" fmla="*/ 0 h 2065469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84865430" name="Triângulo Retângulo 27"/>
                        <wps:cNvSpPr>
                          <a:spLocks/>
                        </wps:cNvSpPr>
                        <wps:spPr bwMode="auto">
                          <a:xfrm>
                            <a:off x="1728" y="-7257"/>
                            <a:ext cx="6364" cy="13909"/>
                          </a:xfrm>
                          <a:custGeom>
                            <a:avLst/>
                            <a:gdLst>
                              <a:gd name="T0" fmla="*/ 545 w 636460"/>
                              <a:gd name="T1" fmla="*/ 1224633 h 1390992"/>
                              <a:gd name="T2" fmla="*/ 5706 w 636460"/>
                              <a:gd name="T3" fmla="*/ 0 h 1390992"/>
                              <a:gd name="T4" fmla="*/ 636460 w 636460"/>
                              <a:gd name="T5" fmla="*/ 1390993 h 1390992"/>
                              <a:gd name="T6" fmla="*/ 545 w 636460"/>
                              <a:gd name="T7" fmla="*/ 1224633 h 1390992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97598368" name="Paralelogramo 24"/>
                        <wps:cNvSpPr>
                          <a:spLocks/>
                        </wps:cNvSpPr>
                        <wps:spPr bwMode="auto">
                          <a:xfrm>
                            <a:off x="1760" y="11027"/>
                            <a:ext cx="12798" cy="10498"/>
                          </a:xfrm>
                          <a:custGeom>
                            <a:avLst/>
                            <a:gdLst>
                              <a:gd name="T0" fmla="*/ 0 w 1279871"/>
                              <a:gd name="T1" fmla="*/ 634699 h 1414868"/>
                              <a:gd name="T2" fmla="*/ 899978 w 1279871"/>
                              <a:gd name="T3" fmla="*/ 0 h 1414868"/>
                              <a:gd name="T4" fmla="*/ 1279871 w 1279871"/>
                              <a:gd name="T5" fmla="*/ 469007 h 1414868"/>
                              <a:gd name="T6" fmla="*/ 611711 w 1279871"/>
                              <a:gd name="T7" fmla="*/ 1049780 h 1414868"/>
                              <a:gd name="T8" fmla="*/ 0 w 1279871"/>
                              <a:gd name="T9" fmla="*/ 634699 h 141486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54212424" name="Triângulo 5"/>
                        <wps:cNvSpPr>
                          <a:spLocks/>
                        </wps:cNvSpPr>
                        <wps:spPr bwMode="auto">
                          <a:xfrm rot="5400000">
                            <a:off x="10462" y="16477"/>
                            <a:ext cx="8194" cy="25651"/>
                          </a:xfrm>
                          <a:custGeom>
                            <a:avLst/>
                            <a:gdLst>
                              <a:gd name="T0" fmla="*/ 0 w 819350"/>
                              <a:gd name="T1" fmla="*/ 2565071 h 2564614"/>
                              <a:gd name="T2" fmla="*/ 758064 w 819350"/>
                              <a:gd name="T3" fmla="*/ 0 h 2564614"/>
                              <a:gd name="T4" fmla="*/ 819397 w 819350"/>
                              <a:gd name="T5" fmla="*/ 2565071 h 2564614"/>
                              <a:gd name="T6" fmla="*/ 0 w 819350"/>
                              <a:gd name="T7" fmla="*/ 2565071 h 2564614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54396888" name="Forma Livre 45"/>
                        <wps:cNvSpPr>
                          <a:spLocks/>
                        </wps:cNvSpPr>
                        <wps:spPr bwMode="auto">
                          <a:xfrm rot="6478786">
                            <a:off x="10761" y="10316"/>
                            <a:ext cx="8194" cy="29797"/>
                          </a:xfrm>
                          <a:custGeom>
                            <a:avLst/>
                            <a:gdLst>
                              <a:gd name="T0" fmla="*/ 0 w 819388"/>
                              <a:gd name="T1" fmla="*/ 2736810 h 2979872"/>
                              <a:gd name="T2" fmla="*/ 0 w 819388"/>
                              <a:gd name="T3" fmla="*/ 2736810 h 2979872"/>
                              <a:gd name="T4" fmla="*/ 814 w 819388"/>
                              <a:gd name="T5" fmla="*/ 2731711 h 2979872"/>
                              <a:gd name="T6" fmla="*/ 0 w 819388"/>
                              <a:gd name="T7" fmla="*/ 2736810 h 2979872"/>
                              <a:gd name="T8" fmla="*/ 70239 w 819388"/>
                              <a:gd name="T9" fmla="*/ 2979872 h 2979872"/>
                              <a:gd name="T10" fmla="*/ 750739 w 819388"/>
                              <a:gd name="T11" fmla="*/ 0 h 2979872"/>
                              <a:gd name="T12" fmla="*/ 819388 w 819388"/>
                              <a:gd name="T13" fmla="*/ 2736752 h 2979872"/>
                              <a:gd name="T14" fmla="*/ 819203 w 819388"/>
                              <a:gd name="T15" fmla="*/ 2736812 h 2979872"/>
                              <a:gd name="T16" fmla="*/ 819199 w 819388"/>
                              <a:gd name="T17" fmla="*/ 2736812 h 2979872"/>
                              <a:gd name="T18" fmla="*/ 70239 w 819388"/>
                              <a:gd name="T19" fmla="*/ 2979872 h 2979872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51986992" name="Triângulo 26"/>
                        <wps:cNvSpPr>
                          <a:spLocks/>
                        </wps:cNvSpPr>
                        <wps:spPr bwMode="auto">
                          <a:xfrm rot="-5400000">
                            <a:off x="2615" y="3982"/>
                            <a:ext cx="10965" cy="12920"/>
                          </a:xfrm>
                          <a:custGeom>
                            <a:avLst/>
                            <a:gdLst>
                              <a:gd name="T0" fmla="*/ 0 w 1096462"/>
                              <a:gd name="T1" fmla="*/ 1292079 h 1292078"/>
                              <a:gd name="T2" fmla="*/ 1096461 w 1096462"/>
                              <a:gd name="T3" fmla="*/ 0 h 1292078"/>
                              <a:gd name="T4" fmla="*/ 819396 w 1096462"/>
                              <a:gd name="T5" fmla="*/ 1292079 h 1292078"/>
                              <a:gd name="T6" fmla="*/ 0 w 1096462"/>
                              <a:gd name="T7" fmla="*/ 1292079 h 1292078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5AAA26C" id="Agrupar 3" o:spid="_x0000_s1026" style="position:absolute;margin-left:-157.5pt;margin-top:-42pt;width:639.6pt;height:851.85pt;z-index:251660288" coordsize="81229,108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">
              <v:group id="Grupo 29" o:spid="_x0000_s1027" style="position:absolute;top:67532;width:29794;height:40652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">
                <v:shape id="Retângulo 28" o:spid="_x0000_s1028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" path="m,l674623,1166191r-96987,696053l,2065469,,xe" fillcolor="#a5a5a5 [3206]" stroked="f" strokeweight="2pt">
                  <v:path arrowok="t" o:connecttype="custom" o:connectlocs="0,0;10872,11662;9309,18622;0,20654;0,0" o:connectangles="0,0,0,0,0"/>
                </v:shape>
                <v:shape id="Triângulo Retângulo 27" o:spid="_x0000_s1029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" path="m545,1224632c-2573,840615,8824,384017,5706,l636460,1390992,545,1224632xe" fillcolor="#538135 [2409]" stroked="f" strokeweight="2pt">
                  <v:path arrowok="t" o:connecttype="custom" o:connectlocs="5,12246;57,0;6364,13909;5,12246" o:connectangles="0,0,0,0"/>
                </v:shape>
                <v:shape id="Paralelogramo 24" o:spid="_x0000_s1030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" path="m,855432l899978,r379893,632116l611711,1414868,,855432xe" fillcolor="#538135 [2409]" stroked="f" strokeweight="2pt">
                  <v:path arrowok="t" o:connecttype="custom" o:connectlocs="0,4709;8999,0;12798,3480;6117,7789;0,4709" o:connectangles="0,0,0,0,0"/>
                </v:shape>
                <v:shape id="Triângulo 5" o:spid="_x0000_s1031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" path="m,2564614l758021,r61329,2564614l,2564614xe" fillcolor="black [3213]" stroked="f" strokeweight="2pt">
                  <v:path arrowok="t" o:connecttype="custom" o:connectlocs="0,25656;7581,0;8194,25656;0,25656" o:connectangles="0,0,0,0"/>
                </v:shape>
                <v:shape id="Forma Livre 6" o:spid="_x0000_s1032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" path="m,2736810r,l814,2731711,,2736810xm70239,2979872l750739,r68649,2736752l819203,2736812r-4,l70239,2979872xe" fillcolor="#70ad47 [3209]" stroked="f" strokeweight="2pt">
                  <v:path arrowok="t" o:connecttype="custom" o:connectlocs="0,27367;0,27367;8,27316;0,27367;702,29797;7507,0;8194,27366;8192,27367;8192,27367;702,29797" o:connectangles="0,0,0,0,0,0,0,0,0,0"/>
                </v:shape>
                <v:shape id="Triângulo 26" o:spid="_x0000_s1033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" path="m,1292078l1096462,,819397,1292078,,1292078xe" fillcolor="#70ad47 [3209]" stroked="f" strokeweight="2pt">
                  <v:path arrowok="t" o:connecttype="custom" o:connectlocs="0,12920;10965,0;8194,12920;0,12920" o:connectangles="0,0,0,0"/>
                </v:shape>
              </v:group>
              <v:group id="Grupo 29" o:spid="_x0000_s1034" style="position:absolute;left:51435;width:29794;height:40652;rotation:180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">
                <v:shape id="Retângulo 28" o:spid="_x0000_s1035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" path="m,l674623,1166191r-96987,696053l,2065469,,xe" fillcolor="#a5a5a5 [3206]" stroked="f" strokeweight="2pt">
                  <v:path arrowok="t" o:connecttype="custom" o:connectlocs="0,0;10872,11662;9309,18622;0,20654;0,0" o:connectangles="0,0,0,0,0"/>
                </v:shape>
                <v:shape id="Triângulo Retângulo 27" o:spid="_x0000_s1036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" path="m545,1224632c-2573,840615,8824,384017,5706,l636460,1390992,545,1224632xe" fillcolor="#538135 [2409]" stroked="f" strokeweight="2pt">
                  <v:path arrowok="t" o:connecttype="custom" o:connectlocs="5,12246;57,0;6364,13909;5,12246" o:connectangles="0,0,0,0"/>
                </v:shape>
                <v:shape id="Paralelogramo 24" o:spid="_x0000_s1037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" path="m,855432l899978,r379893,632116l611711,1414868,,855432xe" fillcolor="#538135 [2409]" stroked="f" strokeweight="2pt">
                  <v:path arrowok="t" o:connecttype="custom" o:connectlocs="0,4709;8999,0;12798,3480;6117,7789;0,4709" o:connectangles="0,0,0,0,0"/>
                </v:shape>
                <v:shape id="Triângulo 5" o:spid="_x0000_s1038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" path="m,2564614l758021,r61329,2564614l,2564614xe" fillcolor="black [3213]" stroked="f" strokeweight="2pt">
                  <v:path arrowok="t" o:connecttype="custom" o:connectlocs="0,25656;7581,0;8194,25656;0,25656" o:connectangles="0,0,0,0"/>
                </v:shape>
                <v:shape id="Forma Livre 45" o:spid="_x0000_s1039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" path="m,2736810r,l814,2731711,,2736810xm70239,2979872l750739,r68649,2736752l819203,2736812r-4,l70239,2979872xe" fillcolor="#70ad47 [3209]" stroked="f" strokeweight="2pt">
                  <v:path arrowok="t" o:connecttype="custom" o:connectlocs="0,27367;0,27367;8,27316;0,27367;702,29797;7507,0;8194,27366;8192,27367;8192,27367;702,29797" o:connectangles="0,0,0,0,0,0,0,0,0,0"/>
                </v:shape>
                <v:shape id="Triângulo 26" o:spid="_x0000_s1040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" path="m,1292078l1096462,,819397,1292078,,1292078xe" fillcolor="#70ad47 [3209]" stroked="f" strokeweight="2pt">
                  <v:path arrowok="t" o:connecttype="custom" o:connectlocs="0,12920;10965,0;8194,12920;0,12920" o:connectangles="0,0,0,0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Numerada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463612C"/>
    <w:multiLevelType w:val="multilevel"/>
    <w:tmpl w:val="D6B0C254"/>
    <w:lvl w:ilvl="0">
      <w:start w:val="1"/>
      <w:numFmt w:val="bullet"/>
      <w:lvlText w:val=""/>
      <w:lvlJc w:val="left"/>
      <w:pPr>
        <w:ind w:left="173" w:hanging="173"/>
      </w:pPr>
      <w:rPr>
        <w:rFonts w:ascii="Symbol" w:hAnsi="Symbol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5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99522AD"/>
    <w:multiLevelType w:val="multilevel"/>
    <w:tmpl w:val="F2FE7F5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0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2D5268E9"/>
    <w:multiLevelType w:val="hybridMultilevel"/>
    <w:tmpl w:val="DBF872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856772"/>
    <w:multiLevelType w:val="multilevel"/>
    <w:tmpl w:val="D6B0C254"/>
    <w:lvl w:ilvl="0">
      <w:start w:val="1"/>
      <w:numFmt w:val="bullet"/>
      <w:lvlText w:val=""/>
      <w:lvlJc w:val="left"/>
      <w:pPr>
        <w:ind w:left="173" w:hanging="173"/>
      </w:pPr>
      <w:rPr>
        <w:rFonts w:ascii="Symbol" w:hAnsi="Symbol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6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7" w15:restartNumberingAfterBreak="0">
    <w:nsid w:val="68C10718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1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 w16cid:durableId="400643034">
    <w:abstractNumId w:val="38"/>
  </w:num>
  <w:num w:numId="2" w16cid:durableId="731582901">
    <w:abstractNumId w:val="21"/>
  </w:num>
  <w:num w:numId="3" w16cid:durableId="846137585">
    <w:abstractNumId w:val="23"/>
  </w:num>
  <w:num w:numId="4" w16cid:durableId="1556043061">
    <w:abstractNumId w:val="12"/>
  </w:num>
  <w:num w:numId="5" w16cid:durableId="1001589180">
    <w:abstractNumId w:val="39"/>
  </w:num>
  <w:num w:numId="6" w16cid:durableId="761100976">
    <w:abstractNumId w:val="9"/>
  </w:num>
  <w:num w:numId="7" w16cid:durableId="601766525">
    <w:abstractNumId w:val="7"/>
  </w:num>
  <w:num w:numId="8" w16cid:durableId="966088083">
    <w:abstractNumId w:val="6"/>
  </w:num>
  <w:num w:numId="9" w16cid:durableId="1631084723">
    <w:abstractNumId w:val="5"/>
  </w:num>
  <w:num w:numId="10" w16cid:durableId="70348260">
    <w:abstractNumId w:val="4"/>
  </w:num>
  <w:num w:numId="11" w16cid:durableId="2042129700">
    <w:abstractNumId w:val="8"/>
  </w:num>
  <w:num w:numId="12" w16cid:durableId="653267334">
    <w:abstractNumId w:val="3"/>
  </w:num>
  <w:num w:numId="13" w16cid:durableId="1933783919">
    <w:abstractNumId w:val="2"/>
  </w:num>
  <w:num w:numId="14" w16cid:durableId="189733113">
    <w:abstractNumId w:val="1"/>
  </w:num>
  <w:num w:numId="15" w16cid:durableId="1288927515">
    <w:abstractNumId w:val="0"/>
  </w:num>
  <w:num w:numId="16" w16cid:durableId="1812096059">
    <w:abstractNumId w:val="13"/>
  </w:num>
  <w:num w:numId="17" w16cid:durableId="64619698">
    <w:abstractNumId w:val="20"/>
  </w:num>
  <w:num w:numId="18" w16cid:durableId="989016922">
    <w:abstractNumId w:val="18"/>
  </w:num>
  <w:num w:numId="19" w16cid:durableId="1679769322">
    <w:abstractNumId w:val="17"/>
  </w:num>
  <w:num w:numId="20" w16cid:durableId="1401094182">
    <w:abstractNumId w:val="15"/>
  </w:num>
  <w:num w:numId="21" w16cid:durableId="1788351447">
    <w:abstractNumId w:val="25"/>
  </w:num>
  <w:num w:numId="22" w16cid:durableId="1518888075">
    <w:abstractNumId w:val="3"/>
    <w:lvlOverride w:ilvl="0">
      <w:startOverride w:val="1"/>
    </w:lvlOverride>
  </w:num>
  <w:num w:numId="23" w16cid:durableId="760874694">
    <w:abstractNumId w:val="3"/>
    <w:lvlOverride w:ilvl="0">
      <w:startOverride w:val="1"/>
    </w:lvlOverride>
  </w:num>
  <w:num w:numId="24" w16cid:durableId="1587228593">
    <w:abstractNumId w:val="2"/>
    <w:lvlOverride w:ilvl="0">
      <w:startOverride w:val="1"/>
    </w:lvlOverride>
  </w:num>
  <w:num w:numId="25" w16cid:durableId="148254367">
    <w:abstractNumId w:val="35"/>
  </w:num>
  <w:num w:numId="26" w16cid:durableId="1715539906">
    <w:abstractNumId w:val="11"/>
  </w:num>
  <w:num w:numId="27" w16cid:durableId="1509638338">
    <w:abstractNumId w:val="26"/>
  </w:num>
  <w:num w:numId="28" w16cid:durableId="1467119542">
    <w:abstractNumId w:val="11"/>
  </w:num>
  <w:num w:numId="29" w16cid:durableId="2061516802">
    <w:abstractNumId w:val="34"/>
  </w:num>
  <w:num w:numId="30" w16cid:durableId="1668510556">
    <w:abstractNumId w:val="27"/>
  </w:num>
  <w:num w:numId="31" w16cid:durableId="2057272089">
    <w:abstractNumId w:val="41"/>
  </w:num>
  <w:num w:numId="32" w16cid:durableId="803623313">
    <w:abstractNumId w:val="36"/>
  </w:num>
  <w:num w:numId="33" w16cid:durableId="1009217067">
    <w:abstractNumId w:val="19"/>
  </w:num>
  <w:num w:numId="34" w16cid:durableId="1121457898">
    <w:abstractNumId w:val="29"/>
  </w:num>
  <w:num w:numId="35" w16cid:durableId="105275389">
    <w:abstractNumId w:val="10"/>
  </w:num>
  <w:num w:numId="36" w16cid:durableId="1206599298">
    <w:abstractNumId w:val="30"/>
  </w:num>
  <w:num w:numId="37" w16cid:durableId="1247688909">
    <w:abstractNumId w:val="33"/>
  </w:num>
  <w:num w:numId="38" w16cid:durableId="93870315">
    <w:abstractNumId w:val="28"/>
  </w:num>
  <w:num w:numId="39" w16cid:durableId="1817528723">
    <w:abstractNumId w:val="40"/>
  </w:num>
  <w:num w:numId="40" w16cid:durableId="1289361801">
    <w:abstractNumId w:val="31"/>
  </w:num>
  <w:num w:numId="41" w16cid:durableId="1475950558">
    <w:abstractNumId w:val="24"/>
  </w:num>
  <w:num w:numId="42" w16cid:durableId="668412645">
    <w:abstractNumId w:val="32"/>
  </w:num>
  <w:num w:numId="43" w16cid:durableId="406728174">
    <w:abstractNumId w:val="37"/>
  </w:num>
  <w:num w:numId="44" w16cid:durableId="2119057315">
    <w:abstractNumId w:val="16"/>
  </w:num>
  <w:num w:numId="45" w16cid:durableId="70583354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772020097">
    <w:abstractNumId w:val="14"/>
  </w:num>
  <w:num w:numId="47" w16cid:durableId="28234545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DB6"/>
    <w:rsid w:val="0000418E"/>
    <w:rsid w:val="00016839"/>
    <w:rsid w:val="00057671"/>
    <w:rsid w:val="000827F6"/>
    <w:rsid w:val="00082D59"/>
    <w:rsid w:val="0009013A"/>
    <w:rsid w:val="000B748F"/>
    <w:rsid w:val="000D445D"/>
    <w:rsid w:val="000D5AE9"/>
    <w:rsid w:val="000D6A5A"/>
    <w:rsid w:val="000F4987"/>
    <w:rsid w:val="000F65EC"/>
    <w:rsid w:val="00102A57"/>
    <w:rsid w:val="00106CEA"/>
    <w:rsid w:val="0011573E"/>
    <w:rsid w:val="001269DE"/>
    <w:rsid w:val="00140DAE"/>
    <w:rsid w:val="0015180F"/>
    <w:rsid w:val="001746FC"/>
    <w:rsid w:val="00193653"/>
    <w:rsid w:val="001C329C"/>
    <w:rsid w:val="001E7D29"/>
    <w:rsid w:val="002404F5"/>
    <w:rsid w:val="00275260"/>
    <w:rsid w:val="00276FA1"/>
    <w:rsid w:val="00285B87"/>
    <w:rsid w:val="002877EC"/>
    <w:rsid w:val="00291B4A"/>
    <w:rsid w:val="00292504"/>
    <w:rsid w:val="002C3D7E"/>
    <w:rsid w:val="0032131A"/>
    <w:rsid w:val="00323A58"/>
    <w:rsid w:val="00330675"/>
    <w:rsid w:val="003310BF"/>
    <w:rsid w:val="003310EE"/>
    <w:rsid w:val="00333DF8"/>
    <w:rsid w:val="0033728F"/>
    <w:rsid w:val="00352B99"/>
    <w:rsid w:val="00357641"/>
    <w:rsid w:val="0035766A"/>
    <w:rsid w:val="00360B6E"/>
    <w:rsid w:val="00361DEE"/>
    <w:rsid w:val="00394EF4"/>
    <w:rsid w:val="003A1147"/>
    <w:rsid w:val="00410612"/>
    <w:rsid w:val="00411F8B"/>
    <w:rsid w:val="004230D9"/>
    <w:rsid w:val="00450670"/>
    <w:rsid w:val="004724BD"/>
    <w:rsid w:val="00477352"/>
    <w:rsid w:val="004917C4"/>
    <w:rsid w:val="00491C23"/>
    <w:rsid w:val="004A419E"/>
    <w:rsid w:val="004B4D9B"/>
    <w:rsid w:val="004B5B43"/>
    <w:rsid w:val="004B5C09"/>
    <w:rsid w:val="004E227E"/>
    <w:rsid w:val="00500DD1"/>
    <w:rsid w:val="00515252"/>
    <w:rsid w:val="00521AE3"/>
    <w:rsid w:val="00524D68"/>
    <w:rsid w:val="00535B54"/>
    <w:rsid w:val="00550206"/>
    <w:rsid w:val="00554276"/>
    <w:rsid w:val="00564D17"/>
    <w:rsid w:val="005758DE"/>
    <w:rsid w:val="005A3DB6"/>
    <w:rsid w:val="005B25EB"/>
    <w:rsid w:val="005E0ED9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B7802"/>
    <w:rsid w:val="006C4B0E"/>
    <w:rsid w:val="006D5463"/>
    <w:rsid w:val="006E015E"/>
    <w:rsid w:val="006E3C09"/>
    <w:rsid w:val="006F03D4"/>
    <w:rsid w:val="00700B1F"/>
    <w:rsid w:val="007257E9"/>
    <w:rsid w:val="00740105"/>
    <w:rsid w:val="00744B1E"/>
    <w:rsid w:val="00756D9C"/>
    <w:rsid w:val="007619BD"/>
    <w:rsid w:val="00771C24"/>
    <w:rsid w:val="00781863"/>
    <w:rsid w:val="007C55F2"/>
    <w:rsid w:val="007D5836"/>
    <w:rsid w:val="007F34A4"/>
    <w:rsid w:val="00815563"/>
    <w:rsid w:val="0082120B"/>
    <w:rsid w:val="008240DA"/>
    <w:rsid w:val="008255D2"/>
    <w:rsid w:val="008429E5"/>
    <w:rsid w:val="00867EA4"/>
    <w:rsid w:val="00875D51"/>
    <w:rsid w:val="00893121"/>
    <w:rsid w:val="008954BE"/>
    <w:rsid w:val="00897D88"/>
    <w:rsid w:val="008A0319"/>
    <w:rsid w:val="008A5118"/>
    <w:rsid w:val="008D43E9"/>
    <w:rsid w:val="008E3C0E"/>
    <w:rsid w:val="008E421A"/>
    <w:rsid w:val="008E476B"/>
    <w:rsid w:val="00920B69"/>
    <w:rsid w:val="00927C63"/>
    <w:rsid w:val="00932F50"/>
    <w:rsid w:val="0094637B"/>
    <w:rsid w:val="00955A78"/>
    <w:rsid w:val="009921B8"/>
    <w:rsid w:val="009D4984"/>
    <w:rsid w:val="009D6901"/>
    <w:rsid w:val="009F4E19"/>
    <w:rsid w:val="00A07662"/>
    <w:rsid w:val="00A1613F"/>
    <w:rsid w:val="00A21B71"/>
    <w:rsid w:val="00A329EF"/>
    <w:rsid w:val="00A3439E"/>
    <w:rsid w:val="00A37F9E"/>
    <w:rsid w:val="00A40085"/>
    <w:rsid w:val="00A47DF6"/>
    <w:rsid w:val="00A60E11"/>
    <w:rsid w:val="00A63D35"/>
    <w:rsid w:val="00A9231C"/>
    <w:rsid w:val="00A92C1D"/>
    <w:rsid w:val="00AA0B0F"/>
    <w:rsid w:val="00AA2532"/>
    <w:rsid w:val="00AC47D9"/>
    <w:rsid w:val="00AE1F88"/>
    <w:rsid w:val="00AE361F"/>
    <w:rsid w:val="00AE5370"/>
    <w:rsid w:val="00AE6F39"/>
    <w:rsid w:val="00B247A9"/>
    <w:rsid w:val="00B435B5"/>
    <w:rsid w:val="00B565D8"/>
    <w:rsid w:val="00B5779A"/>
    <w:rsid w:val="00B64D24"/>
    <w:rsid w:val="00B66B28"/>
    <w:rsid w:val="00B7147D"/>
    <w:rsid w:val="00B75CFC"/>
    <w:rsid w:val="00B8011E"/>
    <w:rsid w:val="00B853F9"/>
    <w:rsid w:val="00BB018B"/>
    <w:rsid w:val="00BC785B"/>
    <w:rsid w:val="00BD1747"/>
    <w:rsid w:val="00BD2B06"/>
    <w:rsid w:val="00C14973"/>
    <w:rsid w:val="00C1643D"/>
    <w:rsid w:val="00C261A9"/>
    <w:rsid w:val="00C42793"/>
    <w:rsid w:val="00C47179"/>
    <w:rsid w:val="00C601ED"/>
    <w:rsid w:val="00C63065"/>
    <w:rsid w:val="00CE4F45"/>
    <w:rsid w:val="00CE5A5C"/>
    <w:rsid w:val="00D03285"/>
    <w:rsid w:val="00D10371"/>
    <w:rsid w:val="00D24188"/>
    <w:rsid w:val="00D30EE6"/>
    <w:rsid w:val="00D31AB7"/>
    <w:rsid w:val="00D34BC4"/>
    <w:rsid w:val="00D50D23"/>
    <w:rsid w:val="00D512BB"/>
    <w:rsid w:val="00D6062A"/>
    <w:rsid w:val="00DA3B1A"/>
    <w:rsid w:val="00DC6078"/>
    <w:rsid w:val="00DC79AD"/>
    <w:rsid w:val="00DD2075"/>
    <w:rsid w:val="00DD55F8"/>
    <w:rsid w:val="00DF2868"/>
    <w:rsid w:val="00E17712"/>
    <w:rsid w:val="00E463CF"/>
    <w:rsid w:val="00E473D1"/>
    <w:rsid w:val="00E557A0"/>
    <w:rsid w:val="00E61938"/>
    <w:rsid w:val="00ED12DD"/>
    <w:rsid w:val="00EF181A"/>
    <w:rsid w:val="00EF6435"/>
    <w:rsid w:val="00F10F6B"/>
    <w:rsid w:val="00F23697"/>
    <w:rsid w:val="00F36BB7"/>
    <w:rsid w:val="00F76079"/>
    <w:rsid w:val="00F87EAA"/>
    <w:rsid w:val="00F92B25"/>
    <w:rsid w:val="00FB3809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4E122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4"/>
        <w:szCs w:val="24"/>
        <w:lang w:val="pt-PT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D51"/>
    <w:rPr>
      <w:sz w:val="20"/>
    </w:rPr>
  </w:style>
  <w:style w:type="paragraph" w:styleId="Ttulo1">
    <w:name w:val="heading 1"/>
    <w:basedOn w:val="Normal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umerada">
    <w:name w:val="List Number"/>
    <w:basedOn w:val="Normal"/>
    <w:uiPriority w:val="99"/>
    <w:qFormat/>
    <w:rsid w:val="00875D51"/>
    <w:pPr>
      <w:ind w:left="0"/>
    </w:pPr>
  </w:style>
  <w:style w:type="character" w:styleId="TextodoEspaoReservado">
    <w:name w:val="Placeholder Text"/>
    <w:basedOn w:val="Fontepargpadro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a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Commarcadores">
    <w:name w:val="List Bullet"/>
    <w:basedOn w:val="Normal"/>
    <w:uiPriority w:val="13"/>
    <w:semiHidden/>
    <w:qFormat/>
    <w:rsid w:val="004230D9"/>
    <w:pPr>
      <w:numPr>
        <w:numId w:val="6"/>
      </w:numPr>
      <w:contextualSpacing/>
    </w:pPr>
    <w:rPr>
      <w:b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nfase">
    <w:name w:val="Emphasis"/>
    <w:basedOn w:val="Fontepargpadro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tulo">
    <w:name w:val="Title"/>
    <w:basedOn w:val="Normal"/>
    <w:link w:val="Ttulo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Forte">
    <w:name w:val="Strong"/>
    <w:basedOn w:val="Fontepargpadro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Citao">
    <w:name w:val="Quote"/>
    <w:basedOn w:val="Normal"/>
    <w:link w:val="Citao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PargrafodaLista">
    <w:name w:val="List Paragraph"/>
    <w:basedOn w:val="Normal"/>
    <w:uiPriority w:val="34"/>
    <w:unhideWhenUsed/>
    <w:qFormat/>
    <w:rsid w:val="004230D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4230D9"/>
  </w:style>
  <w:style w:type="paragraph" w:styleId="Sumrio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CabealhodoSumrio">
    <w:name w:val="TOC Heading"/>
    <w:basedOn w:val="Ttulo1"/>
    <w:next w:val="Ttulo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Textoembloco">
    <w:name w:val="Block Text"/>
    <w:basedOn w:val="Normal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230D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230D9"/>
    <w:rPr>
      <w:rFonts w:ascii="Times New Roman" w:hAnsi="Times New Roman" w:cs="Times New Roman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230D9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230D9"/>
    <w:rPr>
      <w:rFonts w:ascii="Times New Roman" w:hAnsi="Times New Roman" w:cs="Times New Roman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230D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Refdenotadefim">
    <w:name w:val="end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HiperlinkVisitado">
    <w:name w:val="Followed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Rodap">
    <w:name w:val="footer"/>
    <w:basedOn w:val="Normal"/>
    <w:link w:val="RodapChar"/>
    <w:uiPriority w:val="99"/>
    <w:semiHidden/>
    <w:rsid w:val="004230D9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75D51"/>
    <w:rPr>
      <w:sz w:val="20"/>
    </w:rPr>
  </w:style>
  <w:style w:type="character" w:styleId="Refdenotaderodap">
    <w:name w:val="foot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Fontepargpadro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">
    <w:name w:val="header"/>
    <w:basedOn w:val="Normal"/>
    <w:link w:val="CabealhoChar"/>
    <w:uiPriority w:val="99"/>
    <w:semiHidden/>
    <w:rsid w:val="004230D9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75D51"/>
    <w:rPr>
      <w:sz w:val="20"/>
    </w:rPr>
  </w:style>
  <w:style w:type="character" w:styleId="AcrnimoHTML">
    <w:name w:val="HTML Acronym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CitaoHTML">
    <w:name w:val="HTML Cit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digoHTML">
    <w:name w:val="HTML Code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Nmerodelinha">
    <w:name w:val="lin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Textodemacro">
    <w:name w:val="macro"/>
    <w:link w:val="Textodemacro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o">
    <w:name w:val="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4230D9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4230D9"/>
    <w:rPr>
      <w:rFonts w:ascii="Times New Roman" w:hAnsi="Times New Roman" w:cs="Times New Roman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4230D9"/>
  </w:style>
  <w:style w:type="character" w:customStyle="1" w:styleId="SaudaoChar">
    <w:name w:val="Saudação Char"/>
    <w:basedOn w:val="Fontepargpadro"/>
    <w:link w:val="Saudao"/>
    <w:uiPriority w:val="99"/>
    <w:semiHidden/>
    <w:rsid w:val="004230D9"/>
    <w:rPr>
      <w:rFonts w:ascii="Times New Roman" w:hAnsi="Times New Roman" w:cs="Times New Roman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4230D9"/>
    <w:rPr>
      <w:rFonts w:ascii="Times New Roman" w:hAnsi="Times New Roman" w:cs="Times New Roman"/>
    </w:rPr>
  </w:style>
  <w:style w:type="character" w:styleId="Hiperlinkinteligente">
    <w:name w:val="Smart Hyperlink"/>
    <w:basedOn w:val="Fontepargpadro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Numerada2">
    <w:name w:val="List Number 2"/>
    <w:basedOn w:val="Normal"/>
    <w:uiPriority w:val="99"/>
    <w:unhideWhenUsed/>
    <w:qFormat/>
    <w:rsid w:val="00515252"/>
    <w:pPr>
      <w:spacing w:after="120"/>
      <w:ind w:left="0"/>
    </w:pPr>
  </w:style>
  <w:style w:type="numbering" w:styleId="111111">
    <w:name w:val="Outline List 2"/>
    <w:basedOn w:val="Semlista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Semlista"/>
    <w:uiPriority w:val="99"/>
    <w:semiHidden/>
    <w:unhideWhenUsed/>
    <w:rsid w:val="004230D9"/>
    <w:pPr>
      <w:numPr>
        <w:numId w:val="42"/>
      </w:numPr>
    </w:pPr>
  </w:style>
  <w:style w:type="numbering" w:styleId="Artigoseo">
    <w:name w:val="Outline List 3"/>
    <w:basedOn w:val="Semlista"/>
    <w:uiPriority w:val="99"/>
    <w:semiHidden/>
    <w:unhideWhenUsed/>
    <w:rsid w:val="004230D9"/>
    <w:pPr>
      <w:numPr>
        <w:numId w:val="43"/>
      </w:numPr>
    </w:p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4230D9"/>
    <w:rPr>
      <w:rFonts w:ascii="Times New Roman" w:hAnsi="Times New Roman" w:cs="Times New Roman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4230D9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4230D9"/>
    <w:rPr>
      <w:rFonts w:ascii="Times New Roman" w:hAnsi="Times New Roman" w:cs="Times New Roman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4230D9"/>
    <w:rPr>
      <w:rFonts w:ascii="Times New Roman" w:hAnsi="Times New Roman" w:cs="Times New Roman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4230D9"/>
    <w:rPr>
      <w:rFonts w:ascii="Times New Roman" w:hAnsi="Times New Roman" w:cs="Times New Roman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4230D9"/>
    <w:rPr>
      <w:rFonts w:ascii="Times New Roman" w:hAnsi="Times New Roman" w:cs="Times New Roman"/>
    </w:rPr>
  </w:style>
  <w:style w:type="table" w:styleId="GradeColorida">
    <w:name w:val="Colorful Grid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4230D9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4230D9"/>
    <w:rPr>
      <w:rFonts w:ascii="Times New Roman" w:hAnsi="Times New Roman" w:cs="Times New Roman"/>
    </w:rPr>
  </w:style>
  <w:style w:type="table" w:styleId="TabeladeGrade1Clara">
    <w:name w:val="Grid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ExemploHTML">
    <w:name w:val="HTML Sample"/>
    <w:basedOn w:val="Fontepargpadro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GradeClara">
    <w:name w:val="Light Grid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a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Numerada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TabeladeLista1Clara">
    <w:name w:val="List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Recuonormal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Nmerodepgina">
    <w:name w:val="pag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table" w:styleId="SimplesTabela1">
    <w:name w:val="Plain Table 1"/>
    <w:basedOn w:val="Tabela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elaprofissional">
    <w:name w:val="Table Professional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lhes">
    <w:name w:val="Detalhes"/>
    <w:basedOn w:val="Data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DescriodoItem">
    <w:name w:val="Descrição do Item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0"/>
      <w:szCs w:val="20"/>
      <w:lang w:eastAsia="ja-JP"/>
    </w:rPr>
  </w:style>
  <w:style w:type="paragraph" w:customStyle="1" w:styleId="Logotipo">
    <w:name w:val="Logotipo"/>
    <w:basedOn w:val="Ttulo1"/>
    <w:qFormat/>
    <w:rsid w:val="0033728F"/>
    <w:pPr>
      <w:spacing w:after="360"/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ctze\AppData\Roaming\Microsoft\Templates\Atas%20da%20reuni&#227;o%20com%20tri&#226;ngul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A295556F6F43FF8A00CD0074A650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2364D4-B2AC-4312-A1CC-ED8406045291}"/>
      </w:docPartPr>
      <w:docPartBody>
        <w:p w:rsidR="001649B2" w:rsidRDefault="001649B2">
          <w:pPr>
            <w:pStyle w:val="64A295556F6F43FF8A00CD0074A650FE"/>
          </w:pPr>
          <w:r w:rsidRPr="00875D51">
            <w:rPr>
              <w:lang w:bidi="pt-BR"/>
            </w:rPr>
            <w:t>Atas da reunião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B2"/>
    <w:rsid w:val="000A44B2"/>
    <w:rsid w:val="000B74DB"/>
    <w:rsid w:val="001649B2"/>
    <w:rsid w:val="001678DD"/>
    <w:rsid w:val="002B41CF"/>
    <w:rsid w:val="0042298E"/>
    <w:rsid w:val="00EF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4A295556F6F43FF8A00CD0074A650FE">
    <w:name w:val="64A295556F6F43FF8A00CD0074A650FE"/>
  </w:style>
  <w:style w:type="character" w:styleId="TextodoEspaoReservado">
    <w:name w:val="Placeholder Text"/>
    <w:basedOn w:val="Fontepargpadro"/>
    <w:uiPriority w:val="99"/>
    <w:semiHidden/>
    <w:rPr>
      <w:rFonts w:ascii="Times New Roman" w:hAnsi="Times New Roman" w:cs="Times New Roman"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Atas da reunião com triângulos.dotx</Template>
  <TotalTime>0</TotalTime>
  <Pages>2</Pages>
  <Words>148</Words>
  <Characters>800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2023-10-17T00:46:00Z</dcterms:created>
  <dcterms:modified xsi:type="dcterms:W3CDTF">2023-11-06T20:32:00Z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
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700AD7F5" w:rsidR="0033728F" w:rsidRDefault="00920B69" w:rsidP="0033728F">
      <w:pPr>
        <w:pStyle w:val="Logotipo"/>
      </w:pPr>
      <w:r>
        <mc:AlternateContent>
          <mc:Choice Requires="wps">
            <w:drawing>
              <wp:inline distT="0" distB="0" distL="0" distR="0" wp14:anchorId="41BCA672" wp14:editId="08EFBBF8">
                <wp:extent cx="3467735" cy="407670"/>
                <wp:effectExtent l="22225" t="22225" r="24765" b="22225"/>
                <wp:docPr id="177103808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F24EE" w14:textId="29F1EC55" w:rsidR="00A3439E" w:rsidRPr="0082343B" w:rsidRDefault="00D6062A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 xml:space="preserve">SPRINT </w:t>
                            </w:r>
                            <w:r w:rsidR="00A727BF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3C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A672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06FF24EE" w14:textId="29F1EC55" w:rsidR="00A3439E" w:rsidRPr="0082343B" w:rsidRDefault="00D6062A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 xml:space="preserve">SPRINT </w:t>
                      </w:r>
                      <w:r w:rsidR="00A727BF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3C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4682FA53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A727BF">
        <w:rPr>
          <w:lang w:val="pt-BR" w:bidi="pt-BR"/>
        </w:rPr>
        <w:t>Sala de Aula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A727BF">
        <w:rPr>
          <w:lang w:val="pt-BR" w:bidi="pt-BR"/>
        </w:rPr>
        <w:t>10/11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EF181A">
        <w:rPr>
          <w:lang w:val="pt-BR" w:bidi="pt-BR"/>
        </w:rPr>
        <w:t>Kaiqui, Yuri, Thalita, Guilherme</w:t>
      </w:r>
      <w:r w:rsidR="0082120B">
        <w:rPr>
          <w:lang w:val="pt-BR" w:bidi="pt-BR"/>
        </w:rPr>
        <w:t>, Ester e Paulo.</w:t>
      </w:r>
    </w:p>
    <w:p w14:paraId="1842D356" w14:textId="5401F2BC" w:rsidR="005B25EB" w:rsidRDefault="00D6062A" w:rsidP="00D6062A">
      <w:pPr>
        <w:pStyle w:val="Detalhes"/>
        <w:spacing w:after="0"/>
        <w:ind w:left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</w:p>
    <w:p w14:paraId="3A648889" w14:textId="33A914D1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A727BF">
        <w:rPr>
          <w:lang w:val="pt-BR" w:bidi="pt-BR"/>
        </w:rPr>
        <w:t>14h45 ás 15h00</w:t>
      </w:r>
    </w:p>
    <w:p w14:paraId="75C9C769" w14:textId="5B24E054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A727BF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Paulo</w:t>
      </w:r>
    </w:p>
    <w:p w14:paraId="460B9AFE" w14:textId="417C8533" w:rsidR="00D6062A" w:rsidRPr="00BC78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A727BF">
        <w:rPr>
          <w:rStyle w:val="Forte"/>
          <w:rFonts w:asciiTheme="majorHAnsi" w:eastAsiaTheme="majorEastAsia" w:hAnsiTheme="majorHAnsi"/>
          <w:lang w:val="pt-BR"/>
        </w:rPr>
        <w:t xml:space="preserve"> Ester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7A2FA1E9" w:rsidR="00875D51" w:rsidRDefault="00A727BF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>Análise dos entregáveis da SPRINT 3</w:t>
      </w:r>
      <w:r w:rsidR="0082120B">
        <w:t>;</w:t>
      </w:r>
    </w:p>
    <w:p w14:paraId="65ADCCCA" w14:textId="2F7B20D6" w:rsidR="0082120B" w:rsidRDefault="00A727BF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>Foi definidio que o Scrum Master será o Paulo e o PO Ester</w:t>
      </w:r>
      <w:r w:rsidR="0082120B">
        <w:t>;</w:t>
      </w:r>
    </w:p>
    <w:p w14:paraId="70D1340C" w14:textId="51AA315B" w:rsidR="0082120B" w:rsidRDefault="00A727BF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>Separação das tarefas da semana C</w:t>
      </w:r>
      <w:r w:rsidR="0082120B">
        <w:t>;</w:t>
      </w:r>
    </w:p>
    <w:p w14:paraId="38B88F0F" w14:textId="1BA33F81" w:rsidR="00A727BF" w:rsidRDefault="00A727BF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>Revisão dos entregáveis da semana B e o que ficou em atraso.</w:t>
      </w:r>
    </w:p>
    <w:p w14:paraId="71685118" w14:textId="542D1812" w:rsidR="00A727BF" w:rsidRDefault="00A727BF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>Quebra dos requisitos da sprint 3</w:t>
      </w:r>
    </w:p>
    <w:p w14:paraId="6DAB8BA3" w14:textId="7D0448FC" w:rsidR="00657332" w:rsidRDefault="00657332" w:rsidP="0082120B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Foi definido que nos reuniremos na </w:t>
      </w:r>
      <w:r w:rsidR="00001025">
        <w:t>segunda, terça e na sexta feira para fazermos os entregáveis de arquitetura computacional</w:t>
      </w:r>
    </w:p>
    <w:p w14:paraId="4B4332CC" w14:textId="37DDA0DC" w:rsidR="00BC785B" w:rsidRDefault="00BC785B" w:rsidP="00EF181A">
      <w:pPr>
        <w:pStyle w:val="PargrafodaLista"/>
        <w:spacing w:after="160" w:line="256" w:lineRule="auto"/>
        <w:ind w:left="173"/>
      </w:pP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012BCFAA" w:rsidR="008A5118" w:rsidRDefault="00BC785B" w:rsidP="005B25EB">
            <w:pPr>
              <w:pStyle w:val="DescriodoItem"/>
              <w:jc w:val="center"/>
            </w:pPr>
            <w:r>
              <w:t xml:space="preserve">  </w:t>
            </w:r>
            <w:r w:rsidR="0082120B">
              <w:t xml:space="preserve"> </w:t>
            </w:r>
            <w:r w:rsidR="00657332">
              <w:t>Integrar código API da Marise com nossa Dashboard</w:t>
            </w:r>
          </w:p>
        </w:tc>
        <w:tc>
          <w:tcPr>
            <w:tcW w:w="1167" w:type="pct"/>
            <w:vAlign w:val="center"/>
          </w:tcPr>
          <w:p w14:paraId="062692B5" w14:textId="5D1C58AD" w:rsidR="000827F6" w:rsidRPr="00E21240" w:rsidRDefault="00657332" w:rsidP="00082D59">
            <w:pPr>
              <w:pStyle w:val="DescriodoItem"/>
              <w:spacing w:after="0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10D6EC25" w14:textId="598ED37C" w:rsidR="000827F6" w:rsidRDefault="00001025" w:rsidP="00082D59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202DF85F" w14:textId="50B0500E" w:rsidR="000827F6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1E845257" w:rsidR="000827F6" w:rsidRPr="00E463CF" w:rsidRDefault="00001025" w:rsidP="00082D59">
            <w:pPr>
              <w:pStyle w:val="DescriodoItem"/>
              <w:jc w:val="center"/>
            </w:pPr>
            <w:r>
              <w:t>Verificar se os dados estão sendo armazenados no banco</w:t>
            </w:r>
          </w:p>
        </w:tc>
        <w:tc>
          <w:tcPr>
            <w:tcW w:w="1167" w:type="pct"/>
            <w:vAlign w:val="center"/>
          </w:tcPr>
          <w:p w14:paraId="46A9134C" w14:textId="42049CC9" w:rsidR="000827F6" w:rsidRPr="00E463CF" w:rsidRDefault="00001025" w:rsidP="00082D59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5F561B01" w14:textId="00F8F388" w:rsidR="000827F6" w:rsidRPr="00E463CF" w:rsidRDefault="00001025" w:rsidP="00082D59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0556F1C0" w14:textId="31C9F228" w:rsidR="000827F6" w:rsidRPr="00E463CF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403F0EDC" w:rsidR="000827F6" w:rsidRPr="00E463CF" w:rsidRDefault="00001025" w:rsidP="00106CEA">
            <w:pPr>
              <w:pStyle w:val="DescriodoItem"/>
              <w:jc w:val="center"/>
            </w:pPr>
            <w:r>
              <w:t>Criar alertas das métricas</w:t>
            </w:r>
          </w:p>
        </w:tc>
        <w:tc>
          <w:tcPr>
            <w:tcW w:w="1167" w:type="pct"/>
            <w:vAlign w:val="center"/>
          </w:tcPr>
          <w:p w14:paraId="6B08553D" w14:textId="0A58D8CC" w:rsidR="000827F6" w:rsidRPr="00E463CF" w:rsidRDefault="00001025" w:rsidP="00106CEA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39BAF900" w14:textId="4C0BEDF2" w:rsidR="000827F6" w:rsidRPr="00E463CF" w:rsidRDefault="00001025" w:rsidP="00106CEA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54EF47F2" w14:textId="64E86FAA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0EA66298" w:rsidR="000827F6" w:rsidRPr="00E463CF" w:rsidRDefault="00001025" w:rsidP="00106CEA">
            <w:pPr>
              <w:pStyle w:val="DescriodoItem"/>
              <w:jc w:val="center"/>
            </w:pPr>
            <w:r>
              <w:t>Adicionar as legendas na tela de dashboard</w:t>
            </w:r>
          </w:p>
        </w:tc>
        <w:tc>
          <w:tcPr>
            <w:tcW w:w="1167" w:type="pct"/>
            <w:vAlign w:val="center"/>
          </w:tcPr>
          <w:p w14:paraId="5439EB38" w14:textId="62F495CF" w:rsidR="000827F6" w:rsidRPr="00E463CF" w:rsidRDefault="00001025" w:rsidP="00106CEA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4D01A726" w14:textId="47FE80D6" w:rsidR="000827F6" w:rsidRPr="00E463CF" w:rsidRDefault="00001025" w:rsidP="00106CEA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5376348B" w14:textId="5C3CEC9E" w:rsidR="000827F6" w:rsidRPr="00E463CF" w:rsidRDefault="00251C08" w:rsidP="00251C08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316BAE06" w:rsidR="000827F6" w:rsidRPr="00E463CF" w:rsidRDefault="00251C08" w:rsidP="00106CEA">
            <w:pPr>
              <w:pStyle w:val="DescriodoItem"/>
              <w:jc w:val="center"/>
            </w:pPr>
            <w:r>
              <w:t>Atualizar o Cadastro</w:t>
            </w:r>
          </w:p>
        </w:tc>
        <w:tc>
          <w:tcPr>
            <w:tcW w:w="1167" w:type="pct"/>
            <w:vAlign w:val="center"/>
          </w:tcPr>
          <w:p w14:paraId="3BD36F39" w14:textId="0975248F" w:rsidR="00D10371" w:rsidRPr="00E463CF" w:rsidRDefault="00E726FA" w:rsidP="00106CEA">
            <w:pPr>
              <w:pStyle w:val="DescriodoItem"/>
              <w:jc w:val="center"/>
            </w:pPr>
            <w:r>
              <w:t>Paulo/Ester</w:t>
            </w:r>
          </w:p>
        </w:tc>
        <w:tc>
          <w:tcPr>
            <w:tcW w:w="957" w:type="pct"/>
            <w:vAlign w:val="center"/>
          </w:tcPr>
          <w:p w14:paraId="395E9FF2" w14:textId="63699BAD" w:rsidR="00D10371" w:rsidRPr="00E463CF" w:rsidRDefault="00251C08" w:rsidP="00106CEA">
            <w:pPr>
              <w:pStyle w:val="DescriodoItem"/>
              <w:jc w:val="center"/>
            </w:pPr>
            <w:r>
              <w:t>12</w:t>
            </w:r>
            <w:r w:rsidR="00EF181A">
              <w:t>/11</w:t>
            </w:r>
          </w:p>
        </w:tc>
        <w:tc>
          <w:tcPr>
            <w:tcW w:w="1385" w:type="pct"/>
            <w:vAlign w:val="center"/>
          </w:tcPr>
          <w:p w14:paraId="7E2AD044" w14:textId="5A64344F" w:rsidR="000827F6" w:rsidRPr="00E463CF" w:rsidRDefault="00251C08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06F40CCE" w:rsidR="00082D59" w:rsidRPr="000827F6" w:rsidRDefault="00E726FA" w:rsidP="00106CEA">
            <w:pPr>
              <w:pStyle w:val="DescriodoItem"/>
              <w:jc w:val="center"/>
            </w:pPr>
            <w:r>
              <w:t>Integrar Web Data Viz</w:t>
            </w:r>
          </w:p>
        </w:tc>
        <w:tc>
          <w:tcPr>
            <w:tcW w:w="1167" w:type="pct"/>
            <w:vAlign w:val="center"/>
          </w:tcPr>
          <w:p w14:paraId="71ABDC55" w14:textId="55656129" w:rsidR="00082D59" w:rsidRDefault="00E726FA" w:rsidP="00106CEA">
            <w:pPr>
              <w:pStyle w:val="DescriodoItem"/>
              <w:jc w:val="center"/>
            </w:pPr>
            <w:r>
              <w:t>Todos</w:t>
            </w:r>
          </w:p>
        </w:tc>
        <w:tc>
          <w:tcPr>
            <w:tcW w:w="957" w:type="pct"/>
            <w:vAlign w:val="center"/>
          </w:tcPr>
          <w:p w14:paraId="6930AFAC" w14:textId="7CDB38B2" w:rsidR="00082D59" w:rsidRDefault="00E726FA" w:rsidP="00106CEA">
            <w:pPr>
              <w:pStyle w:val="DescriodoItem"/>
              <w:jc w:val="center"/>
            </w:pPr>
            <w:r>
              <w:t>17/11</w:t>
            </w:r>
          </w:p>
        </w:tc>
        <w:tc>
          <w:tcPr>
            <w:tcW w:w="1385" w:type="pct"/>
            <w:vAlign w:val="center"/>
          </w:tcPr>
          <w:p w14:paraId="0BD05100" w14:textId="5A44F444" w:rsidR="00082D59" w:rsidRDefault="00EF181A" w:rsidP="00106CEA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5BFB23C9" w14:textId="77777777" w:rsidR="00F006F9" w:rsidRDefault="00F006F9" w:rsidP="00106CEA">
      <w:pPr>
        <w:ind w:left="0"/>
      </w:pPr>
    </w:p>
    <w:p w14:paraId="7E2412C6" w14:textId="6A76F3EC" w:rsidR="00F006F9" w:rsidRPr="00F006F9" w:rsidRDefault="00F006F9" w:rsidP="00F006F9">
      <w:pPr>
        <w:tabs>
          <w:tab w:val="left" w:pos="1830"/>
        </w:tabs>
        <w:ind w:left="0"/>
      </w:pPr>
    </w:p>
    <w:sectPr w:rsidR="00F006F9" w:rsidRPr="00F006F9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4B475" w14:textId="77777777" w:rsidR="009B4714" w:rsidRDefault="009B4714" w:rsidP="001E7D29">
      <w:pPr>
        <w:spacing w:after="0" w:line="240" w:lineRule="auto"/>
      </w:pPr>
      <w:r>
        <w:separator/>
      </w:r>
    </w:p>
  </w:endnote>
  <w:endnote w:type="continuationSeparator" w:id="0">
    <w:p w14:paraId="36D73C81" w14:textId="77777777" w:rsidR="009B4714" w:rsidRDefault="009B471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1FC5" w14:textId="77777777" w:rsidR="009B4714" w:rsidRDefault="009B4714" w:rsidP="001E7D29">
      <w:pPr>
        <w:spacing w:after="0" w:line="240" w:lineRule="auto"/>
      </w:pPr>
      <w:r>
        <w:separator/>
      </w:r>
    </w:p>
  </w:footnote>
  <w:footnote w:type="continuationSeparator" w:id="0">
    <w:p w14:paraId="23C78AEA" w14:textId="77777777" w:rsidR="009B4714" w:rsidRDefault="009B471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14491CF5" w:rsidR="000F4987" w:rsidRPr="004230D9" w:rsidRDefault="00920B69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42A4C" wp14:editId="522C9B28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89801062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10392427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996906497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026105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2778984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8775970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609618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32761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84803242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588878996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486543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7598368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421242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4396888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198699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AA26C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1025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51C08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0675"/>
    <w:rsid w:val="003310BF"/>
    <w:rsid w:val="003310EE"/>
    <w:rsid w:val="00333DF8"/>
    <w:rsid w:val="0033728F"/>
    <w:rsid w:val="00352B99"/>
    <w:rsid w:val="00357641"/>
    <w:rsid w:val="0035766A"/>
    <w:rsid w:val="00360B6E"/>
    <w:rsid w:val="00361DEE"/>
    <w:rsid w:val="00394EF4"/>
    <w:rsid w:val="003A1147"/>
    <w:rsid w:val="00410612"/>
    <w:rsid w:val="00411F8B"/>
    <w:rsid w:val="004230D9"/>
    <w:rsid w:val="00436B1F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24D68"/>
    <w:rsid w:val="00535B54"/>
    <w:rsid w:val="00550206"/>
    <w:rsid w:val="00554276"/>
    <w:rsid w:val="00564D17"/>
    <w:rsid w:val="005758DE"/>
    <w:rsid w:val="005A3DB6"/>
    <w:rsid w:val="005B25EB"/>
    <w:rsid w:val="005E0ED9"/>
    <w:rsid w:val="00616B41"/>
    <w:rsid w:val="00620AE8"/>
    <w:rsid w:val="0064628C"/>
    <w:rsid w:val="0065214E"/>
    <w:rsid w:val="00655EE2"/>
    <w:rsid w:val="0065733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120B"/>
    <w:rsid w:val="008240DA"/>
    <w:rsid w:val="008255D2"/>
    <w:rsid w:val="008429E5"/>
    <w:rsid w:val="00867EA4"/>
    <w:rsid w:val="00875D51"/>
    <w:rsid w:val="00893121"/>
    <w:rsid w:val="008954BE"/>
    <w:rsid w:val="00897D88"/>
    <w:rsid w:val="008A0319"/>
    <w:rsid w:val="008A5118"/>
    <w:rsid w:val="008D43E9"/>
    <w:rsid w:val="008E3C0E"/>
    <w:rsid w:val="008E421A"/>
    <w:rsid w:val="008E476B"/>
    <w:rsid w:val="00920B69"/>
    <w:rsid w:val="00927C63"/>
    <w:rsid w:val="00932F50"/>
    <w:rsid w:val="0094637B"/>
    <w:rsid w:val="00955A78"/>
    <w:rsid w:val="009921B8"/>
    <w:rsid w:val="009B4714"/>
    <w:rsid w:val="009D4984"/>
    <w:rsid w:val="009D6901"/>
    <w:rsid w:val="009F4E19"/>
    <w:rsid w:val="00A047CC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727BF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C785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D55F8"/>
    <w:rsid w:val="00DF2868"/>
    <w:rsid w:val="00E17712"/>
    <w:rsid w:val="00E463CF"/>
    <w:rsid w:val="00E473D1"/>
    <w:rsid w:val="00E557A0"/>
    <w:rsid w:val="00E61938"/>
    <w:rsid w:val="00E726FA"/>
    <w:rsid w:val="00ED12DD"/>
    <w:rsid w:val="00EF181A"/>
    <w:rsid w:val="00EF6435"/>
    <w:rsid w:val="00F006F9"/>
    <w:rsid w:val="00F10F6B"/>
    <w:rsid w:val="00F23697"/>
    <w:rsid w:val="00F36BB7"/>
    <w:rsid w:val="00F76079"/>
    <w:rsid w:val="00F87EAA"/>
    <w:rsid w:val="00F92B25"/>
    <w:rsid w:val="00FB3809"/>
    <w:rsid w:val="00FC6BA1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44B2"/>
    <w:rsid w:val="000B74DB"/>
    <w:rsid w:val="001649B2"/>
    <w:rsid w:val="001678DD"/>
    <w:rsid w:val="002B41CF"/>
    <w:rsid w:val="0042298E"/>
    <w:rsid w:val="00D603F8"/>
    <w:rsid w:val="00E94820"/>
    <w:rsid w:val="00EF7267"/>
    <w:rsid w:val="00F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2023-10-17T00:46:00Z</dcterms:created>
  <dcterms:modified xsi:type="dcterms:W3CDTF">2023-11-10T23:32:00Z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
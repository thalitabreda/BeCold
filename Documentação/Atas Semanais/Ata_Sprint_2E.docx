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700AD7F5" w:rsidR="0033728F" w:rsidRDefault="00920B69" w:rsidP="0033728F">
      <w:pPr>
        <w:pStyle w:val="Logotipo"/>
      </w:pPr>
      <w:r>
        <mc:AlternateContent>
          <mc:Choice Requires="wps">
            <w:drawing>
              <wp:inline distT="0" distB="0" distL="0" distR="0" wp14:anchorId="41BCA672" wp14:editId="08EFBBF8">
                <wp:extent cx="3467735" cy="407670"/>
                <wp:effectExtent l="22225" t="22225" r="24765" b="22225"/>
                <wp:docPr id="1771038081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FF24EE" w14:textId="317974A2" w:rsidR="00A3439E" w:rsidRPr="0082343B" w:rsidRDefault="00D6062A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SPRINT 2</w:t>
                            </w:r>
                            <w:r w:rsidR="005B25EB"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CA672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06FF24EE" w14:textId="317974A2" w:rsidR="00A3439E" w:rsidRPr="0082343B" w:rsidRDefault="00D6062A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SPRINT 2</w:t>
                      </w:r>
                      <w:r w:rsidR="005B25EB"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4FA769EC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BC785B">
        <w:rPr>
          <w:lang w:val="pt-BR" w:bidi="pt-BR"/>
        </w:rPr>
        <w:t>Virtual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5B25EB">
        <w:rPr>
          <w:lang w:val="pt-BR" w:bidi="pt-BR"/>
        </w:rPr>
        <w:t>23</w:t>
      </w:r>
      <w:r w:rsidR="00BC785B">
        <w:rPr>
          <w:lang w:val="pt-BR" w:bidi="pt-BR"/>
        </w:rPr>
        <w:t>/10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r w:rsidR="00BC785B">
        <w:rPr>
          <w:lang w:val="pt-BR" w:bidi="pt-BR"/>
        </w:rPr>
        <w:t>Kaiqui, Thalita, Ester, Paulo, Guilherme</w:t>
      </w:r>
      <w:r w:rsidR="005B25EB">
        <w:rPr>
          <w:lang w:val="pt-BR" w:bidi="pt-BR"/>
        </w:rPr>
        <w:t>, Yuri</w:t>
      </w:r>
    </w:p>
    <w:p w14:paraId="1842D356" w14:textId="77777777" w:rsidR="005B25EB" w:rsidRDefault="00D6062A" w:rsidP="00D6062A">
      <w:pPr>
        <w:pStyle w:val="Detalhes"/>
        <w:spacing w:after="0"/>
        <w:ind w:left="0"/>
        <w:jc w:val="left"/>
        <w:rPr>
          <w:bCs/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BC785B">
        <w:rPr>
          <w:b/>
          <w:lang w:val="pt-BR" w:bidi="pt-BR"/>
        </w:rPr>
        <w:t xml:space="preserve"> </w:t>
      </w:r>
    </w:p>
    <w:p w14:paraId="3A648889" w14:textId="1E9DFC70" w:rsidR="00D30EE6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BC785B">
        <w:rPr>
          <w:lang w:val="pt-BR" w:bidi="pt-BR"/>
        </w:rPr>
        <w:t>21:</w:t>
      </w:r>
      <w:r w:rsidR="005B25EB">
        <w:rPr>
          <w:lang w:val="pt-BR" w:bidi="pt-BR"/>
        </w:rPr>
        <w:t>00</w:t>
      </w:r>
    </w:p>
    <w:p w14:paraId="75C9C769" w14:textId="249773E9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BC785B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Guilherme</w:t>
      </w:r>
    </w:p>
    <w:p w14:paraId="460B9AFE" w14:textId="3D545650" w:rsidR="00D6062A" w:rsidRPr="00BC78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  <w:r w:rsidR="00BC785B">
        <w:rPr>
          <w:rStyle w:val="Forte"/>
          <w:rFonts w:asciiTheme="majorHAnsi" w:eastAsiaTheme="majorEastAsia" w:hAnsiTheme="majorHAnsi"/>
          <w:lang w:val="pt-BR"/>
        </w:rPr>
        <w:t xml:space="preserve"> </w:t>
      </w:r>
      <w:r w:rsidR="005B25EB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Thalita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02844CBC" w:rsidR="00875D51" w:rsidRDefault="003310EE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  <w:r w:rsidR="005B25EB">
        <w:t>Ajustes finais nos entregáveis para a apresentação</w:t>
      </w:r>
    </w:p>
    <w:p w14:paraId="4B4332CC" w14:textId="7C531675" w:rsidR="00BC785B" w:rsidRDefault="003310EE" w:rsidP="00920B69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  <w:r w:rsidR="005B25EB">
        <w:t>Montagem de ppt da apresentação e ensaios</w:t>
      </w:r>
    </w:p>
    <w:p w14:paraId="60418322" w14:textId="77777777" w:rsidR="003310EE" w:rsidRDefault="003310EE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19"/>
        <w:gridCol w:w="1815"/>
        <w:gridCol w:w="1489"/>
        <w:gridCol w:w="2154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3E79407" w14:textId="4978E5F7" w:rsidR="008A5118" w:rsidRDefault="00BC785B" w:rsidP="005B25EB">
            <w:pPr>
              <w:pStyle w:val="DescriodoItem"/>
              <w:jc w:val="center"/>
            </w:pPr>
            <w:r>
              <w:t xml:space="preserve">  </w:t>
            </w:r>
            <w:r w:rsidR="005B25EB">
              <w:t>Montar PPT</w:t>
            </w:r>
          </w:p>
        </w:tc>
        <w:tc>
          <w:tcPr>
            <w:tcW w:w="1167" w:type="pct"/>
            <w:vAlign w:val="center"/>
          </w:tcPr>
          <w:p w14:paraId="062692B5" w14:textId="5C928F3A" w:rsidR="000827F6" w:rsidRPr="00E21240" w:rsidRDefault="005B25EB" w:rsidP="00082D59">
            <w:pPr>
              <w:pStyle w:val="DescriodoItem"/>
              <w:spacing w:after="0"/>
              <w:jc w:val="center"/>
            </w:pPr>
            <w:r>
              <w:t>Thalita</w:t>
            </w:r>
          </w:p>
        </w:tc>
        <w:tc>
          <w:tcPr>
            <w:tcW w:w="957" w:type="pct"/>
            <w:vAlign w:val="center"/>
          </w:tcPr>
          <w:p w14:paraId="10D6EC25" w14:textId="092E39BC" w:rsidR="000827F6" w:rsidRDefault="00BC785B" w:rsidP="00082D59">
            <w:pPr>
              <w:pStyle w:val="DescriodoItem"/>
              <w:jc w:val="center"/>
            </w:pPr>
            <w:r>
              <w:t>2</w:t>
            </w:r>
            <w:r w:rsidR="005B25EB">
              <w:t>5</w:t>
            </w:r>
            <w:r>
              <w:t>/10</w:t>
            </w:r>
          </w:p>
        </w:tc>
        <w:tc>
          <w:tcPr>
            <w:tcW w:w="1385" w:type="pct"/>
            <w:vAlign w:val="center"/>
          </w:tcPr>
          <w:p w14:paraId="202DF85F" w14:textId="287A8485" w:rsidR="000827F6" w:rsidRDefault="00920B69" w:rsidP="00082D59">
            <w:pPr>
              <w:pStyle w:val="DescriodoItem"/>
              <w:jc w:val="center"/>
            </w:pPr>
            <w:r>
              <w:t>Em andamento</w:t>
            </w: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2EEEF5A8" w:rsidR="000827F6" w:rsidRPr="00E463CF" w:rsidRDefault="005B25EB" w:rsidP="00082D59">
            <w:pPr>
              <w:pStyle w:val="DescriodoItem"/>
              <w:jc w:val="center"/>
            </w:pPr>
            <w:r>
              <w:t>Ajustes finais de CSS nas páginas de Cadastro, Login</w:t>
            </w:r>
          </w:p>
        </w:tc>
        <w:tc>
          <w:tcPr>
            <w:tcW w:w="1167" w:type="pct"/>
            <w:vAlign w:val="center"/>
          </w:tcPr>
          <w:p w14:paraId="46A9134C" w14:textId="482C5C9D" w:rsidR="000827F6" w:rsidRPr="00E463CF" w:rsidRDefault="005B25EB" w:rsidP="00082D59">
            <w:pPr>
              <w:pStyle w:val="DescriodoItem"/>
              <w:jc w:val="center"/>
            </w:pPr>
            <w:r>
              <w:t>Ester</w:t>
            </w:r>
          </w:p>
        </w:tc>
        <w:tc>
          <w:tcPr>
            <w:tcW w:w="957" w:type="pct"/>
            <w:vAlign w:val="center"/>
          </w:tcPr>
          <w:p w14:paraId="5F561B01" w14:textId="3545C27E" w:rsidR="000827F6" w:rsidRPr="00E463CF" w:rsidRDefault="00BC785B" w:rsidP="00082D59">
            <w:pPr>
              <w:pStyle w:val="DescriodoItem"/>
              <w:jc w:val="center"/>
            </w:pPr>
            <w:r>
              <w:t>2</w:t>
            </w:r>
            <w:r w:rsidR="005B25EB">
              <w:t>5</w:t>
            </w:r>
            <w:r>
              <w:t>/10</w:t>
            </w:r>
          </w:p>
        </w:tc>
        <w:tc>
          <w:tcPr>
            <w:tcW w:w="1385" w:type="pct"/>
            <w:vAlign w:val="center"/>
          </w:tcPr>
          <w:p w14:paraId="0556F1C0" w14:textId="38ADD08A" w:rsidR="000827F6" w:rsidRPr="00E463CF" w:rsidRDefault="00920B69" w:rsidP="00082D59">
            <w:pPr>
              <w:pStyle w:val="DescriodoItem"/>
              <w:jc w:val="center"/>
            </w:pPr>
            <w:r>
              <w:t>Em andamento</w:t>
            </w: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4E8F504C" w14:textId="349541C9" w:rsidR="000827F6" w:rsidRPr="00E463CF" w:rsidRDefault="005B25EB" w:rsidP="00106CEA">
            <w:pPr>
              <w:pStyle w:val="DescriodoItem"/>
              <w:jc w:val="center"/>
            </w:pPr>
            <w:r>
              <w:t>Tabela de Métricas</w:t>
            </w:r>
          </w:p>
        </w:tc>
        <w:tc>
          <w:tcPr>
            <w:tcW w:w="1167" w:type="pct"/>
            <w:vAlign w:val="center"/>
          </w:tcPr>
          <w:p w14:paraId="6B08553D" w14:textId="6CACC432" w:rsidR="000827F6" w:rsidRPr="00E463CF" w:rsidRDefault="005B25EB" w:rsidP="00106CEA">
            <w:pPr>
              <w:pStyle w:val="DescriodoItem"/>
              <w:jc w:val="center"/>
            </w:pPr>
            <w:r>
              <w:t>Guilherme</w:t>
            </w:r>
          </w:p>
        </w:tc>
        <w:tc>
          <w:tcPr>
            <w:tcW w:w="957" w:type="pct"/>
            <w:vAlign w:val="center"/>
          </w:tcPr>
          <w:p w14:paraId="39BAF900" w14:textId="3B0E14FF" w:rsidR="000827F6" w:rsidRPr="00E463CF" w:rsidRDefault="00BC785B" w:rsidP="00106CEA">
            <w:pPr>
              <w:pStyle w:val="DescriodoItem"/>
              <w:jc w:val="center"/>
            </w:pPr>
            <w:r>
              <w:t>2</w:t>
            </w:r>
            <w:r w:rsidR="005B25EB">
              <w:t>5</w:t>
            </w:r>
            <w:r>
              <w:t>/10</w:t>
            </w:r>
          </w:p>
        </w:tc>
        <w:tc>
          <w:tcPr>
            <w:tcW w:w="1385" w:type="pct"/>
            <w:vAlign w:val="center"/>
          </w:tcPr>
          <w:p w14:paraId="54EF47F2" w14:textId="0D8B8DCB" w:rsidR="000827F6" w:rsidRPr="00E463CF" w:rsidRDefault="00550206" w:rsidP="00106CEA">
            <w:pPr>
              <w:pStyle w:val="DescriodoItem"/>
              <w:jc w:val="center"/>
            </w:pPr>
            <w:r>
              <w:t>Em andamento</w:t>
            </w:r>
          </w:p>
        </w:tc>
      </w:tr>
      <w:tr w:rsidR="000827F6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0F395256" w:rsidR="000827F6" w:rsidRPr="00E463CF" w:rsidRDefault="005B25EB" w:rsidP="00106CEA">
            <w:pPr>
              <w:pStyle w:val="DescriodoItem"/>
              <w:jc w:val="center"/>
            </w:pPr>
            <w:r>
              <w:t>Ajustes finais na tela de Calculadora</w:t>
            </w:r>
          </w:p>
        </w:tc>
        <w:tc>
          <w:tcPr>
            <w:tcW w:w="1167" w:type="pct"/>
            <w:vAlign w:val="center"/>
          </w:tcPr>
          <w:p w14:paraId="5439EB38" w14:textId="150C4270" w:rsidR="000827F6" w:rsidRPr="00E463CF" w:rsidRDefault="005B25EB" w:rsidP="00106CEA">
            <w:pPr>
              <w:pStyle w:val="DescriodoItem"/>
              <w:jc w:val="center"/>
            </w:pPr>
            <w:r>
              <w:t>Yuri</w:t>
            </w:r>
          </w:p>
        </w:tc>
        <w:tc>
          <w:tcPr>
            <w:tcW w:w="957" w:type="pct"/>
            <w:vAlign w:val="center"/>
          </w:tcPr>
          <w:p w14:paraId="4D01A726" w14:textId="3DE0D4E2" w:rsidR="000827F6" w:rsidRPr="00E463CF" w:rsidRDefault="008A5118" w:rsidP="00106CEA">
            <w:pPr>
              <w:pStyle w:val="DescriodoItem"/>
              <w:jc w:val="center"/>
            </w:pPr>
            <w:r>
              <w:t>2</w:t>
            </w:r>
            <w:r w:rsidR="005B25EB">
              <w:t>5</w:t>
            </w:r>
            <w:r>
              <w:t>/10</w:t>
            </w:r>
          </w:p>
        </w:tc>
        <w:tc>
          <w:tcPr>
            <w:tcW w:w="1385" w:type="pct"/>
            <w:vAlign w:val="center"/>
          </w:tcPr>
          <w:p w14:paraId="5376348B" w14:textId="3140CCE3" w:rsidR="000827F6" w:rsidRPr="00E463CF" w:rsidRDefault="00550206" w:rsidP="00106CEA">
            <w:pPr>
              <w:pStyle w:val="DescriodoItem"/>
              <w:jc w:val="center"/>
            </w:pPr>
            <w:r>
              <w:t>Em andamento</w:t>
            </w:r>
          </w:p>
        </w:tc>
      </w:tr>
      <w:tr w:rsidR="000827F6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183ADF5E" w:rsidR="000827F6" w:rsidRPr="00E463CF" w:rsidRDefault="005B25EB" w:rsidP="00106CEA">
            <w:pPr>
              <w:pStyle w:val="DescriodoItem"/>
              <w:jc w:val="center"/>
            </w:pPr>
            <w:r>
              <w:t>Ajustes finais no diagrama de solução técnica</w:t>
            </w:r>
          </w:p>
        </w:tc>
        <w:tc>
          <w:tcPr>
            <w:tcW w:w="1167" w:type="pct"/>
            <w:vAlign w:val="center"/>
          </w:tcPr>
          <w:p w14:paraId="3BD36F39" w14:textId="5B7B7597" w:rsidR="00D10371" w:rsidRPr="00E463CF" w:rsidRDefault="005B25EB" w:rsidP="00106CEA">
            <w:pPr>
              <w:pStyle w:val="DescriodoItem"/>
              <w:jc w:val="center"/>
            </w:pPr>
            <w:r>
              <w:t>Kaiqui</w:t>
            </w:r>
          </w:p>
        </w:tc>
        <w:tc>
          <w:tcPr>
            <w:tcW w:w="957" w:type="pct"/>
            <w:vAlign w:val="center"/>
          </w:tcPr>
          <w:p w14:paraId="395E9FF2" w14:textId="2860BE18" w:rsidR="00D10371" w:rsidRPr="00E463CF" w:rsidRDefault="008A5118" w:rsidP="00106CEA">
            <w:pPr>
              <w:pStyle w:val="DescriodoItem"/>
              <w:jc w:val="center"/>
            </w:pPr>
            <w:r>
              <w:t>2</w:t>
            </w:r>
            <w:r w:rsidR="005B25EB">
              <w:t>5</w:t>
            </w:r>
            <w:r>
              <w:t>/10</w:t>
            </w:r>
          </w:p>
        </w:tc>
        <w:tc>
          <w:tcPr>
            <w:tcW w:w="1385" w:type="pct"/>
            <w:vAlign w:val="center"/>
          </w:tcPr>
          <w:p w14:paraId="7E2AD044" w14:textId="16EEC30D" w:rsidR="000827F6" w:rsidRPr="00E463CF" w:rsidRDefault="00550206" w:rsidP="00106CEA">
            <w:pPr>
              <w:pStyle w:val="DescriodoItem"/>
              <w:jc w:val="center"/>
            </w:pPr>
            <w:r>
              <w:t>Em andamento</w:t>
            </w:r>
          </w:p>
        </w:tc>
      </w:tr>
      <w:tr w:rsidR="00082D59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1C42B4EB" w:rsidR="00082D59" w:rsidRPr="000827F6" w:rsidRDefault="00550206" w:rsidP="00106CEA">
            <w:pPr>
              <w:pStyle w:val="DescriodoItem"/>
              <w:jc w:val="center"/>
            </w:pPr>
            <w:r>
              <w:t>Finalizando Infográfico</w:t>
            </w:r>
          </w:p>
        </w:tc>
        <w:tc>
          <w:tcPr>
            <w:tcW w:w="1167" w:type="pct"/>
            <w:vAlign w:val="center"/>
          </w:tcPr>
          <w:p w14:paraId="71ABDC55" w14:textId="13D8C54F" w:rsidR="00082D59" w:rsidRDefault="005B25EB" w:rsidP="00106CEA">
            <w:pPr>
              <w:pStyle w:val="DescriodoItem"/>
              <w:jc w:val="center"/>
            </w:pPr>
            <w:r>
              <w:t>Paulo</w:t>
            </w:r>
          </w:p>
        </w:tc>
        <w:tc>
          <w:tcPr>
            <w:tcW w:w="957" w:type="pct"/>
            <w:vAlign w:val="center"/>
          </w:tcPr>
          <w:p w14:paraId="6930AFAC" w14:textId="541326D0" w:rsidR="00082D59" w:rsidRDefault="005B25EB" w:rsidP="00106CEA">
            <w:pPr>
              <w:pStyle w:val="DescriodoItem"/>
              <w:jc w:val="center"/>
            </w:pPr>
            <w:r>
              <w:t>2</w:t>
            </w:r>
            <w:r w:rsidR="00550206">
              <w:t>4</w:t>
            </w:r>
            <w:r w:rsidR="008A5118">
              <w:t>/10</w:t>
            </w:r>
          </w:p>
        </w:tc>
        <w:tc>
          <w:tcPr>
            <w:tcW w:w="1385" w:type="pct"/>
            <w:vAlign w:val="center"/>
          </w:tcPr>
          <w:p w14:paraId="0BD05100" w14:textId="4B78BDAC" w:rsidR="00082D59" w:rsidRDefault="00550206" w:rsidP="00106CEA">
            <w:pPr>
              <w:pStyle w:val="DescriodoItem"/>
              <w:spacing w:after="0"/>
              <w:jc w:val="center"/>
            </w:pPr>
            <w:r>
              <w:t>Concluído</w:t>
            </w:r>
          </w:p>
        </w:tc>
      </w:tr>
    </w:tbl>
    <w:p w14:paraId="24CE0331" w14:textId="5159C601" w:rsidR="00875D51" w:rsidRDefault="00875D51" w:rsidP="004B4D9B">
      <w:pPr>
        <w:pStyle w:val="Numerada"/>
        <w:ind w:left="173"/>
      </w:pPr>
    </w:p>
    <w:p w14:paraId="67F8C127" w14:textId="77777777" w:rsidR="00875D51" w:rsidRDefault="00875D51" w:rsidP="00106CEA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4A1D3" w14:textId="77777777" w:rsidR="00524D68" w:rsidRDefault="00524D68" w:rsidP="001E7D29">
      <w:pPr>
        <w:spacing w:after="0" w:line="240" w:lineRule="auto"/>
      </w:pPr>
      <w:r>
        <w:separator/>
      </w:r>
    </w:p>
  </w:endnote>
  <w:endnote w:type="continuationSeparator" w:id="0">
    <w:p w14:paraId="2CD8F6D5" w14:textId="77777777" w:rsidR="00524D68" w:rsidRDefault="00524D6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B7C6" w14:textId="77777777" w:rsidR="00524D68" w:rsidRDefault="00524D68" w:rsidP="001E7D29">
      <w:pPr>
        <w:spacing w:after="0" w:line="240" w:lineRule="auto"/>
      </w:pPr>
      <w:r>
        <w:separator/>
      </w:r>
    </w:p>
  </w:footnote>
  <w:footnote w:type="continuationSeparator" w:id="0">
    <w:p w14:paraId="38BC1C36" w14:textId="77777777" w:rsidR="00524D68" w:rsidRDefault="00524D6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14491CF5" w:rsidR="000F4987" w:rsidRPr="004230D9" w:rsidRDefault="00920B69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742A4C" wp14:editId="522C9B28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898010621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2103924273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996906497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0261052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92778984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8775970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36096187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4327618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284803242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588878996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4865430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7598368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4212424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4396888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1986992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AA26C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23A58"/>
    <w:rsid w:val="003310BF"/>
    <w:rsid w:val="003310EE"/>
    <w:rsid w:val="00333DF8"/>
    <w:rsid w:val="0033728F"/>
    <w:rsid w:val="00352B99"/>
    <w:rsid w:val="00357641"/>
    <w:rsid w:val="00360B6E"/>
    <w:rsid w:val="00361DEE"/>
    <w:rsid w:val="00394EF4"/>
    <w:rsid w:val="003A1147"/>
    <w:rsid w:val="00410612"/>
    <w:rsid w:val="00411F8B"/>
    <w:rsid w:val="004230D9"/>
    <w:rsid w:val="00450670"/>
    <w:rsid w:val="004724BD"/>
    <w:rsid w:val="00477352"/>
    <w:rsid w:val="004917C4"/>
    <w:rsid w:val="00491C23"/>
    <w:rsid w:val="004A419E"/>
    <w:rsid w:val="004B4D9B"/>
    <w:rsid w:val="004B5B43"/>
    <w:rsid w:val="004B5C09"/>
    <w:rsid w:val="004E227E"/>
    <w:rsid w:val="00500DD1"/>
    <w:rsid w:val="00515252"/>
    <w:rsid w:val="00521AE3"/>
    <w:rsid w:val="00524D68"/>
    <w:rsid w:val="00535B54"/>
    <w:rsid w:val="00550206"/>
    <w:rsid w:val="00554276"/>
    <w:rsid w:val="00564D17"/>
    <w:rsid w:val="005758DE"/>
    <w:rsid w:val="005A3DB6"/>
    <w:rsid w:val="005B25EB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5563"/>
    <w:rsid w:val="008240DA"/>
    <w:rsid w:val="008255D2"/>
    <w:rsid w:val="008429E5"/>
    <w:rsid w:val="00867EA4"/>
    <w:rsid w:val="00875D51"/>
    <w:rsid w:val="00893121"/>
    <w:rsid w:val="008954BE"/>
    <w:rsid w:val="00897D88"/>
    <w:rsid w:val="008A0319"/>
    <w:rsid w:val="008A5118"/>
    <w:rsid w:val="008D43E9"/>
    <w:rsid w:val="008E3C0E"/>
    <w:rsid w:val="008E421A"/>
    <w:rsid w:val="008E476B"/>
    <w:rsid w:val="00920B69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C47D9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C785B"/>
    <w:rsid w:val="00BD1747"/>
    <w:rsid w:val="00BD2B06"/>
    <w:rsid w:val="00C14973"/>
    <w:rsid w:val="00C1643D"/>
    <w:rsid w:val="00C261A9"/>
    <w:rsid w:val="00C42793"/>
    <w:rsid w:val="00C47179"/>
    <w:rsid w:val="00C601ED"/>
    <w:rsid w:val="00C63065"/>
    <w:rsid w:val="00CE4F45"/>
    <w:rsid w:val="00CE5A5C"/>
    <w:rsid w:val="00D03285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61938"/>
    <w:rsid w:val="00ED12DD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A44B2"/>
    <w:rsid w:val="000B74DB"/>
    <w:rsid w:val="001649B2"/>
    <w:rsid w:val="0042298E"/>
    <w:rsid w:val="00EF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2023-10-17T00:46:00Z</dcterms:created>
  <dcterms:modified xsi:type="dcterms:W3CDTF">2023-10-31T23:57:00Z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
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2BE" w14:textId="700AD7F5" w:rsidR="0033728F" w:rsidRDefault="00920B69" w:rsidP="0033728F">
      <w:pPr>
        <w:pStyle w:val="Logotipo"/>
      </w:pPr>
      <w:r>
        <mc:AlternateContent>
          <mc:Choice Requires="wps">
            <w:drawing>
              <wp:inline distT="0" distB="0" distL="0" distR="0" wp14:anchorId="41BCA672" wp14:editId="08EFBBF8">
                <wp:extent cx="3467735" cy="407670"/>
                <wp:effectExtent l="22225" t="22225" r="24765" b="22225"/>
                <wp:docPr id="1771038081" name="Forma 61" descr="Insira o logoti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735" cy="469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FF24EE" w14:textId="78157B04" w:rsidR="00A3439E" w:rsidRPr="0082343B" w:rsidRDefault="00D6062A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SPRINT 2</w:t>
                            </w:r>
                            <w:r w:rsidR="00BC785B">
                              <w:rPr>
                                <w:rFonts w:eastAsia="Calibri" w:hAnsi="Calibri" w:cstheme="minorBidi"/>
                                <w:b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pt-BR" w:bidi="pt-BR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19050" tIns="19050" rIns="19050" bIns="1905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CA672" id="Forma 61" o:spid="_x0000_s1026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" filled="f" strokecolor="black [3213]" strokeweight="3pt">
                <v:stroke miterlimit="4"/>
                <v:textbox style="mso-fit-shape-to-text:t" inset="1.5pt,1.5pt,1.5pt,1.5pt">
                  <w:txbxContent>
                    <w:p w14:paraId="06FF24EE" w14:textId="78157B04" w:rsidR="00A3439E" w:rsidRPr="0082343B" w:rsidRDefault="00D6062A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SPRINT 2</w:t>
                      </w:r>
                      <w:r w:rsidR="00BC785B">
                        <w:rPr>
                          <w:rFonts w:eastAsia="Calibri" w:hAnsi="Calibri" w:cstheme="minorBidi"/>
                          <w:b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pt-BR" w:bidi="pt-BR"/>
                        </w:rPr>
                        <w:t>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941A08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45CA4398" w14:textId="66CCEEF9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="00BC785B">
        <w:rPr>
          <w:lang w:val="pt-BR" w:bidi="pt-BR"/>
        </w:rPr>
        <w:t>Virtual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BC785B">
        <w:rPr>
          <w:lang w:val="pt-BR" w:bidi="pt-BR"/>
        </w:rPr>
        <w:t>16/10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</w:t>
      </w:r>
      <w:r w:rsidR="00BC785B">
        <w:rPr>
          <w:lang w:val="pt-BR" w:bidi="pt-BR"/>
        </w:rPr>
        <w:t>Kaiqui, Thalita, Ester, Paulo, Guilherme</w:t>
      </w:r>
    </w:p>
    <w:p w14:paraId="3A648889" w14:textId="61467394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BC785B">
        <w:rPr>
          <w:b/>
          <w:lang w:val="pt-BR" w:bidi="pt-BR"/>
        </w:rPr>
        <w:t xml:space="preserve"> </w:t>
      </w:r>
      <w:r w:rsidR="00BC785B" w:rsidRPr="00BC785B">
        <w:rPr>
          <w:bCs/>
          <w:lang w:val="pt-BR" w:bidi="pt-BR"/>
        </w:rPr>
        <w:t>Yuri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BC785B">
        <w:rPr>
          <w:lang w:val="pt-BR" w:bidi="pt-BR"/>
        </w:rPr>
        <w:t>21:24</w:t>
      </w:r>
    </w:p>
    <w:p w14:paraId="75C9C769" w14:textId="249773E9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Scrum Master: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BC785B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Guilherme</w:t>
      </w:r>
    </w:p>
    <w:p w14:paraId="460B9AFE" w14:textId="2D3DFA17" w:rsidR="00D6062A" w:rsidRPr="00BC785B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P.O:</w:t>
      </w:r>
      <w:r w:rsidR="00BC785B">
        <w:rPr>
          <w:rStyle w:val="Forte"/>
          <w:rFonts w:asciiTheme="majorHAnsi" w:eastAsiaTheme="majorEastAsia" w:hAnsiTheme="majorHAnsi"/>
          <w:lang w:val="pt-BR"/>
        </w:rPr>
        <w:t xml:space="preserve"> </w:t>
      </w:r>
      <w:r w:rsidR="00BC785B" w:rsidRPr="00BC785B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Ester</w:t>
      </w:r>
    </w:p>
    <w:p w14:paraId="5D8BA0C4" w14:textId="77777777" w:rsidR="00D6062A" w:rsidRDefault="00D6062A" w:rsidP="00875D51">
      <w:pPr>
        <w:pStyle w:val="Ttulo1"/>
        <w:rPr>
          <w:lang w:val="pt-BR" w:bidi="pt-BR"/>
        </w:rPr>
      </w:pPr>
    </w:p>
    <w:p w14:paraId="64B0D296" w14:textId="53DC1156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436D5D1" w14:textId="77777777" w:rsidR="00D6062A" w:rsidRPr="00875D51" w:rsidRDefault="00D6062A" w:rsidP="00875D51">
      <w:pPr>
        <w:pStyle w:val="Ttulo1"/>
      </w:pPr>
    </w:p>
    <w:p w14:paraId="01454684" w14:textId="4CA5B391" w:rsidR="00875D51" w:rsidRDefault="003310EE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 </w:t>
      </w:r>
      <w:r w:rsidR="00BC785B">
        <w:t>Definição das tarefas da semana D</w:t>
      </w:r>
    </w:p>
    <w:p w14:paraId="4B4332CC" w14:textId="722B5622" w:rsidR="00BC785B" w:rsidRDefault="003310EE" w:rsidP="00920B69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 </w:t>
      </w:r>
      <w:r w:rsidR="00BC785B">
        <w:t>Foi decidido que na semana D o papel de Scrum master irá continuar com o Guilherme e a P.O da semana será a Ester.</w:t>
      </w:r>
    </w:p>
    <w:p w14:paraId="60418322" w14:textId="77777777" w:rsidR="003310EE" w:rsidRDefault="003310EE" w:rsidP="003310EE">
      <w:pPr>
        <w:spacing w:after="160" w:line="256" w:lineRule="auto"/>
      </w:pPr>
    </w:p>
    <w:tbl>
      <w:tblPr>
        <w:tblpPr w:leftFromText="141" w:rightFromText="141" w:vertAnchor="text" w:horzAnchor="margin" w:tblpY="60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19"/>
        <w:gridCol w:w="1815"/>
        <w:gridCol w:w="1489"/>
        <w:gridCol w:w="2154"/>
      </w:tblGrid>
      <w:tr w:rsidR="000827F6" w14:paraId="1155CEB4" w14:textId="77777777" w:rsidTr="00106CEA">
        <w:trPr>
          <w:trHeight w:val="1123"/>
        </w:trPr>
        <w:tc>
          <w:tcPr>
            <w:tcW w:w="1491" w:type="pct"/>
            <w:vAlign w:val="center"/>
          </w:tcPr>
          <w:p w14:paraId="129B2EA7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67" w:type="pct"/>
            <w:vAlign w:val="center"/>
          </w:tcPr>
          <w:p w14:paraId="66597FCD" w14:textId="77777777" w:rsidR="000827F6" w:rsidRPr="00E21240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957" w:type="pct"/>
            <w:vAlign w:val="center"/>
          </w:tcPr>
          <w:p w14:paraId="1288D216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385" w:type="pct"/>
            <w:vAlign w:val="center"/>
          </w:tcPr>
          <w:p w14:paraId="25F05E13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Status</w:t>
            </w:r>
          </w:p>
        </w:tc>
      </w:tr>
      <w:tr w:rsidR="000827F6" w14:paraId="1E9E1F7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78460326" w14:textId="10AD2358" w:rsidR="000827F6" w:rsidRDefault="00BC785B" w:rsidP="00082D59">
            <w:pPr>
              <w:pStyle w:val="DescriodoItem"/>
              <w:jc w:val="center"/>
            </w:pPr>
            <w:r>
              <w:t xml:space="preserve">  Página inicial </w:t>
            </w:r>
            <w:r w:rsidR="008A5118">
              <w:t>–</w:t>
            </w:r>
            <w:r>
              <w:t xml:space="preserve"> CSS</w:t>
            </w:r>
          </w:p>
          <w:p w14:paraId="23E79407" w14:textId="306FCC04" w:rsidR="008A5118" w:rsidRDefault="008A5118" w:rsidP="00082D59">
            <w:pPr>
              <w:pStyle w:val="DescriodoItem"/>
              <w:jc w:val="center"/>
            </w:pPr>
            <w:r>
              <w:t>Organizar o Trello</w:t>
            </w:r>
          </w:p>
        </w:tc>
        <w:tc>
          <w:tcPr>
            <w:tcW w:w="1167" w:type="pct"/>
            <w:vAlign w:val="center"/>
          </w:tcPr>
          <w:p w14:paraId="062692B5" w14:textId="054A4CFC" w:rsidR="000827F6" w:rsidRPr="00E21240" w:rsidRDefault="00BC785B" w:rsidP="00082D59">
            <w:pPr>
              <w:pStyle w:val="DescriodoItem"/>
              <w:spacing w:after="0"/>
              <w:jc w:val="center"/>
            </w:pPr>
            <w:r>
              <w:t>Ester</w:t>
            </w:r>
          </w:p>
        </w:tc>
        <w:tc>
          <w:tcPr>
            <w:tcW w:w="957" w:type="pct"/>
            <w:vAlign w:val="center"/>
          </w:tcPr>
          <w:p w14:paraId="10D6EC25" w14:textId="54A89598" w:rsidR="000827F6" w:rsidRDefault="00BC785B" w:rsidP="00082D59">
            <w:pPr>
              <w:pStyle w:val="DescriodoItem"/>
              <w:jc w:val="center"/>
            </w:pPr>
            <w:r>
              <w:t>20/10</w:t>
            </w:r>
          </w:p>
        </w:tc>
        <w:tc>
          <w:tcPr>
            <w:tcW w:w="1385" w:type="pct"/>
            <w:vAlign w:val="center"/>
          </w:tcPr>
          <w:p w14:paraId="202DF85F" w14:textId="287A8485" w:rsidR="000827F6" w:rsidRDefault="00920B69" w:rsidP="00082D59">
            <w:pPr>
              <w:pStyle w:val="DescriodoItem"/>
              <w:jc w:val="center"/>
            </w:pPr>
            <w:r>
              <w:t>Em andamento</w:t>
            </w:r>
          </w:p>
        </w:tc>
      </w:tr>
      <w:tr w:rsidR="000827F6" w:rsidRPr="00E463CF" w14:paraId="7384F3F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3328FE1B" w14:textId="3DC1EE45" w:rsidR="000827F6" w:rsidRPr="00E463CF" w:rsidRDefault="008A5118" w:rsidP="00082D59">
            <w:pPr>
              <w:pStyle w:val="DescriodoItem"/>
              <w:jc w:val="center"/>
            </w:pPr>
            <w:r>
              <w:t>Diagrama de Solução (Arquitetura Técnica do Projeto)</w:t>
            </w:r>
          </w:p>
        </w:tc>
        <w:tc>
          <w:tcPr>
            <w:tcW w:w="1167" w:type="pct"/>
            <w:vAlign w:val="center"/>
          </w:tcPr>
          <w:p w14:paraId="46A9134C" w14:textId="0324B52F" w:rsidR="000827F6" w:rsidRPr="00E463CF" w:rsidRDefault="008A5118" w:rsidP="00082D59">
            <w:pPr>
              <w:pStyle w:val="DescriodoItem"/>
              <w:jc w:val="center"/>
            </w:pPr>
            <w:r>
              <w:t>Thalita</w:t>
            </w:r>
            <w:r>
              <w:t xml:space="preserve">, </w:t>
            </w:r>
            <w:r>
              <w:t>Kaiqui</w:t>
            </w:r>
          </w:p>
        </w:tc>
        <w:tc>
          <w:tcPr>
            <w:tcW w:w="957" w:type="pct"/>
            <w:vAlign w:val="center"/>
          </w:tcPr>
          <w:p w14:paraId="5F561B01" w14:textId="2B55D5E7" w:rsidR="000827F6" w:rsidRPr="00E463CF" w:rsidRDefault="00BC785B" w:rsidP="00082D59">
            <w:pPr>
              <w:pStyle w:val="DescriodoItem"/>
              <w:jc w:val="center"/>
            </w:pPr>
            <w:r>
              <w:t>20/10</w:t>
            </w:r>
          </w:p>
        </w:tc>
        <w:tc>
          <w:tcPr>
            <w:tcW w:w="1385" w:type="pct"/>
            <w:vAlign w:val="center"/>
          </w:tcPr>
          <w:p w14:paraId="0556F1C0" w14:textId="38ADD08A" w:rsidR="000827F6" w:rsidRPr="00E463CF" w:rsidRDefault="00920B69" w:rsidP="00082D59">
            <w:pPr>
              <w:pStyle w:val="DescriodoItem"/>
              <w:jc w:val="center"/>
            </w:pPr>
            <w:r>
              <w:t>Em andamento</w:t>
            </w:r>
          </w:p>
        </w:tc>
      </w:tr>
      <w:tr w:rsidR="000827F6" w:rsidRPr="00E463CF" w14:paraId="7AA7EBA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4E8F504C" w14:textId="45CE1E15" w:rsidR="000827F6" w:rsidRPr="00E463CF" w:rsidRDefault="008A5118" w:rsidP="00106CEA">
            <w:pPr>
              <w:pStyle w:val="DescriodoItem"/>
              <w:jc w:val="center"/>
            </w:pPr>
            <w:r>
              <w:t>Página cadastro/login - CSS</w:t>
            </w:r>
          </w:p>
        </w:tc>
        <w:tc>
          <w:tcPr>
            <w:tcW w:w="1167" w:type="pct"/>
            <w:vAlign w:val="center"/>
          </w:tcPr>
          <w:p w14:paraId="6B08553D" w14:textId="4B89C5A8" w:rsidR="000827F6" w:rsidRPr="00E463CF" w:rsidRDefault="00BC785B" w:rsidP="00106CEA">
            <w:pPr>
              <w:pStyle w:val="DescriodoItem"/>
              <w:jc w:val="center"/>
            </w:pPr>
            <w:r>
              <w:t>Kaiqui</w:t>
            </w:r>
            <w:r w:rsidR="008A5118">
              <w:t>, Yuri, Paulo</w:t>
            </w:r>
          </w:p>
        </w:tc>
        <w:tc>
          <w:tcPr>
            <w:tcW w:w="957" w:type="pct"/>
            <w:vAlign w:val="center"/>
          </w:tcPr>
          <w:p w14:paraId="39BAF900" w14:textId="355D49DF" w:rsidR="000827F6" w:rsidRPr="00E463CF" w:rsidRDefault="00BC785B" w:rsidP="00106CEA">
            <w:pPr>
              <w:pStyle w:val="DescriodoItem"/>
              <w:jc w:val="center"/>
            </w:pPr>
            <w:r>
              <w:t>20/10</w:t>
            </w:r>
          </w:p>
        </w:tc>
        <w:tc>
          <w:tcPr>
            <w:tcW w:w="1385" w:type="pct"/>
            <w:vAlign w:val="center"/>
          </w:tcPr>
          <w:p w14:paraId="54EF47F2" w14:textId="6570109D" w:rsidR="000827F6" w:rsidRPr="00E463CF" w:rsidRDefault="00920B69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8CAAD3B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70920BF" w14:textId="58DFF698" w:rsidR="000827F6" w:rsidRPr="00E463CF" w:rsidRDefault="008A5118" w:rsidP="00106CEA">
            <w:pPr>
              <w:pStyle w:val="DescriodoItem"/>
              <w:jc w:val="center"/>
            </w:pPr>
            <w:r>
              <w:t>Teste com Sensor do Projeto + Gráficos</w:t>
            </w:r>
          </w:p>
        </w:tc>
        <w:tc>
          <w:tcPr>
            <w:tcW w:w="1167" w:type="pct"/>
            <w:vAlign w:val="center"/>
          </w:tcPr>
          <w:p w14:paraId="5439EB38" w14:textId="45B8AA6D" w:rsidR="000827F6" w:rsidRPr="00E463CF" w:rsidRDefault="008A5118" w:rsidP="00106CEA">
            <w:pPr>
              <w:pStyle w:val="DescriodoItem"/>
              <w:jc w:val="center"/>
            </w:pPr>
            <w:r>
              <w:t>Guilherme</w:t>
            </w:r>
          </w:p>
        </w:tc>
        <w:tc>
          <w:tcPr>
            <w:tcW w:w="957" w:type="pct"/>
            <w:vAlign w:val="center"/>
          </w:tcPr>
          <w:p w14:paraId="4D01A726" w14:textId="33C584BC" w:rsidR="000827F6" w:rsidRPr="00E463CF" w:rsidRDefault="008A5118" w:rsidP="00106CEA">
            <w:pPr>
              <w:pStyle w:val="DescriodoItem"/>
              <w:jc w:val="center"/>
            </w:pPr>
            <w:r>
              <w:t>20/10</w:t>
            </w:r>
          </w:p>
        </w:tc>
        <w:tc>
          <w:tcPr>
            <w:tcW w:w="1385" w:type="pct"/>
            <w:vAlign w:val="center"/>
          </w:tcPr>
          <w:p w14:paraId="5376348B" w14:textId="14C1AF55" w:rsidR="000827F6" w:rsidRPr="00E463CF" w:rsidRDefault="00920B69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4B84BA3D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264B07D" w14:textId="1A8EC497" w:rsidR="000827F6" w:rsidRPr="00E463CF" w:rsidRDefault="008A5118" w:rsidP="00106CEA">
            <w:pPr>
              <w:pStyle w:val="DescriodoItem"/>
              <w:jc w:val="center"/>
            </w:pPr>
            <w:r>
              <w:t>Planilha de Riscos do Projeto</w:t>
            </w:r>
            <w:r w:rsidR="00920B69">
              <w:t xml:space="preserve"> - Atualização</w:t>
            </w:r>
          </w:p>
        </w:tc>
        <w:tc>
          <w:tcPr>
            <w:tcW w:w="1167" w:type="pct"/>
            <w:vAlign w:val="center"/>
          </w:tcPr>
          <w:p w14:paraId="3BD36F39" w14:textId="630FD129" w:rsidR="00D10371" w:rsidRPr="00E463CF" w:rsidRDefault="008A5118" w:rsidP="00106CEA">
            <w:pPr>
              <w:pStyle w:val="DescriodoItem"/>
              <w:jc w:val="center"/>
            </w:pPr>
            <w:r>
              <w:t>Thalita</w:t>
            </w:r>
          </w:p>
        </w:tc>
        <w:tc>
          <w:tcPr>
            <w:tcW w:w="957" w:type="pct"/>
            <w:vAlign w:val="center"/>
          </w:tcPr>
          <w:p w14:paraId="395E9FF2" w14:textId="5C887ECA" w:rsidR="00D10371" w:rsidRPr="00E463CF" w:rsidRDefault="008A5118" w:rsidP="00106CEA">
            <w:pPr>
              <w:pStyle w:val="DescriodoItem"/>
              <w:jc w:val="center"/>
            </w:pPr>
            <w:r>
              <w:t>20/10</w:t>
            </w:r>
          </w:p>
        </w:tc>
        <w:tc>
          <w:tcPr>
            <w:tcW w:w="1385" w:type="pct"/>
            <w:vAlign w:val="center"/>
          </w:tcPr>
          <w:p w14:paraId="7E2AD044" w14:textId="0C39F6BF" w:rsidR="000827F6" w:rsidRPr="00E463CF" w:rsidRDefault="00920B69" w:rsidP="00106CEA">
            <w:pPr>
              <w:pStyle w:val="DescriodoItem"/>
              <w:jc w:val="center"/>
            </w:pPr>
            <w:r>
              <w:t>A fazer</w:t>
            </w:r>
          </w:p>
        </w:tc>
      </w:tr>
      <w:tr w:rsidR="00082D59" w:rsidRPr="00E463CF" w14:paraId="51C0159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93A6E72" w14:textId="47E6F162" w:rsidR="00082D59" w:rsidRPr="000827F6" w:rsidRDefault="008A5118" w:rsidP="00106CEA">
            <w:pPr>
              <w:pStyle w:val="DescriodoItem"/>
              <w:jc w:val="center"/>
            </w:pPr>
            <w:r>
              <w:t>Subir as atas da semana C</w:t>
            </w:r>
          </w:p>
        </w:tc>
        <w:tc>
          <w:tcPr>
            <w:tcW w:w="1167" w:type="pct"/>
            <w:vAlign w:val="center"/>
          </w:tcPr>
          <w:p w14:paraId="71ABDC55" w14:textId="4EBEC457" w:rsidR="00082D59" w:rsidRDefault="008A5118" w:rsidP="00106CEA">
            <w:pPr>
              <w:pStyle w:val="DescriodoItem"/>
              <w:jc w:val="center"/>
            </w:pPr>
            <w:r>
              <w:t>Yuri</w:t>
            </w:r>
          </w:p>
        </w:tc>
        <w:tc>
          <w:tcPr>
            <w:tcW w:w="957" w:type="pct"/>
            <w:vAlign w:val="center"/>
          </w:tcPr>
          <w:p w14:paraId="6930AFAC" w14:textId="6972106B" w:rsidR="00082D59" w:rsidRDefault="008A5118" w:rsidP="00106CEA">
            <w:pPr>
              <w:pStyle w:val="DescriodoItem"/>
              <w:jc w:val="center"/>
            </w:pPr>
            <w:r>
              <w:t>19</w:t>
            </w:r>
            <w:r>
              <w:t>/10</w:t>
            </w:r>
          </w:p>
        </w:tc>
        <w:tc>
          <w:tcPr>
            <w:tcW w:w="1385" w:type="pct"/>
            <w:vAlign w:val="center"/>
          </w:tcPr>
          <w:p w14:paraId="0BD05100" w14:textId="067EFF02" w:rsidR="00082D59" w:rsidRDefault="00920B69" w:rsidP="00106CEA">
            <w:pPr>
              <w:pStyle w:val="DescriodoItem"/>
              <w:spacing w:after="0"/>
              <w:jc w:val="center"/>
            </w:pPr>
            <w:r>
              <w:t>A fazer</w:t>
            </w:r>
          </w:p>
        </w:tc>
      </w:tr>
    </w:tbl>
    <w:p w14:paraId="24CE0331" w14:textId="5159C601" w:rsidR="00875D51" w:rsidRDefault="00875D51" w:rsidP="004B4D9B">
      <w:pPr>
        <w:pStyle w:val="Numerada"/>
        <w:ind w:left="173"/>
      </w:pPr>
    </w:p>
    <w:p w14:paraId="67F8C127" w14:textId="77777777" w:rsidR="00875D51" w:rsidRDefault="00875D51" w:rsidP="00106CEA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F1F0A" w14:textId="77777777" w:rsidR="008255D2" w:rsidRDefault="008255D2" w:rsidP="001E7D29">
      <w:pPr>
        <w:spacing w:after="0" w:line="240" w:lineRule="auto"/>
      </w:pPr>
      <w:r>
        <w:separator/>
      </w:r>
    </w:p>
  </w:endnote>
  <w:endnote w:type="continuationSeparator" w:id="0">
    <w:p w14:paraId="21E75749" w14:textId="77777777" w:rsidR="008255D2" w:rsidRDefault="008255D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BBB4B" w14:textId="77777777" w:rsidR="008255D2" w:rsidRDefault="008255D2" w:rsidP="001E7D29">
      <w:pPr>
        <w:spacing w:after="0" w:line="240" w:lineRule="auto"/>
      </w:pPr>
      <w:r>
        <w:separator/>
      </w:r>
    </w:p>
  </w:footnote>
  <w:footnote w:type="continuationSeparator" w:id="0">
    <w:p w14:paraId="640DE714" w14:textId="77777777" w:rsidR="008255D2" w:rsidRDefault="008255D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8266" w14:textId="14491CF5" w:rsidR="000F4987" w:rsidRPr="004230D9" w:rsidRDefault="00920B69">
    <w:pPr>
      <w:pStyle w:val="Cabealho"/>
      <w:rPr>
        <w:lang w:val="en-GB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742A4C" wp14:editId="522C9B28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9525" r="0" b="1905"/>
              <wp:wrapNone/>
              <wp:docPr id="1898010621" name="Agrupa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22920" cy="10818495"/>
                        <a:chOff x="0" y="0"/>
                        <a:chExt cx="81229" cy="108184"/>
                      </a:xfrm>
                    </wpg:grpSpPr>
                    <wpg:grpSp>
                      <wpg:cNvPr id="2103924273" name="Grupo 29"/>
                      <wpg:cNvGrpSpPr>
                        <a:grpSpLocks/>
                      </wpg:cNvGrpSpPr>
                      <wpg:grpSpPr bwMode="auto">
                        <a:xfrm>
                          <a:off x="0" y="67532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996906497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0261052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92778984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8775970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36096187" name="Forma Livre 6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4327618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284803242" name="Grupo 29"/>
                      <wpg:cNvGrpSpPr>
                        <a:grpSpLocks/>
                      </wpg:cNvGrpSpPr>
                      <wpg:grpSpPr bwMode="auto">
                        <a:xfrm rot="10800000">
                          <a:off x="51435" y="0"/>
                          <a:ext cx="29794" cy="40652"/>
                          <a:chOff x="-41" y="-7257"/>
                          <a:chExt cx="29798" cy="40657"/>
                        </a:xfrm>
                      </wpg:grpSpPr>
                      <wps:wsp>
                        <wps:cNvPr id="588878996" name="Retângulo 28"/>
                        <wps:cNvSpPr>
                          <a:spLocks/>
                        </wps:cNvSpPr>
                        <wps:spPr bwMode="auto">
                          <a:xfrm>
                            <a:off x="1700" y="0"/>
                            <a:ext cx="8564" cy="20654"/>
                          </a:xfrm>
                          <a:custGeom>
                            <a:avLst/>
                            <a:gdLst>
                              <a:gd name="T0" fmla="*/ 0 w 674623"/>
                              <a:gd name="T1" fmla="*/ 0 h 2065469"/>
                              <a:gd name="T2" fmla="*/ 856473 w 674623"/>
                              <a:gd name="T3" fmla="*/ 1166191 h 2065469"/>
                              <a:gd name="T4" fmla="*/ 733342 w 674623"/>
                              <a:gd name="T5" fmla="*/ 1862244 h 2065469"/>
                              <a:gd name="T6" fmla="*/ 0 w 674623"/>
                              <a:gd name="T7" fmla="*/ 2065469 h 2065469"/>
                              <a:gd name="T8" fmla="*/ 0 w 674623"/>
                              <a:gd name="T9" fmla="*/ 0 h 206546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4865430" name="Triângulo Retângulo 27"/>
                        <wps:cNvSpPr>
                          <a:spLocks/>
                        </wps:cNvSpPr>
                        <wps:spPr bwMode="auto">
                          <a:xfrm>
                            <a:off x="1728" y="-7257"/>
                            <a:ext cx="6364" cy="13909"/>
                          </a:xfrm>
                          <a:custGeom>
                            <a:avLst/>
                            <a:gdLst>
                              <a:gd name="T0" fmla="*/ 545 w 636460"/>
                              <a:gd name="T1" fmla="*/ 1224633 h 1390992"/>
                              <a:gd name="T2" fmla="*/ 5706 w 636460"/>
                              <a:gd name="T3" fmla="*/ 0 h 1390992"/>
                              <a:gd name="T4" fmla="*/ 636460 w 636460"/>
                              <a:gd name="T5" fmla="*/ 1390993 h 1390992"/>
                              <a:gd name="T6" fmla="*/ 545 w 636460"/>
                              <a:gd name="T7" fmla="*/ 1224633 h 139099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97598368" name="Paralelogramo 24"/>
                        <wps:cNvSpPr>
                          <a:spLocks/>
                        </wps:cNvSpPr>
                        <wps:spPr bwMode="auto">
                          <a:xfrm>
                            <a:off x="1760" y="11027"/>
                            <a:ext cx="12798" cy="10498"/>
                          </a:xfrm>
                          <a:custGeom>
                            <a:avLst/>
                            <a:gdLst>
                              <a:gd name="T0" fmla="*/ 0 w 1279871"/>
                              <a:gd name="T1" fmla="*/ 634699 h 1414868"/>
                              <a:gd name="T2" fmla="*/ 899978 w 1279871"/>
                              <a:gd name="T3" fmla="*/ 0 h 1414868"/>
                              <a:gd name="T4" fmla="*/ 1279871 w 1279871"/>
                              <a:gd name="T5" fmla="*/ 469007 h 1414868"/>
                              <a:gd name="T6" fmla="*/ 611711 w 1279871"/>
                              <a:gd name="T7" fmla="*/ 1049780 h 1414868"/>
                              <a:gd name="T8" fmla="*/ 0 w 1279871"/>
                              <a:gd name="T9" fmla="*/ 634699 h 141486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4212424" name="Triângulo 5"/>
                        <wps:cNvSpPr>
                          <a:spLocks/>
                        </wps:cNvSpPr>
                        <wps:spPr bwMode="auto">
                          <a:xfrm rot="5400000">
                            <a:off x="10462" y="16477"/>
                            <a:ext cx="8194" cy="25651"/>
                          </a:xfrm>
                          <a:custGeom>
                            <a:avLst/>
                            <a:gdLst>
                              <a:gd name="T0" fmla="*/ 0 w 819350"/>
                              <a:gd name="T1" fmla="*/ 2565071 h 2564614"/>
                              <a:gd name="T2" fmla="*/ 758064 w 819350"/>
                              <a:gd name="T3" fmla="*/ 0 h 2564614"/>
                              <a:gd name="T4" fmla="*/ 819397 w 819350"/>
                              <a:gd name="T5" fmla="*/ 2565071 h 2564614"/>
                              <a:gd name="T6" fmla="*/ 0 w 819350"/>
                              <a:gd name="T7" fmla="*/ 2565071 h 2564614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4396888" name="Forma Livre 45"/>
                        <wps:cNvSpPr>
                          <a:spLocks/>
                        </wps:cNvSpPr>
                        <wps:spPr bwMode="auto">
                          <a:xfrm rot="6478786">
                            <a:off x="10761" y="10316"/>
                            <a:ext cx="8194" cy="29797"/>
                          </a:xfrm>
                          <a:custGeom>
                            <a:avLst/>
                            <a:gdLst>
                              <a:gd name="T0" fmla="*/ 0 w 819388"/>
                              <a:gd name="T1" fmla="*/ 2736810 h 2979872"/>
                              <a:gd name="T2" fmla="*/ 0 w 819388"/>
                              <a:gd name="T3" fmla="*/ 2736810 h 2979872"/>
                              <a:gd name="T4" fmla="*/ 814 w 819388"/>
                              <a:gd name="T5" fmla="*/ 2731711 h 2979872"/>
                              <a:gd name="T6" fmla="*/ 0 w 819388"/>
                              <a:gd name="T7" fmla="*/ 2736810 h 2979872"/>
                              <a:gd name="T8" fmla="*/ 70239 w 819388"/>
                              <a:gd name="T9" fmla="*/ 2979872 h 2979872"/>
                              <a:gd name="T10" fmla="*/ 750739 w 819388"/>
                              <a:gd name="T11" fmla="*/ 0 h 2979872"/>
                              <a:gd name="T12" fmla="*/ 819388 w 819388"/>
                              <a:gd name="T13" fmla="*/ 2736752 h 2979872"/>
                              <a:gd name="T14" fmla="*/ 819203 w 819388"/>
                              <a:gd name="T15" fmla="*/ 2736812 h 2979872"/>
                              <a:gd name="T16" fmla="*/ 819199 w 819388"/>
                              <a:gd name="T17" fmla="*/ 2736812 h 2979872"/>
                              <a:gd name="T18" fmla="*/ 70239 w 819388"/>
                              <a:gd name="T19" fmla="*/ 2979872 h 2979872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51986992" name="Triângulo 26"/>
                        <wps:cNvSpPr>
                          <a:spLocks/>
                        </wps:cNvSpPr>
                        <wps:spPr bwMode="auto">
                          <a:xfrm rot="-5400000">
                            <a:off x="2615" y="3982"/>
                            <a:ext cx="10965" cy="12920"/>
                          </a:xfrm>
                          <a:custGeom>
                            <a:avLst/>
                            <a:gdLst>
                              <a:gd name="T0" fmla="*/ 0 w 1096462"/>
                              <a:gd name="T1" fmla="*/ 1292079 h 1292078"/>
                              <a:gd name="T2" fmla="*/ 1096461 w 1096462"/>
                              <a:gd name="T3" fmla="*/ 0 h 1292078"/>
                              <a:gd name="T4" fmla="*/ 819396 w 1096462"/>
                              <a:gd name="T5" fmla="*/ 1292079 h 1292078"/>
                              <a:gd name="T6" fmla="*/ 0 w 1096462"/>
                              <a:gd name="T7" fmla="*/ 1292079 h 129207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AAA26C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" path="m,l674623,1166191r-96987,696053l,2065469,,xe" fillcolor="#a5a5a5 [3206]" stroked="f" strokeweight="2pt">
                  <v:path arrowok="t" o:connecttype="custom" o:connectlocs="0,0;10872,11662;9309,18622;0,20654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" path="m545,1224632c-2573,840615,8824,384017,5706,l636460,1390992,545,1224632xe" fillcolor="#538135 [2409]" stroked="f" strokeweight="2pt">
                  <v:path arrowok="t" o:connecttype="custom" o:connectlocs="5,12246;57,0;6364,13909;5,12246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" path="m,855432l899978,r379893,632116l611711,1414868,,855432xe" fillcolor="#538135 [2409]" stroked="f" strokeweight="2pt">
                  <v:path arrowok="t" o:connecttype="custom" o:connectlocs="0,4709;8999,0;12798,3480;6117,7789;0,470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" path="m,2564614l758021,r61329,2564614l,2564614xe" fillcolor="black [3213]" stroked="f" strokeweight="2pt">
                  <v:path arrowok="t" o:connecttype="custom" o:connectlocs="0,25656;7581,0;8194,25656;0,25656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" path="m,2736810r,l814,2731711,,2736810xm70239,2979872l750739,r68649,2736752l819203,2736812r-4,l70239,2979872xe" fillcolor="#70ad47 [3209]" stroked="f" strokeweight="2pt">
                  <v:path arrowok="t" o:connecttype="custom" o:connectlocs="0,27367;0,27367;8,27316;0,27367;702,29797;7507,0;8194,27366;8192,27367;8192,27367;702,29797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" path="m,1292078l1096462,,819397,1292078,,1292078xe" fillcolor="#70ad47 [3209]" stroked="f" strokeweight="2pt">
                  <v:path arrowok="t" o:connecttype="custom" o:connectlocs="0,12920;10965,0;8194,12920;0,12920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38"/>
  </w:num>
  <w:num w:numId="2" w16cid:durableId="731582901">
    <w:abstractNumId w:val="21"/>
  </w:num>
  <w:num w:numId="3" w16cid:durableId="846137585">
    <w:abstractNumId w:val="23"/>
  </w:num>
  <w:num w:numId="4" w16cid:durableId="1556043061">
    <w:abstractNumId w:val="12"/>
  </w:num>
  <w:num w:numId="5" w16cid:durableId="1001589180">
    <w:abstractNumId w:val="39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3"/>
  </w:num>
  <w:num w:numId="17" w16cid:durableId="64619698">
    <w:abstractNumId w:val="20"/>
  </w:num>
  <w:num w:numId="18" w16cid:durableId="989016922">
    <w:abstractNumId w:val="18"/>
  </w:num>
  <w:num w:numId="19" w16cid:durableId="1679769322">
    <w:abstractNumId w:val="17"/>
  </w:num>
  <w:num w:numId="20" w16cid:durableId="1401094182">
    <w:abstractNumId w:val="15"/>
  </w:num>
  <w:num w:numId="21" w16cid:durableId="1788351447">
    <w:abstractNumId w:val="25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5"/>
  </w:num>
  <w:num w:numId="26" w16cid:durableId="1715539906">
    <w:abstractNumId w:val="11"/>
  </w:num>
  <w:num w:numId="27" w16cid:durableId="1509638338">
    <w:abstractNumId w:val="26"/>
  </w:num>
  <w:num w:numId="28" w16cid:durableId="1467119542">
    <w:abstractNumId w:val="11"/>
  </w:num>
  <w:num w:numId="29" w16cid:durableId="2061516802">
    <w:abstractNumId w:val="34"/>
  </w:num>
  <w:num w:numId="30" w16cid:durableId="1668510556">
    <w:abstractNumId w:val="27"/>
  </w:num>
  <w:num w:numId="31" w16cid:durableId="2057272089">
    <w:abstractNumId w:val="41"/>
  </w:num>
  <w:num w:numId="32" w16cid:durableId="803623313">
    <w:abstractNumId w:val="36"/>
  </w:num>
  <w:num w:numId="33" w16cid:durableId="1009217067">
    <w:abstractNumId w:val="19"/>
  </w:num>
  <w:num w:numId="34" w16cid:durableId="1121457898">
    <w:abstractNumId w:val="29"/>
  </w:num>
  <w:num w:numId="35" w16cid:durableId="105275389">
    <w:abstractNumId w:val="10"/>
  </w:num>
  <w:num w:numId="36" w16cid:durableId="1206599298">
    <w:abstractNumId w:val="30"/>
  </w:num>
  <w:num w:numId="37" w16cid:durableId="1247688909">
    <w:abstractNumId w:val="33"/>
  </w:num>
  <w:num w:numId="38" w16cid:durableId="93870315">
    <w:abstractNumId w:val="28"/>
  </w:num>
  <w:num w:numId="39" w16cid:durableId="1817528723">
    <w:abstractNumId w:val="40"/>
  </w:num>
  <w:num w:numId="40" w16cid:durableId="1289361801">
    <w:abstractNumId w:val="31"/>
  </w:num>
  <w:num w:numId="41" w16cid:durableId="1475950558">
    <w:abstractNumId w:val="24"/>
  </w:num>
  <w:num w:numId="42" w16cid:durableId="668412645">
    <w:abstractNumId w:val="32"/>
  </w:num>
  <w:num w:numId="43" w16cid:durableId="406728174">
    <w:abstractNumId w:val="37"/>
  </w:num>
  <w:num w:numId="44" w16cid:durableId="2119057315">
    <w:abstractNumId w:val="16"/>
  </w:num>
  <w:num w:numId="45" w16cid:durableId="7058335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4"/>
  </w:num>
  <w:num w:numId="47" w16cid:durableId="2823454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B6"/>
    <w:rsid w:val="0000418E"/>
    <w:rsid w:val="00016839"/>
    <w:rsid w:val="00057671"/>
    <w:rsid w:val="000827F6"/>
    <w:rsid w:val="00082D59"/>
    <w:rsid w:val="0009013A"/>
    <w:rsid w:val="000B748F"/>
    <w:rsid w:val="000D445D"/>
    <w:rsid w:val="000D5AE9"/>
    <w:rsid w:val="000D6A5A"/>
    <w:rsid w:val="000F4987"/>
    <w:rsid w:val="000F65EC"/>
    <w:rsid w:val="00102A57"/>
    <w:rsid w:val="00106CEA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23A58"/>
    <w:rsid w:val="003310BF"/>
    <w:rsid w:val="003310EE"/>
    <w:rsid w:val="00333DF8"/>
    <w:rsid w:val="0033728F"/>
    <w:rsid w:val="00352B99"/>
    <w:rsid w:val="00357641"/>
    <w:rsid w:val="00360B6E"/>
    <w:rsid w:val="00361DEE"/>
    <w:rsid w:val="00394EF4"/>
    <w:rsid w:val="003A1147"/>
    <w:rsid w:val="00410612"/>
    <w:rsid w:val="00411F8B"/>
    <w:rsid w:val="004230D9"/>
    <w:rsid w:val="00450670"/>
    <w:rsid w:val="004724BD"/>
    <w:rsid w:val="00477352"/>
    <w:rsid w:val="004917C4"/>
    <w:rsid w:val="00491C23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C55F2"/>
    <w:rsid w:val="007D5836"/>
    <w:rsid w:val="007F34A4"/>
    <w:rsid w:val="00815563"/>
    <w:rsid w:val="008240DA"/>
    <w:rsid w:val="008255D2"/>
    <w:rsid w:val="008429E5"/>
    <w:rsid w:val="00867EA4"/>
    <w:rsid w:val="00875D51"/>
    <w:rsid w:val="00893121"/>
    <w:rsid w:val="008954BE"/>
    <w:rsid w:val="00897D88"/>
    <w:rsid w:val="008A0319"/>
    <w:rsid w:val="008A5118"/>
    <w:rsid w:val="008D43E9"/>
    <w:rsid w:val="008E3C0E"/>
    <w:rsid w:val="008E421A"/>
    <w:rsid w:val="008E476B"/>
    <w:rsid w:val="00920B69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C47D9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66B28"/>
    <w:rsid w:val="00B7147D"/>
    <w:rsid w:val="00B75CFC"/>
    <w:rsid w:val="00B8011E"/>
    <w:rsid w:val="00B853F9"/>
    <w:rsid w:val="00BB018B"/>
    <w:rsid w:val="00BC785B"/>
    <w:rsid w:val="00BD1747"/>
    <w:rsid w:val="00BD2B06"/>
    <w:rsid w:val="00C14973"/>
    <w:rsid w:val="00C1643D"/>
    <w:rsid w:val="00C261A9"/>
    <w:rsid w:val="00C42793"/>
    <w:rsid w:val="00C47179"/>
    <w:rsid w:val="00C601ED"/>
    <w:rsid w:val="00C63065"/>
    <w:rsid w:val="00CE4F45"/>
    <w:rsid w:val="00CE5A5C"/>
    <w:rsid w:val="00D03285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61938"/>
    <w:rsid w:val="00ED12DD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E12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B74DB"/>
    <w:rsid w:val="001649B2"/>
    <w:rsid w:val="0042298E"/>
    <w:rsid w:val="00EF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2023-10-17T00:46:00Z</dcterms:created>
  <dcterms:modified xsi:type="dcterms:W3CDTF">2023-10-17T00:46:00Z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
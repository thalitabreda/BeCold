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41A035F7" w:rsidR="0033728F" w:rsidRDefault="00034707" w:rsidP="0033728F">
      <w:pPr>
        <w:pStyle w:val="Logotipo"/>
      </w:pPr>
      <w:r>
        <w:pict w14:anchorId="41BCA672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06FF24EE" w14:textId="263A33FD" w:rsidR="00A3439E" w:rsidRPr="0082343B" w:rsidRDefault="00D6062A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SPRINT 2</w:t>
                  </w:r>
                  <w:r w:rsidR="00034707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C</w:t>
                  </w:r>
                </w:p>
              </w:txbxContent>
            </v:textbox>
            <w10:anchorlock/>
          </v:rect>
        </w:pic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3A2E360E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A70CCB">
        <w:rPr>
          <w:lang w:val="pt-BR" w:bidi="pt-BR"/>
        </w:rPr>
        <w:t>05</w:t>
      </w:r>
      <w:r w:rsidR="00323A58">
        <w:rPr>
          <w:lang w:val="pt-BR" w:bidi="pt-BR"/>
        </w:rPr>
        <w:t>/</w:t>
      </w:r>
      <w:r w:rsidR="00034707">
        <w:rPr>
          <w:lang w:val="pt-BR" w:bidi="pt-BR"/>
        </w:rPr>
        <w:t>10</w:t>
      </w:r>
      <w:r w:rsidR="00323A58">
        <w:rPr>
          <w:lang w:val="pt-BR" w:bidi="pt-BR"/>
        </w:rPr>
        <w:t>/23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Kaiqui, Ester, Thalita, Yuri, Guilherme, Paulo.</w:t>
      </w:r>
    </w:p>
    <w:p w14:paraId="3A648889" w14:textId="586BAD8E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19:00</w:t>
      </w:r>
    </w:p>
    <w:p w14:paraId="75C9C769" w14:textId="34645965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323A58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Ester</w:t>
      </w:r>
    </w:p>
    <w:p w14:paraId="460B9AFE" w14:textId="53B1D093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323A58">
        <w:rPr>
          <w:rStyle w:val="Forte"/>
          <w:rFonts w:asciiTheme="majorHAnsi" w:eastAsiaTheme="majorEastAsia" w:hAnsiTheme="majorHAnsi"/>
          <w:lang w:val="pt-BR"/>
        </w:rPr>
        <w:t xml:space="preserve"> Paulo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27B15233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CE4F45">
        <w:t xml:space="preserve">Foi decidido pelo grupo que a Scrum Master da semana </w:t>
      </w:r>
      <w:r w:rsidR="00034707">
        <w:t xml:space="preserve">C </w:t>
      </w:r>
      <w:r w:rsidR="00CE4F45">
        <w:t xml:space="preserve">será </w:t>
      </w:r>
      <w:r w:rsidR="00DA6003">
        <w:t xml:space="preserve">o Guilherme </w:t>
      </w:r>
      <w:r w:rsidR="00CE4F45">
        <w:t xml:space="preserve">e o P.O será </w:t>
      </w:r>
      <w:r w:rsidR="00DA6003">
        <w:t>a</w:t>
      </w:r>
      <w:r w:rsidR="00CE4F45">
        <w:t xml:space="preserve"> </w:t>
      </w:r>
      <w:r w:rsidR="00DA6003">
        <w:t>Thalita</w:t>
      </w:r>
      <w:r w:rsidR="00CE4F45">
        <w:t>.</w:t>
      </w:r>
    </w:p>
    <w:p w14:paraId="6B20511E" w14:textId="2367137F" w:rsidR="003310EE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CE4F45">
        <w:t xml:space="preserve">Distribuição das tarefas da semana </w:t>
      </w:r>
      <w:r w:rsidR="00A70CCB">
        <w:t>C</w:t>
      </w:r>
      <w:r w:rsidR="00CE4F45">
        <w:t xml:space="preserve"> e definição dos prazos.</w:t>
      </w:r>
    </w:p>
    <w:p w14:paraId="43CAB042" w14:textId="3D457400" w:rsidR="00AC47D9" w:rsidRDefault="00AC47D9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Revisão das tarefas da semana </w:t>
      </w:r>
      <w:r w:rsidR="00A70CCB">
        <w:t>B</w:t>
      </w:r>
      <w:r>
        <w:t>.</w:t>
      </w:r>
    </w:p>
    <w:p w14:paraId="055957AC" w14:textId="4595EEA4" w:rsidR="00AC47D9" w:rsidRDefault="00AC47D9" w:rsidP="00AC47D9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Foi debatido sobre as dificuldades e afinidades que os integrantes tiveram durante a semana </w:t>
      </w:r>
      <w:r w:rsidR="00A70CCB">
        <w:t>B</w:t>
      </w:r>
      <w:r>
        <w:t>.</w:t>
      </w:r>
    </w:p>
    <w:p w14:paraId="60418322" w14:textId="77777777" w:rsidR="003310EE" w:rsidRDefault="003310EE" w:rsidP="003310EE">
      <w:pPr>
        <w:spacing w:after="160" w:line="256" w:lineRule="auto"/>
      </w:pPr>
    </w:p>
    <w:p w14:paraId="76ECD583" w14:textId="77777777" w:rsidR="00A72E77" w:rsidRDefault="00A72E77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7"/>
        <w:gridCol w:w="1821"/>
        <w:gridCol w:w="1493"/>
        <w:gridCol w:w="2161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424DA25E" w:rsidR="000827F6" w:rsidRDefault="00DA6003" w:rsidP="00A70CCB">
            <w:pPr>
              <w:pStyle w:val="DescriodoItem"/>
            </w:pPr>
            <w:r>
              <w:t xml:space="preserve">Ajuste da regra de negócio e HTML </w:t>
            </w:r>
          </w:p>
        </w:tc>
        <w:tc>
          <w:tcPr>
            <w:tcW w:w="1167" w:type="pct"/>
            <w:vAlign w:val="center"/>
          </w:tcPr>
          <w:p w14:paraId="062692B5" w14:textId="226C8689" w:rsidR="000827F6" w:rsidRPr="00E21240" w:rsidRDefault="00CE4F45" w:rsidP="00082D59">
            <w:pPr>
              <w:pStyle w:val="DescriodoItem"/>
              <w:spacing w:after="0"/>
              <w:jc w:val="center"/>
            </w:pPr>
            <w:r>
              <w:t xml:space="preserve">    </w:t>
            </w:r>
            <w:r w:rsidR="00323A58">
              <w:t>Yuri</w:t>
            </w:r>
          </w:p>
        </w:tc>
        <w:tc>
          <w:tcPr>
            <w:tcW w:w="957" w:type="pct"/>
            <w:vAlign w:val="center"/>
          </w:tcPr>
          <w:p w14:paraId="10D6EC25" w14:textId="0F788FAD" w:rsidR="000827F6" w:rsidRDefault="00323A58" w:rsidP="00323A58">
            <w:pPr>
              <w:pStyle w:val="DescriodoItem"/>
              <w:jc w:val="center"/>
            </w:pPr>
            <w:r>
              <w:t xml:space="preserve">   0</w:t>
            </w:r>
            <w:r w:rsidR="00DA6003">
              <w:t>8</w:t>
            </w:r>
            <w:r>
              <w:t>/09/23</w:t>
            </w:r>
          </w:p>
        </w:tc>
        <w:tc>
          <w:tcPr>
            <w:tcW w:w="1385" w:type="pct"/>
            <w:vAlign w:val="center"/>
          </w:tcPr>
          <w:p w14:paraId="202DF85F" w14:textId="7C19C567" w:rsidR="000827F6" w:rsidRDefault="00DA6003" w:rsidP="00082D59">
            <w:pPr>
              <w:pStyle w:val="DescriodoItem"/>
              <w:jc w:val="center"/>
            </w:pPr>
            <w:r>
              <w:t>Fazendo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4CF893ED" w:rsidR="000827F6" w:rsidRPr="00E463CF" w:rsidRDefault="00323A58" w:rsidP="00082D59">
            <w:pPr>
              <w:pStyle w:val="DescriodoItem"/>
              <w:jc w:val="center"/>
            </w:pPr>
            <w:r>
              <w:t>Protótipo - Ajuste</w:t>
            </w:r>
          </w:p>
        </w:tc>
        <w:tc>
          <w:tcPr>
            <w:tcW w:w="1167" w:type="pct"/>
            <w:vAlign w:val="center"/>
          </w:tcPr>
          <w:p w14:paraId="46A9134C" w14:textId="03B6E8DF" w:rsidR="000827F6" w:rsidRPr="00E463CF" w:rsidRDefault="00323A58" w:rsidP="00082D59">
            <w:pPr>
              <w:pStyle w:val="DescriodoItem"/>
              <w:jc w:val="center"/>
            </w:pPr>
            <w:r>
              <w:t xml:space="preserve">    Ester, </w:t>
            </w:r>
            <w:r w:rsidR="00CE4F45">
              <w:t>Kaiqui</w:t>
            </w:r>
          </w:p>
        </w:tc>
        <w:tc>
          <w:tcPr>
            <w:tcW w:w="957" w:type="pct"/>
            <w:vAlign w:val="center"/>
          </w:tcPr>
          <w:p w14:paraId="5F561B01" w14:textId="606F0D1D" w:rsidR="000827F6" w:rsidRPr="00E463CF" w:rsidRDefault="00323A58" w:rsidP="00082D59">
            <w:pPr>
              <w:pStyle w:val="DescriodoItem"/>
              <w:jc w:val="center"/>
            </w:pPr>
            <w:r>
              <w:t xml:space="preserve">   0</w:t>
            </w:r>
            <w:r w:rsidR="00DA6003">
              <w:t>8</w:t>
            </w:r>
            <w:r>
              <w:t>/09/23</w:t>
            </w:r>
          </w:p>
        </w:tc>
        <w:tc>
          <w:tcPr>
            <w:tcW w:w="1385" w:type="pct"/>
            <w:vAlign w:val="center"/>
          </w:tcPr>
          <w:p w14:paraId="0556F1C0" w14:textId="594C11A1" w:rsidR="000827F6" w:rsidRPr="00E463CF" w:rsidRDefault="00DA6003" w:rsidP="00DA6003">
            <w:pPr>
              <w:pStyle w:val="DescriodoItem"/>
            </w:pPr>
            <w:r>
              <w:t xml:space="preserve">         Fazendo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511F7413" w:rsidR="00323A58" w:rsidRPr="00E463CF" w:rsidRDefault="00DA6003" w:rsidP="00106CEA">
            <w:pPr>
              <w:pStyle w:val="DescriodoItem"/>
              <w:jc w:val="center"/>
            </w:pPr>
            <w:r>
              <w:t>Tela Inicial – HOME (HTML – JS)</w:t>
            </w:r>
          </w:p>
        </w:tc>
        <w:tc>
          <w:tcPr>
            <w:tcW w:w="1167" w:type="pct"/>
            <w:vAlign w:val="center"/>
          </w:tcPr>
          <w:p w14:paraId="6B08553D" w14:textId="4118EEF7" w:rsidR="000827F6" w:rsidRPr="00E463CF" w:rsidRDefault="00DA6003" w:rsidP="00106CEA">
            <w:pPr>
              <w:pStyle w:val="DescriodoItem"/>
              <w:jc w:val="center"/>
            </w:pPr>
            <w:r>
              <w:t>Thalita</w:t>
            </w:r>
            <w:r w:rsidR="00A72E77">
              <w:t>, Guilherme</w:t>
            </w:r>
          </w:p>
        </w:tc>
        <w:tc>
          <w:tcPr>
            <w:tcW w:w="957" w:type="pct"/>
            <w:vAlign w:val="center"/>
          </w:tcPr>
          <w:p w14:paraId="39BAF900" w14:textId="360D5F11" w:rsidR="000827F6" w:rsidRPr="00E463CF" w:rsidRDefault="00323A58" w:rsidP="00106CEA">
            <w:pPr>
              <w:pStyle w:val="DescriodoItem"/>
              <w:jc w:val="center"/>
            </w:pPr>
            <w:r>
              <w:t xml:space="preserve">   </w:t>
            </w:r>
            <w:r w:rsidR="00DA6003">
              <w:t>11</w:t>
            </w:r>
            <w:r>
              <w:t>/09/23</w:t>
            </w:r>
          </w:p>
        </w:tc>
        <w:tc>
          <w:tcPr>
            <w:tcW w:w="1385" w:type="pct"/>
            <w:vAlign w:val="center"/>
          </w:tcPr>
          <w:p w14:paraId="54EF47F2" w14:textId="390C1EC5" w:rsidR="00323A58" w:rsidRPr="00E463CF" w:rsidRDefault="00DA6003" w:rsidP="00323A58">
            <w:pPr>
              <w:pStyle w:val="DescriodoItem"/>
              <w:jc w:val="center"/>
            </w:pPr>
            <w:r>
              <w:t>Fazendo</w:t>
            </w:r>
          </w:p>
        </w:tc>
      </w:tr>
      <w:tr w:rsidR="00451870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688C06D4" w:rsidR="00451870" w:rsidRPr="00E463CF" w:rsidRDefault="00DA6003" w:rsidP="00451870">
            <w:pPr>
              <w:pStyle w:val="DescriodoItem"/>
              <w:jc w:val="center"/>
            </w:pPr>
            <w:r>
              <w:t>Tela de Cadastro – HTML e JS</w:t>
            </w:r>
          </w:p>
        </w:tc>
        <w:tc>
          <w:tcPr>
            <w:tcW w:w="1167" w:type="pct"/>
            <w:vAlign w:val="center"/>
          </w:tcPr>
          <w:p w14:paraId="5439EB38" w14:textId="2C787A0E" w:rsidR="00451870" w:rsidRPr="00E463CF" w:rsidRDefault="00DA6003" w:rsidP="00451870">
            <w:pPr>
              <w:pStyle w:val="DescriodoItem"/>
              <w:jc w:val="center"/>
            </w:pPr>
            <w:r>
              <w:t>Paulo e Kaiqui</w:t>
            </w:r>
          </w:p>
        </w:tc>
        <w:tc>
          <w:tcPr>
            <w:tcW w:w="957" w:type="pct"/>
            <w:vAlign w:val="center"/>
          </w:tcPr>
          <w:p w14:paraId="4D01A726" w14:textId="5A2A8E06" w:rsidR="00451870" w:rsidRPr="00E463CF" w:rsidRDefault="00451870" w:rsidP="00451870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5376348B" w14:textId="715B9166" w:rsidR="00451870" w:rsidRPr="00E463CF" w:rsidRDefault="00451870" w:rsidP="00451870">
            <w:pPr>
              <w:pStyle w:val="DescriodoItem"/>
              <w:jc w:val="center"/>
            </w:pPr>
            <w:r>
              <w:t>A fazer</w:t>
            </w:r>
          </w:p>
        </w:tc>
      </w:tr>
      <w:tr w:rsidR="00451870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19DBDD55" w:rsidR="00451870" w:rsidRPr="00E463CF" w:rsidRDefault="00DA6003" w:rsidP="00451870">
            <w:pPr>
              <w:pStyle w:val="DescriodoItem"/>
              <w:jc w:val="center"/>
            </w:pPr>
            <w:r>
              <w:t>Tela de Login – HTML e JS</w:t>
            </w:r>
          </w:p>
        </w:tc>
        <w:tc>
          <w:tcPr>
            <w:tcW w:w="1167" w:type="pct"/>
            <w:vAlign w:val="center"/>
          </w:tcPr>
          <w:p w14:paraId="3BD36F39" w14:textId="6C488C82" w:rsidR="00451870" w:rsidRPr="00E463CF" w:rsidRDefault="00DA6003" w:rsidP="00451870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395E9FF2" w14:textId="4E981EA3" w:rsidR="00451870" w:rsidRPr="00E463CF" w:rsidRDefault="00451870" w:rsidP="00451870">
            <w:pPr>
              <w:pStyle w:val="DescriodoItem"/>
              <w:jc w:val="center"/>
            </w:pPr>
            <w:r>
              <w:t xml:space="preserve">   </w:t>
            </w:r>
            <w:r w:rsidR="00DA6003">
              <w:t>13</w:t>
            </w:r>
            <w:r>
              <w:t>/09/23</w:t>
            </w:r>
          </w:p>
        </w:tc>
        <w:tc>
          <w:tcPr>
            <w:tcW w:w="1385" w:type="pct"/>
            <w:vAlign w:val="center"/>
          </w:tcPr>
          <w:p w14:paraId="7E2AD044" w14:textId="3FA4C7AB" w:rsidR="00451870" w:rsidRPr="00E463CF" w:rsidRDefault="00451870" w:rsidP="00451870">
            <w:pPr>
              <w:pStyle w:val="DescriodoItem"/>
              <w:jc w:val="center"/>
            </w:pPr>
            <w:r>
              <w:t>A fazer</w:t>
            </w:r>
          </w:p>
        </w:tc>
      </w:tr>
      <w:tr w:rsidR="00451870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125D8FBA" w:rsidR="00451870" w:rsidRPr="000827F6" w:rsidRDefault="00DA6003" w:rsidP="00451870">
            <w:pPr>
              <w:pStyle w:val="DescriodoItem"/>
              <w:jc w:val="center"/>
            </w:pPr>
            <w:r>
              <w:t>CSS – Padronizar as páginas</w:t>
            </w:r>
          </w:p>
        </w:tc>
        <w:tc>
          <w:tcPr>
            <w:tcW w:w="1167" w:type="pct"/>
            <w:vAlign w:val="center"/>
          </w:tcPr>
          <w:p w14:paraId="71ABDC55" w14:textId="5574EAE0" w:rsidR="00451870" w:rsidRDefault="00451870" w:rsidP="00451870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6930AFAC" w14:textId="4976F906" w:rsidR="00451870" w:rsidRDefault="00451870" w:rsidP="00451870">
            <w:pPr>
              <w:pStyle w:val="DescriodoItem"/>
              <w:jc w:val="center"/>
            </w:pPr>
            <w:r>
              <w:t xml:space="preserve">   </w:t>
            </w:r>
            <w:r w:rsidR="00DA6003">
              <w:t>13</w:t>
            </w:r>
            <w:r>
              <w:t>/</w:t>
            </w:r>
            <w:r w:rsidR="00EC4BFA">
              <w:t>10</w:t>
            </w:r>
            <w:r>
              <w:t>/23</w:t>
            </w:r>
          </w:p>
        </w:tc>
        <w:tc>
          <w:tcPr>
            <w:tcW w:w="1385" w:type="pct"/>
            <w:vAlign w:val="center"/>
          </w:tcPr>
          <w:p w14:paraId="0BD05100" w14:textId="32DFFDC0" w:rsidR="00451870" w:rsidRDefault="00451870" w:rsidP="00451870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451870" w:rsidRPr="00E463CF" w14:paraId="39E7F4BE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30EB093" w14:textId="2E646FE0" w:rsidR="00451870" w:rsidRDefault="00A72E77" w:rsidP="00451870">
            <w:pPr>
              <w:pStyle w:val="DescriodoItem"/>
              <w:jc w:val="center"/>
            </w:pPr>
            <w:r>
              <w:t>Definição de Métricas</w:t>
            </w:r>
          </w:p>
        </w:tc>
        <w:tc>
          <w:tcPr>
            <w:tcW w:w="1167" w:type="pct"/>
            <w:vAlign w:val="center"/>
          </w:tcPr>
          <w:p w14:paraId="3598AEDA" w14:textId="29018F6D" w:rsidR="00451870" w:rsidRDefault="00DA6003" w:rsidP="00451870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3D78A48E" w14:textId="44D0B6E2" w:rsidR="00451870" w:rsidRDefault="00451870" w:rsidP="00451870">
            <w:pPr>
              <w:pStyle w:val="DescriodoItem"/>
              <w:jc w:val="center"/>
            </w:pPr>
            <w:r>
              <w:t xml:space="preserve">   </w:t>
            </w:r>
            <w:r w:rsidR="00DA6003">
              <w:t>13</w:t>
            </w:r>
            <w:r>
              <w:t>/</w:t>
            </w:r>
            <w:r w:rsidR="00DA6003">
              <w:t>10</w:t>
            </w:r>
            <w:r>
              <w:t>/23</w:t>
            </w:r>
          </w:p>
        </w:tc>
        <w:tc>
          <w:tcPr>
            <w:tcW w:w="1385" w:type="pct"/>
            <w:vAlign w:val="center"/>
          </w:tcPr>
          <w:p w14:paraId="584DC0BD" w14:textId="49175470" w:rsidR="00A72E77" w:rsidRDefault="00451870" w:rsidP="00A72E77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  <w:tr w:rsidR="00A72E77" w:rsidRPr="00E463CF" w14:paraId="4F8E2497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59A3721A" w14:textId="3B533601" w:rsidR="00A72E77" w:rsidRDefault="00812FFA" w:rsidP="00451870">
            <w:pPr>
              <w:pStyle w:val="DescriodoItem"/>
              <w:jc w:val="center"/>
            </w:pPr>
            <w:r>
              <w:lastRenderedPageBreak/>
              <w:t>Revisão -Riscos Externos</w:t>
            </w:r>
          </w:p>
        </w:tc>
        <w:tc>
          <w:tcPr>
            <w:tcW w:w="1167" w:type="pct"/>
            <w:vAlign w:val="center"/>
          </w:tcPr>
          <w:p w14:paraId="6E5D40D9" w14:textId="6200BDB3" w:rsidR="00A72E77" w:rsidRDefault="00812FFA" w:rsidP="00451870">
            <w:pPr>
              <w:pStyle w:val="DescriodoItem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0A8DAE7C" w14:textId="264FFBC7" w:rsidR="00A72E77" w:rsidRDefault="00812FFA" w:rsidP="00451870">
            <w:pPr>
              <w:pStyle w:val="DescriodoItem"/>
              <w:jc w:val="center"/>
            </w:pPr>
            <w:r>
              <w:t>11/10/23</w:t>
            </w:r>
          </w:p>
        </w:tc>
        <w:tc>
          <w:tcPr>
            <w:tcW w:w="1385" w:type="pct"/>
            <w:vAlign w:val="center"/>
          </w:tcPr>
          <w:p w14:paraId="786B8304" w14:textId="4259D6F6" w:rsidR="00A72E77" w:rsidRDefault="00812FFA" w:rsidP="00A72E77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539F" w14:textId="77777777" w:rsidR="002C1B16" w:rsidRDefault="002C1B16" w:rsidP="001E7D29">
      <w:pPr>
        <w:spacing w:after="0" w:line="240" w:lineRule="auto"/>
      </w:pPr>
      <w:r>
        <w:separator/>
      </w:r>
    </w:p>
  </w:endnote>
  <w:endnote w:type="continuationSeparator" w:id="0">
    <w:p w14:paraId="19435CB0" w14:textId="77777777" w:rsidR="002C1B16" w:rsidRDefault="002C1B1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F5DD" w14:textId="77777777" w:rsidR="002C1B16" w:rsidRDefault="002C1B16" w:rsidP="001E7D29">
      <w:pPr>
        <w:spacing w:after="0" w:line="240" w:lineRule="auto"/>
      </w:pPr>
      <w:r>
        <w:separator/>
      </w:r>
    </w:p>
  </w:footnote>
  <w:footnote w:type="continuationSeparator" w:id="0">
    <w:p w14:paraId="3F3FED0D" w14:textId="77777777" w:rsidR="002C1B16" w:rsidRDefault="002C1B1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0AA8673C" w:rsidR="000F4987" w:rsidRPr="004230D9" w:rsidRDefault="00000000">
    <w:pPr>
      <w:pStyle w:val="Cabealho"/>
      <w:rPr>
        <w:lang w:val="en-GB"/>
      </w:rPr>
    </w:pPr>
    <w:r>
      <w:rPr>
        <w:noProof/>
      </w:rPr>
      <w:pict w14:anchorId="02742A4C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34707"/>
    <w:rsid w:val="00035101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1B16"/>
    <w:rsid w:val="002C3D7E"/>
    <w:rsid w:val="002C5B41"/>
    <w:rsid w:val="0032131A"/>
    <w:rsid w:val="00323A58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518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2FFA"/>
    <w:rsid w:val="00815563"/>
    <w:rsid w:val="008240DA"/>
    <w:rsid w:val="008429E5"/>
    <w:rsid w:val="00867EA4"/>
    <w:rsid w:val="00875D51"/>
    <w:rsid w:val="008954BE"/>
    <w:rsid w:val="00897D88"/>
    <w:rsid w:val="008A014B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70CCB"/>
    <w:rsid w:val="00A72E77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A6003"/>
    <w:rsid w:val="00DC6078"/>
    <w:rsid w:val="00DC79AD"/>
    <w:rsid w:val="00DD2075"/>
    <w:rsid w:val="00DF2868"/>
    <w:rsid w:val="00E17712"/>
    <w:rsid w:val="00E463CF"/>
    <w:rsid w:val="00E473D1"/>
    <w:rsid w:val="00E557A0"/>
    <w:rsid w:val="00EC4BFA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42298E"/>
    <w:rsid w:val="004A6809"/>
    <w:rsid w:val="005947C6"/>
    <w:rsid w:val="00700D8B"/>
    <w:rsid w:val="00E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2023-09-27T03:00:00Z</dcterms:created>
  <dcterms:modified xsi:type="dcterms:W3CDTF">2023-10-06T18:29:00Z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
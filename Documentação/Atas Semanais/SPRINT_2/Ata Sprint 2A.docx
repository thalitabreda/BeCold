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12BE" w14:textId="3ED8C3CC" w:rsidR="0033728F" w:rsidRDefault="00B8011E" w:rsidP="0033728F">
      <w:pPr>
        <w:pStyle w:val="Logotipo"/>
      </w:pPr>
      <w:r>
        <w:pict w14:anchorId="41BCA672">
          <v:rect id="Forma 61" o:spid="_x0000_s2050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" filled="f" strokecolor="black [3213]" strokeweight="3pt">
            <v:stroke miterlimit="4"/>
            <v:textbox style="mso-fit-shape-to-text:t" inset="1.5pt,1.5pt,1.5pt,1.5pt">
              <w:txbxContent>
                <w:p w14:paraId="06FF24EE" w14:textId="720D0B9D" w:rsidR="00A3439E" w:rsidRPr="0082343B" w:rsidRDefault="00D6062A" w:rsidP="00A3439E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44"/>
                      <w:szCs w:val="48"/>
                      <w:lang w:val="pt-BR" w:bidi="pt-BR"/>
                    </w:rPr>
                    <w:t>SPRINT 2A</w:t>
                  </w:r>
                </w:p>
              </w:txbxContent>
            </v:textbox>
            <w10:anchorlock/>
          </v:rect>
        </w:pict>
      </w:r>
    </w:p>
    <w:p w14:paraId="53941A08" w14:textId="77777777" w:rsidR="00275260" w:rsidRPr="00875D51" w:rsidRDefault="00A1613F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45CA4398" w14:textId="2AAC32CB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5A3DB6" w:rsidRPr="005A3DB6">
        <w:rPr>
          <w:lang w:val="pt-BR"/>
        </w:rPr>
        <w:t>D</w:t>
      </w:r>
      <w:r w:rsidR="005A3DB6">
        <w:rPr>
          <w:lang w:val="pt-BR"/>
        </w:rPr>
        <w:t>iscord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5A3DB6">
        <w:rPr>
          <w:lang w:val="pt-BR" w:bidi="pt-BR"/>
        </w:rPr>
        <w:t>25/09/23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D30EE6">
        <w:rPr>
          <w:lang w:val="pt-BR" w:bidi="pt-BR"/>
        </w:rPr>
        <w:t>Thalita, Ester, Paulo, Guilherme</w:t>
      </w:r>
      <w:r w:rsidR="00D6062A">
        <w:rPr>
          <w:lang w:val="pt-BR" w:bidi="pt-BR"/>
        </w:rPr>
        <w:t xml:space="preserve">, </w:t>
      </w:r>
      <w:r w:rsidR="00D6062A" w:rsidRPr="00D6062A">
        <w:rPr>
          <w:bCs/>
          <w:lang w:val="pt-BR" w:bidi="pt-BR"/>
        </w:rPr>
        <w:t>Kaiqui</w:t>
      </w:r>
      <w:r w:rsidR="00D6062A">
        <w:rPr>
          <w:bCs/>
          <w:lang w:val="pt-BR" w:bidi="pt-BR"/>
        </w:rPr>
        <w:t>.</w:t>
      </w:r>
    </w:p>
    <w:p w14:paraId="3A648889" w14:textId="3C2995BE" w:rsidR="00D30EE6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A3439E" w:rsidRPr="00515252">
        <w:rPr>
          <w:b/>
          <w:lang w:val="pt-BR" w:bidi="pt-BR"/>
        </w:rPr>
        <w:br/>
        <w:t>Horário</w:t>
      </w:r>
      <w:r w:rsidR="00A3439E" w:rsidRPr="00515252">
        <w:rPr>
          <w:lang w:val="pt-BR" w:bidi="pt-BR"/>
        </w:rPr>
        <w:t xml:space="preserve">:  </w:t>
      </w:r>
      <w:r w:rsidR="00D30EE6" w:rsidRPr="00D30EE6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2</w:t>
      </w:r>
      <w:r w:rsidR="00D30EE6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1:40</w:t>
      </w:r>
    </w:p>
    <w:p w14:paraId="75C9C769" w14:textId="6969F306" w:rsidR="00D6062A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D6062A">
        <w:rPr>
          <w:rStyle w:val="Forte"/>
          <w:rFonts w:asciiTheme="majorHAnsi" w:eastAsiaTheme="majorEastAsia" w:hAnsiTheme="majorHAnsi"/>
          <w:lang w:val="pt-BR"/>
        </w:rPr>
        <w:t>Scrum Master:</w:t>
      </w:r>
      <w:r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 Yuri</w:t>
      </w:r>
    </w:p>
    <w:p w14:paraId="460B9AFE" w14:textId="02D506B5" w:rsidR="00D6062A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D6062A">
        <w:rPr>
          <w:rStyle w:val="Forte"/>
          <w:rFonts w:asciiTheme="majorHAnsi" w:eastAsiaTheme="majorEastAsia" w:hAnsiTheme="majorHAnsi"/>
          <w:lang w:val="pt-BR"/>
        </w:rPr>
        <w:t>P.O:</w:t>
      </w:r>
      <w:r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 Kaiqui</w:t>
      </w:r>
    </w:p>
    <w:p w14:paraId="5D8BA0C4" w14:textId="77777777" w:rsidR="00D6062A" w:rsidRDefault="00D6062A" w:rsidP="00875D51">
      <w:pPr>
        <w:pStyle w:val="Ttulo1"/>
        <w:rPr>
          <w:lang w:val="pt-BR" w:bidi="pt-BR"/>
        </w:rPr>
      </w:pPr>
    </w:p>
    <w:p w14:paraId="64B0D296" w14:textId="53DC1156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1436D5D1" w14:textId="77777777" w:rsidR="00D6062A" w:rsidRPr="00875D51" w:rsidRDefault="00D6062A" w:rsidP="00875D51">
      <w:pPr>
        <w:pStyle w:val="Ttulo1"/>
      </w:pPr>
    </w:p>
    <w:p w14:paraId="6E8BB901" w14:textId="5089FB9D" w:rsidR="00875D51" w:rsidRDefault="00A329EF" w:rsidP="004B4D9B">
      <w:pPr>
        <w:pStyle w:val="PargrafodaLista"/>
        <w:numPr>
          <w:ilvl w:val="0"/>
          <w:numId w:val="46"/>
        </w:numPr>
        <w:spacing w:after="160" w:line="256" w:lineRule="auto"/>
      </w:pPr>
      <w:r>
        <w:t>Foi acordado entre o grupo o</w:t>
      </w:r>
      <w:r w:rsidR="000827F6">
        <w:t>s</w:t>
      </w:r>
      <w:r>
        <w:t xml:space="preserve"> integrante</w:t>
      </w:r>
      <w:r w:rsidR="000827F6">
        <w:t>s</w:t>
      </w:r>
      <w:r>
        <w:t xml:space="preserve"> que ficar</w:t>
      </w:r>
      <w:r w:rsidR="000827F6">
        <w:t>am</w:t>
      </w:r>
      <w:r>
        <w:t xml:space="preserve"> com o papel de Scrum Master e</w:t>
      </w:r>
      <w:r w:rsidR="004B4D9B">
        <w:t xml:space="preserve"> </w:t>
      </w:r>
      <w:r>
        <w:t>P.O na s</w:t>
      </w:r>
      <w:r w:rsidR="00B8011E">
        <w:t>e</w:t>
      </w:r>
      <w:r>
        <w:t xml:space="preserve">mana </w:t>
      </w:r>
      <w:r w:rsidR="00B8011E">
        <w:t>A.</w:t>
      </w:r>
    </w:p>
    <w:p w14:paraId="411E4888" w14:textId="77777777" w:rsidR="004B4D9B" w:rsidRDefault="004B4D9B" w:rsidP="004B4D9B">
      <w:pPr>
        <w:pStyle w:val="PargrafodaLista"/>
        <w:spacing w:after="160" w:line="256" w:lineRule="auto"/>
        <w:ind w:left="173"/>
      </w:pPr>
    </w:p>
    <w:p w14:paraId="423EEC3A" w14:textId="05802E8C" w:rsidR="00A329EF" w:rsidRDefault="00A329EF" w:rsidP="00A329EF">
      <w:pPr>
        <w:pStyle w:val="PargrafodaLista"/>
        <w:numPr>
          <w:ilvl w:val="0"/>
          <w:numId w:val="46"/>
        </w:numPr>
        <w:spacing w:after="160" w:line="256" w:lineRule="auto"/>
      </w:pPr>
      <w:r>
        <w:t>Definição e distribuição das tarefas para a sema</w:t>
      </w:r>
      <w:r w:rsidR="00B8011E">
        <w:t>n</w:t>
      </w:r>
      <w:r>
        <w:t>a A.</w:t>
      </w:r>
    </w:p>
    <w:p w14:paraId="01454684" w14:textId="14BA7B40" w:rsidR="00875D51" w:rsidRDefault="00875D51" w:rsidP="00082D59">
      <w:pPr>
        <w:pStyle w:val="Numerada"/>
        <w:ind w:left="173"/>
        <w:jc w:val="center"/>
      </w:pPr>
    </w:p>
    <w:tbl>
      <w:tblPr>
        <w:tblpPr w:leftFromText="141" w:rightFromText="141" w:vertAnchor="text" w:horzAnchor="margin" w:tblpY="60"/>
        <w:tblW w:w="63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27"/>
        <w:gridCol w:w="1821"/>
        <w:gridCol w:w="1493"/>
        <w:gridCol w:w="2161"/>
      </w:tblGrid>
      <w:tr w:rsidR="000827F6" w14:paraId="1155CEB4" w14:textId="77777777" w:rsidTr="00106CEA">
        <w:trPr>
          <w:trHeight w:val="1123"/>
        </w:trPr>
        <w:tc>
          <w:tcPr>
            <w:tcW w:w="1491" w:type="pct"/>
            <w:vAlign w:val="center"/>
          </w:tcPr>
          <w:p w14:paraId="129B2EA7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1167" w:type="pct"/>
            <w:vAlign w:val="center"/>
          </w:tcPr>
          <w:p w14:paraId="66597FCD" w14:textId="77777777" w:rsidR="000827F6" w:rsidRPr="00E21240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957" w:type="pct"/>
            <w:vAlign w:val="center"/>
          </w:tcPr>
          <w:p w14:paraId="1288D216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Prazo</w:t>
            </w:r>
          </w:p>
        </w:tc>
        <w:tc>
          <w:tcPr>
            <w:tcW w:w="1385" w:type="pct"/>
            <w:vAlign w:val="center"/>
          </w:tcPr>
          <w:p w14:paraId="25F05E13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Status</w:t>
            </w:r>
          </w:p>
        </w:tc>
      </w:tr>
      <w:tr w:rsidR="000827F6" w14:paraId="1E9E1F71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23E79407" w14:textId="367D8ADF" w:rsidR="000827F6" w:rsidRDefault="000827F6" w:rsidP="00082D59">
            <w:pPr>
              <w:pStyle w:val="DescriodoItem"/>
              <w:jc w:val="center"/>
            </w:pPr>
            <w:r w:rsidRPr="004B4D9B">
              <w:t>Doc</w:t>
            </w:r>
            <w:r w:rsidR="00082D59" w:rsidRPr="004B4D9B">
              <w:t xml:space="preserve">- </w:t>
            </w:r>
            <w:r w:rsidR="00082D59" w:rsidRPr="000827F6">
              <w:t>Atualizar</w:t>
            </w:r>
            <w:r w:rsidRPr="000827F6">
              <w:t xml:space="preserve"> </w:t>
            </w:r>
            <w:r w:rsidRPr="004B4D9B">
              <w:t>Contexto / Justificativa</w:t>
            </w:r>
          </w:p>
        </w:tc>
        <w:tc>
          <w:tcPr>
            <w:tcW w:w="1167" w:type="pct"/>
            <w:vAlign w:val="center"/>
          </w:tcPr>
          <w:p w14:paraId="062692B5" w14:textId="599E70BA" w:rsidR="000827F6" w:rsidRPr="00E21240" w:rsidRDefault="00106CEA" w:rsidP="00082D59">
            <w:pPr>
              <w:pStyle w:val="DescriodoItem"/>
              <w:spacing w:after="0"/>
              <w:jc w:val="center"/>
            </w:pPr>
            <w:r>
              <w:t>Paulo, Thalita</w:t>
            </w:r>
            <w:r w:rsidR="000827F6">
              <w:t xml:space="preserve">, </w:t>
            </w:r>
            <w:r w:rsidR="00082D59">
              <w:t>Y</w:t>
            </w:r>
            <w:r w:rsidR="000827F6">
              <w:t>uri</w:t>
            </w:r>
          </w:p>
        </w:tc>
        <w:tc>
          <w:tcPr>
            <w:tcW w:w="957" w:type="pct"/>
            <w:vAlign w:val="center"/>
          </w:tcPr>
          <w:p w14:paraId="10D6EC25" w14:textId="77777777" w:rsidR="000827F6" w:rsidRDefault="000827F6" w:rsidP="00082D59">
            <w:pPr>
              <w:pStyle w:val="DescriodoItem"/>
              <w:jc w:val="center"/>
            </w:pPr>
            <w:r>
              <w:t>28/09/23</w:t>
            </w:r>
          </w:p>
        </w:tc>
        <w:tc>
          <w:tcPr>
            <w:tcW w:w="1385" w:type="pct"/>
            <w:vAlign w:val="center"/>
          </w:tcPr>
          <w:p w14:paraId="202DF85F" w14:textId="2C6A3DAA" w:rsidR="000827F6" w:rsidRDefault="000827F6" w:rsidP="00082D59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7384F3F1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3328FE1B" w14:textId="78CF3705" w:rsidR="000827F6" w:rsidRPr="00E463CF" w:rsidRDefault="00B8011E" w:rsidP="00082D59">
            <w:pPr>
              <w:pStyle w:val="DescriodoItem"/>
              <w:jc w:val="center"/>
            </w:pPr>
            <w:r w:rsidRPr="000827F6">
              <w:t>D</w:t>
            </w:r>
            <w:r>
              <w:t>oc-</w:t>
            </w:r>
            <w:r w:rsidRPr="000827F6">
              <w:t xml:space="preserve"> Atualizar</w:t>
            </w:r>
            <w:r w:rsidR="000827F6">
              <w:t xml:space="preserve"> </w:t>
            </w:r>
            <w:r w:rsidR="000827F6" w:rsidRPr="000827F6">
              <w:t>Objetivo / Requisitos</w:t>
            </w:r>
          </w:p>
        </w:tc>
        <w:tc>
          <w:tcPr>
            <w:tcW w:w="1167" w:type="pct"/>
            <w:vAlign w:val="center"/>
          </w:tcPr>
          <w:p w14:paraId="46A9134C" w14:textId="77777777" w:rsidR="000827F6" w:rsidRPr="00E463CF" w:rsidRDefault="000827F6" w:rsidP="00082D59">
            <w:pPr>
              <w:pStyle w:val="DescriodoItem"/>
              <w:jc w:val="center"/>
            </w:pPr>
            <w:r>
              <w:t>Guilherme</w:t>
            </w:r>
          </w:p>
        </w:tc>
        <w:tc>
          <w:tcPr>
            <w:tcW w:w="957" w:type="pct"/>
            <w:vAlign w:val="center"/>
          </w:tcPr>
          <w:p w14:paraId="5F561B01" w14:textId="77777777" w:rsidR="000827F6" w:rsidRPr="00E463CF" w:rsidRDefault="000827F6" w:rsidP="00082D59">
            <w:pPr>
              <w:pStyle w:val="DescriodoItem"/>
              <w:jc w:val="center"/>
            </w:pPr>
            <w:r>
              <w:t>28/09/23</w:t>
            </w:r>
          </w:p>
        </w:tc>
        <w:tc>
          <w:tcPr>
            <w:tcW w:w="1385" w:type="pct"/>
            <w:vAlign w:val="center"/>
          </w:tcPr>
          <w:p w14:paraId="0556F1C0" w14:textId="407EB1F4" w:rsidR="000827F6" w:rsidRPr="00E463CF" w:rsidRDefault="000827F6" w:rsidP="00082D59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7AA7EBAC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4E8F504C" w14:textId="2FB3211A" w:rsidR="000827F6" w:rsidRPr="00E463CF" w:rsidRDefault="000827F6" w:rsidP="00106CEA">
            <w:pPr>
              <w:pStyle w:val="DescriodoItem"/>
              <w:jc w:val="center"/>
            </w:pPr>
            <w:r w:rsidRPr="000827F6">
              <w:t xml:space="preserve">Doc </w:t>
            </w:r>
            <w:r w:rsidR="00082D59" w:rsidRPr="000827F6">
              <w:t>- Atualizar</w:t>
            </w:r>
            <w:r w:rsidRPr="000827F6">
              <w:t xml:space="preserve"> Escopo</w:t>
            </w:r>
          </w:p>
        </w:tc>
        <w:tc>
          <w:tcPr>
            <w:tcW w:w="1167" w:type="pct"/>
            <w:vAlign w:val="center"/>
          </w:tcPr>
          <w:p w14:paraId="6B08553D" w14:textId="1987487D" w:rsidR="000827F6" w:rsidRPr="00E463CF" w:rsidRDefault="000827F6" w:rsidP="00106CEA">
            <w:pPr>
              <w:pStyle w:val="DescriodoItem"/>
              <w:jc w:val="center"/>
            </w:pPr>
            <w:r>
              <w:t>Todos</w:t>
            </w:r>
          </w:p>
        </w:tc>
        <w:tc>
          <w:tcPr>
            <w:tcW w:w="957" w:type="pct"/>
            <w:vAlign w:val="center"/>
          </w:tcPr>
          <w:p w14:paraId="39BAF900" w14:textId="77777777" w:rsidR="000827F6" w:rsidRPr="00E463CF" w:rsidRDefault="000827F6" w:rsidP="00106CEA">
            <w:pPr>
              <w:pStyle w:val="DescriodoItem"/>
              <w:jc w:val="center"/>
            </w:pPr>
            <w:r>
              <w:t>29/09/23</w:t>
            </w:r>
          </w:p>
        </w:tc>
        <w:tc>
          <w:tcPr>
            <w:tcW w:w="1385" w:type="pct"/>
            <w:vAlign w:val="center"/>
          </w:tcPr>
          <w:p w14:paraId="54EF47F2" w14:textId="75F4B395" w:rsidR="000827F6" w:rsidRPr="00E463CF" w:rsidRDefault="000827F6" w:rsidP="00106CEA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78CAAD3B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70920BF" w14:textId="03FA084F" w:rsidR="000827F6" w:rsidRPr="00E463CF" w:rsidRDefault="000827F6" w:rsidP="00106CEA">
            <w:pPr>
              <w:pStyle w:val="DescriodoItem"/>
              <w:jc w:val="center"/>
            </w:pPr>
            <w:r w:rsidRPr="000827F6">
              <w:t>Preparar o plano de Ação</w:t>
            </w:r>
          </w:p>
        </w:tc>
        <w:tc>
          <w:tcPr>
            <w:tcW w:w="1167" w:type="pct"/>
            <w:vAlign w:val="center"/>
          </w:tcPr>
          <w:p w14:paraId="5439EB38" w14:textId="2A1D6391" w:rsidR="000827F6" w:rsidRPr="00E463CF" w:rsidRDefault="000827F6" w:rsidP="00106CEA">
            <w:pPr>
              <w:pStyle w:val="DescriodoItem"/>
              <w:jc w:val="center"/>
            </w:pPr>
            <w:r>
              <w:t>Yuri</w:t>
            </w:r>
          </w:p>
        </w:tc>
        <w:tc>
          <w:tcPr>
            <w:tcW w:w="957" w:type="pct"/>
            <w:vAlign w:val="center"/>
          </w:tcPr>
          <w:p w14:paraId="4D01A726" w14:textId="77777777" w:rsidR="000827F6" w:rsidRPr="00E463CF" w:rsidRDefault="000827F6" w:rsidP="00106CEA">
            <w:pPr>
              <w:pStyle w:val="DescriodoItem"/>
              <w:jc w:val="center"/>
            </w:pPr>
            <w:r>
              <w:t>28/09/23</w:t>
            </w:r>
          </w:p>
        </w:tc>
        <w:tc>
          <w:tcPr>
            <w:tcW w:w="1385" w:type="pct"/>
            <w:vAlign w:val="center"/>
          </w:tcPr>
          <w:p w14:paraId="5376348B" w14:textId="352EC287" w:rsidR="000827F6" w:rsidRPr="00E463CF" w:rsidRDefault="00B8011E" w:rsidP="00106CEA">
            <w:pPr>
              <w:pStyle w:val="DescriodoItem"/>
              <w:jc w:val="center"/>
            </w:pPr>
            <w:r>
              <w:t>Concluído</w:t>
            </w:r>
          </w:p>
        </w:tc>
      </w:tr>
      <w:tr w:rsidR="000827F6" w:rsidRPr="00E463CF" w14:paraId="4B84BA3D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264B07D" w14:textId="5F227808" w:rsidR="000827F6" w:rsidRPr="00E463CF" w:rsidRDefault="000827F6" w:rsidP="00106CEA">
            <w:pPr>
              <w:pStyle w:val="DescriodoItem"/>
              <w:jc w:val="center"/>
            </w:pPr>
            <w:r w:rsidRPr="000827F6">
              <w:t>Preparar Modelo de Ata e Ata da Sprint</w:t>
            </w:r>
          </w:p>
        </w:tc>
        <w:tc>
          <w:tcPr>
            <w:tcW w:w="1167" w:type="pct"/>
            <w:vAlign w:val="center"/>
          </w:tcPr>
          <w:p w14:paraId="3BD36F39" w14:textId="5CC726A5" w:rsidR="00D10371" w:rsidRPr="00E463CF" w:rsidRDefault="000827F6" w:rsidP="00106CEA">
            <w:pPr>
              <w:pStyle w:val="DescriodoItem"/>
              <w:jc w:val="center"/>
            </w:pPr>
            <w:r>
              <w:t>Ester</w:t>
            </w:r>
          </w:p>
        </w:tc>
        <w:tc>
          <w:tcPr>
            <w:tcW w:w="957" w:type="pct"/>
            <w:vAlign w:val="center"/>
          </w:tcPr>
          <w:p w14:paraId="395E9FF2" w14:textId="4B2B7227" w:rsidR="00D10371" w:rsidRPr="00E463CF" w:rsidRDefault="000827F6" w:rsidP="00106CEA">
            <w:pPr>
              <w:pStyle w:val="DescriodoItem"/>
              <w:jc w:val="center"/>
            </w:pPr>
            <w:r>
              <w:t>28/09/23</w:t>
            </w:r>
          </w:p>
        </w:tc>
        <w:tc>
          <w:tcPr>
            <w:tcW w:w="1385" w:type="pct"/>
            <w:vAlign w:val="center"/>
          </w:tcPr>
          <w:p w14:paraId="7E2AD044" w14:textId="3F340EE0" w:rsidR="000827F6" w:rsidRPr="00E463CF" w:rsidRDefault="000827F6" w:rsidP="00106CEA">
            <w:pPr>
              <w:pStyle w:val="DescriodoItem"/>
              <w:jc w:val="center"/>
            </w:pPr>
            <w:r>
              <w:t>Em andamento</w:t>
            </w:r>
          </w:p>
        </w:tc>
      </w:tr>
      <w:tr w:rsidR="00082D59" w:rsidRPr="00E463CF" w14:paraId="51C0159C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93A6E72" w14:textId="2665EBCC" w:rsidR="00082D59" w:rsidRPr="000827F6" w:rsidRDefault="00082D59" w:rsidP="00106CEA">
            <w:pPr>
              <w:pStyle w:val="DescriodoItem"/>
              <w:jc w:val="center"/>
            </w:pPr>
            <w:r>
              <w:t>Preencher as descrições do  Project Backlog</w:t>
            </w:r>
          </w:p>
        </w:tc>
        <w:tc>
          <w:tcPr>
            <w:tcW w:w="1167" w:type="pct"/>
            <w:vAlign w:val="center"/>
          </w:tcPr>
          <w:p w14:paraId="71ABDC55" w14:textId="3711F877" w:rsidR="00082D59" w:rsidRDefault="00082D59" w:rsidP="00106CEA">
            <w:pPr>
              <w:pStyle w:val="DescriodoItem"/>
              <w:jc w:val="center"/>
            </w:pPr>
            <w:r>
              <w:t>Kaiqui</w:t>
            </w:r>
          </w:p>
        </w:tc>
        <w:tc>
          <w:tcPr>
            <w:tcW w:w="957" w:type="pct"/>
            <w:vAlign w:val="center"/>
          </w:tcPr>
          <w:p w14:paraId="6930AFAC" w14:textId="15A0A542" w:rsidR="00082D59" w:rsidRDefault="00082D59" w:rsidP="00106CEA">
            <w:pPr>
              <w:pStyle w:val="DescriodoItem"/>
              <w:jc w:val="center"/>
            </w:pPr>
            <w:r>
              <w:t>28/09/23</w:t>
            </w:r>
          </w:p>
        </w:tc>
        <w:tc>
          <w:tcPr>
            <w:tcW w:w="1385" w:type="pct"/>
            <w:vAlign w:val="center"/>
          </w:tcPr>
          <w:p w14:paraId="0BD05100" w14:textId="5724F0BB" w:rsidR="00082D59" w:rsidRDefault="00082D59" w:rsidP="00106CEA">
            <w:pPr>
              <w:pStyle w:val="DescriodoItem"/>
              <w:spacing w:after="0"/>
              <w:jc w:val="center"/>
            </w:pPr>
            <w:r>
              <w:t>A Fazer</w:t>
            </w:r>
          </w:p>
        </w:tc>
      </w:tr>
    </w:tbl>
    <w:p w14:paraId="24CE0331" w14:textId="5159C601" w:rsidR="00875D51" w:rsidRDefault="00875D51" w:rsidP="004B4D9B">
      <w:pPr>
        <w:pStyle w:val="Numerada"/>
        <w:ind w:left="173"/>
      </w:pPr>
    </w:p>
    <w:p w14:paraId="67F8C127" w14:textId="77777777" w:rsidR="00875D51" w:rsidRDefault="00875D51" w:rsidP="00106CEA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6A168" w14:textId="77777777" w:rsidR="0010018F" w:rsidRDefault="0010018F" w:rsidP="001E7D29">
      <w:pPr>
        <w:spacing w:after="0" w:line="240" w:lineRule="auto"/>
      </w:pPr>
      <w:r>
        <w:separator/>
      </w:r>
    </w:p>
  </w:endnote>
  <w:endnote w:type="continuationSeparator" w:id="0">
    <w:p w14:paraId="72F8D165" w14:textId="77777777" w:rsidR="0010018F" w:rsidRDefault="0010018F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337CA" w14:textId="77777777" w:rsidR="0010018F" w:rsidRDefault="0010018F" w:rsidP="001E7D29">
      <w:pPr>
        <w:spacing w:after="0" w:line="240" w:lineRule="auto"/>
      </w:pPr>
      <w:r>
        <w:separator/>
      </w:r>
    </w:p>
  </w:footnote>
  <w:footnote w:type="continuationSeparator" w:id="0">
    <w:p w14:paraId="5D14B2AD" w14:textId="77777777" w:rsidR="0010018F" w:rsidRDefault="0010018F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8266" w14:textId="0AA8673C" w:rsidR="000F4987" w:rsidRPr="004230D9" w:rsidRDefault="00B8011E">
    <w:pPr>
      <w:pStyle w:val="Cabealho"/>
      <w:rPr>
        <w:lang w:val="en-GB"/>
      </w:rPr>
    </w:pPr>
    <w:r>
      <w:rPr>
        <w:noProof/>
      </w:rPr>
      <w:pict w14:anchorId="02742A4C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path="m,2736810r,l814,2731711,,2736810xm70239,2979872l750739,r68649,2736752l819203,2736812r-4,l70239,2979872xe" fillcolor="#70ad47 [3209]" stroked="f" strokeweight="2pt"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path="m,2736810r,l814,2731711,,2736810xm70239,2979872l750739,r68649,2736752l819203,2736812r-4,l70239,2979872xe" fillcolor="#70ad47 [3209]" stroked="f" strokeweight="2pt"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0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1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38"/>
  </w:num>
  <w:num w:numId="2" w16cid:durableId="731582901">
    <w:abstractNumId w:val="21"/>
  </w:num>
  <w:num w:numId="3" w16cid:durableId="846137585">
    <w:abstractNumId w:val="23"/>
  </w:num>
  <w:num w:numId="4" w16cid:durableId="1556043061">
    <w:abstractNumId w:val="12"/>
  </w:num>
  <w:num w:numId="5" w16cid:durableId="1001589180">
    <w:abstractNumId w:val="39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3"/>
  </w:num>
  <w:num w:numId="17" w16cid:durableId="64619698">
    <w:abstractNumId w:val="20"/>
  </w:num>
  <w:num w:numId="18" w16cid:durableId="989016922">
    <w:abstractNumId w:val="18"/>
  </w:num>
  <w:num w:numId="19" w16cid:durableId="1679769322">
    <w:abstractNumId w:val="17"/>
  </w:num>
  <w:num w:numId="20" w16cid:durableId="1401094182">
    <w:abstractNumId w:val="15"/>
  </w:num>
  <w:num w:numId="21" w16cid:durableId="1788351447">
    <w:abstractNumId w:val="25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5"/>
  </w:num>
  <w:num w:numId="26" w16cid:durableId="1715539906">
    <w:abstractNumId w:val="11"/>
  </w:num>
  <w:num w:numId="27" w16cid:durableId="1509638338">
    <w:abstractNumId w:val="26"/>
  </w:num>
  <w:num w:numId="28" w16cid:durableId="1467119542">
    <w:abstractNumId w:val="11"/>
  </w:num>
  <w:num w:numId="29" w16cid:durableId="2061516802">
    <w:abstractNumId w:val="34"/>
  </w:num>
  <w:num w:numId="30" w16cid:durableId="1668510556">
    <w:abstractNumId w:val="27"/>
  </w:num>
  <w:num w:numId="31" w16cid:durableId="2057272089">
    <w:abstractNumId w:val="41"/>
  </w:num>
  <w:num w:numId="32" w16cid:durableId="803623313">
    <w:abstractNumId w:val="36"/>
  </w:num>
  <w:num w:numId="33" w16cid:durableId="1009217067">
    <w:abstractNumId w:val="19"/>
  </w:num>
  <w:num w:numId="34" w16cid:durableId="1121457898">
    <w:abstractNumId w:val="29"/>
  </w:num>
  <w:num w:numId="35" w16cid:durableId="105275389">
    <w:abstractNumId w:val="10"/>
  </w:num>
  <w:num w:numId="36" w16cid:durableId="1206599298">
    <w:abstractNumId w:val="30"/>
  </w:num>
  <w:num w:numId="37" w16cid:durableId="1247688909">
    <w:abstractNumId w:val="33"/>
  </w:num>
  <w:num w:numId="38" w16cid:durableId="93870315">
    <w:abstractNumId w:val="28"/>
  </w:num>
  <w:num w:numId="39" w16cid:durableId="1817528723">
    <w:abstractNumId w:val="40"/>
  </w:num>
  <w:num w:numId="40" w16cid:durableId="1289361801">
    <w:abstractNumId w:val="31"/>
  </w:num>
  <w:num w:numId="41" w16cid:durableId="1475950558">
    <w:abstractNumId w:val="24"/>
  </w:num>
  <w:num w:numId="42" w16cid:durableId="668412645">
    <w:abstractNumId w:val="32"/>
  </w:num>
  <w:num w:numId="43" w16cid:durableId="406728174">
    <w:abstractNumId w:val="37"/>
  </w:num>
  <w:num w:numId="44" w16cid:durableId="2119057315">
    <w:abstractNumId w:val="16"/>
  </w:num>
  <w:num w:numId="45" w16cid:durableId="7058335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4"/>
  </w:num>
  <w:num w:numId="47" w16cid:durableId="282345450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57671"/>
    <w:rsid w:val="000827F6"/>
    <w:rsid w:val="00082D59"/>
    <w:rsid w:val="0009013A"/>
    <w:rsid w:val="000B748F"/>
    <w:rsid w:val="000D445D"/>
    <w:rsid w:val="000D5AE9"/>
    <w:rsid w:val="000D6A5A"/>
    <w:rsid w:val="000F4987"/>
    <w:rsid w:val="000F65EC"/>
    <w:rsid w:val="0010018F"/>
    <w:rsid w:val="00102A57"/>
    <w:rsid w:val="00106CEA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A419E"/>
    <w:rsid w:val="004B4D9B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A3DB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E5A5C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C6078"/>
    <w:rsid w:val="00DC79AD"/>
    <w:rsid w:val="00DD2075"/>
    <w:rsid w:val="00DF2868"/>
    <w:rsid w:val="00E17712"/>
    <w:rsid w:val="00E463CF"/>
    <w:rsid w:val="00E473D1"/>
    <w:rsid w:val="00E557A0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4E122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B3E5460451743EC8120C7370AEAE51E">
    <w:name w:val="9B3E5460451743EC8120C7370AEAE51E"/>
  </w:style>
  <w:style w:type="paragraph" w:customStyle="1" w:styleId="64A295556F6F43FF8A00CD0074A650FE">
    <w:name w:val="64A295556F6F43FF8A00CD0074A650FE"/>
  </w:style>
  <w:style w:type="paragraph" w:customStyle="1" w:styleId="91D2E2DA3A5249CE8BA8454F82E38920">
    <w:name w:val="91D2E2DA3A5249CE8BA8454F82E38920"/>
  </w:style>
  <w:style w:type="paragraph" w:customStyle="1" w:styleId="66F33D363D7F451290B01E4DEDD1CBF1">
    <w:name w:val="66F33D363D7F451290B01E4DEDD1CBF1"/>
  </w:style>
  <w:style w:type="paragraph" w:customStyle="1" w:styleId="4E47B22716EB488A8AF7E7F7DA0A49EE">
    <w:name w:val="4E47B22716EB488A8AF7E7F7DA0A49E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B65D730E4859493195AC68F6A2B16952">
    <w:name w:val="B65D730E4859493195AC68F6A2B16952"/>
  </w:style>
  <w:style w:type="paragraph" w:customStyle="1" w:styleId="80807D6B4B68467FAEE8A01C7980B2B2">
    <w:name w:val="80807D6B4B68467FAEE8A01C7980B2B2"/>
  </w:style>
  <w:style w:type="paragraph" w:customStyle="1" w:styleId="B2B2501142244A4FB17CFA1CB0EF7012">
    <w:name w:val="B2B2501142244A4FB17CFA1CB0EF7012"/>
  </w:style>
  <w:style w:type="paragraph" w:customStyle="1" w:styleId="14767CBE90C74E20B09CBE72400DB16E">
    <w:name w:val="14767CBE90C74E20B09CBE72400DB16E"/>
  </w:style>
  <w:style w:type="paragraph" w:customStyle="1" w:styleId="63FEE11E3A1C46029CAB1E9ECD82199B">
    <w:name w:val="63FEE11E3A1C46029CAB1E9ECD82199B"/>
  </w:style>
  <w:style w:type="paragraph" w:customStyle="1" w:styleId="70344E3CC830438EA6F0C4403877FC88">
    <w:name w:val="70344E3CC830438EA6F0C4403877FC88"/>
  </w:style>
  <w:style w:type="paragraph" w:customStyle="1" w:styleId="F4C2EAB4554B49FEBC4C1F13F553361B">
    <w:name w:val="F4C2EAB4554B49FEBC4C1F13F553361B"/>
  </w:style>
  <w:style w:type="paragraph" w:customStyle="1" w:styleId="FB46166D3A8C4029A6A984838A9F0232">
    <w:name w:val="FB46166D3A8C4029A6A984838A9F0232"/>
  </w:style>
  <w:style w:type="paragraph" w:customStyle="1" w:styleId="85D31BAF2F5E4B44BA31303CAC605187">
    <w:name w:val="85D31BAF2F5E4B44BA31303CAC605187"/>
  </w:style>
  <w:style w:type="paragraph" w:customStyle="1" w:styleId="E8F13CA51AEC4F69818628CAB499F99F">
    <w:name w:val="E8F13CA51AEC4F69818628CAB499F99F"/>
  </w:style>
  <w:style w:type="paragraph" w:customStyle="1" w:styleId="3502D69C95E84F09B213024C0E7BC29F">
    <w:name w:val="3502D69C95E84F09B213024C0E7BC29F"/>
  </w:style>
  <w:style w:type="paragraph" w:customStyle="1" w:styleId="C8E09211031040A2BC399B47844C8647">
    <w:name w:val="C8E09211031040A2BC399B47844C8647"/>
  </w:style>
  <w:style w:type="paragraph" w:customStyle="1" w:styleId="DC510D9D16CE4FD8A3F6BA658C401F55">
    <w:name w:val="DC510D9D16CE4FD8A3F6BA658C401F55"/>
  </w:style>
  <w:style w:type="paragraph" w:customStyle="1" w:styleId="8067A8BFD6F1470F94A7E2236A4FB410">
    <w:name w:val="8067A8BFD6F1470F94A7E2236A4FB410"/>
  </w:style>
  <w:style w:type="paragraph" w:customStyle="1" w:styleId="D11CA9B5FD9543B5A43991DFB4E89931">
    <w:name w:val="D11CA9B5FD9543B5A43991DFB4E89931"/>
  </w:style>
  <w:style w:type="paragraph" w:customStyle="1" w:styleId="36990C08272845B9A96571DB6B26A8DF">
    <w:name w:val="36990C08272845B9A96571DB6B26A8DF"/>
  </w:style>
  <w:style w:type="paragraph" w:customStyle="1" w:styleId="81AB8D62A9D9428FAD02922C93CF3461">
    <w:name w:val="81AB8D62A9D9428FAD02922C93CF3461"/>
  </w:style>
  <w:style w:type="paragraph" w:customStyle="1" w:styleId="8504969C2F414219BFEB8FE430178B44">
    <w:name w:val="8504969C2F414219BFEB8FE430178B44"/>
  </w:style>
  <w:style w:type="paragraph" w:customStyle="1" w:styleId="813995711EF442019218F02D7AF52A0C">
    <w:name w:val="813995711EF442019218F02D7AF52A0C"/>
  </w:style>
  <w:style w:type="paragraph" w:customStyle="1" w:styleId="A85D20F4AC6C4D698D8F788C7236859E">
    <w:name w:val="A85D20F4AC6C4D698D8F788C7236859E"/>
  </w:style>
  <w:style w:type="paragraph" w:customStyle="1" w:styleId="1F4D24C64DE344ABAD8B6D589028B643">
    <w:name w:val="1F4D24C64DE344ABAD8B6D589028B643"/>
  </w:style>
  <w:style w:type="paragraph" w:customStyle="1" w:styleId="6577B25F7BDF4D4E9F57CD282AB5D4A0">
    <w:name w:val="6577B25F7BDF4D4E9F57CD282AB5D4A0"/>
  </w:style>
  <w:style w:type="paragraph" w:customStyle="1" w:styleId="EE7F1A261DF24769905E5BBCFFC134D3">
    <w:name w:val="EE7F1A261DF24769905E5BBCFFC134D3"/>
  </w:style>
  <w:style w:type="paragraph" w:customStyle="1" w:styleId="AD9B2682A79C4B2080315E0A7A2659A4">
    <w:name w:val="AD9B2682A79C4B2080315E0A7A2659A4"/>
  </w:style>
  <w:style w:type="paragraph" w:customStyle="1" w:styleId="991759BFCE674A87B7D3B9280188CCF6">
    <w:name w:val="991759BFCE674A87B7D3B9280188CCF6"/>
  </w:style>
  <w:style w:type="paragraph" w:customStyle="1" w:styleId="4F7AE09065474737A42FECCBD1F7F62E">
    <w:name w:val="4F7AE09065474737A42FECCBD1F7F62E"/>
  </w:style>
  <w:style w:type="paragraph" w:customStyle="1" w:styleId="9781B8A22DD244A499460A9500630C3A">
    <w:name w:val="9781B8A22DD244A499460A9500630C3A"/>
  </w:style>
  <w:style w:type="paragraph" w:customStyle="1" w:styleId="F0A1B46174D2419CA547266786B48A4C">
    <w:name w:val="F0A1B46174D2419CA547266786B48A4C"/>
    <w:rsid w:val="001649B2"/>
  </w:style>
  <w:style w:type="paragraph" w:customStyle="1" w:styleId="5CF1A3A0237C4B86A9B16D3939E720FF">
    <w:name w:val="5CF1A3A0237C4B86A9B16D3939E720FF"/>
    <w:rsid w:val="001649B2"/>
  </w:style>
  <w:style w:type="paragraph" w:customStyle="1" w:styleId="D2403C87C2064DA8B08FC31053E07A6D">
    <w:name w:val="D2403C87C2064DA8B08FC31053E07A6D"/>
    <w:rsid w:val="001649B2"/>
  </w:style>
  <w:style w:type="paragraph" w:customStyle="1" w:styleId="B2B0828E761C4A72915110B13E2AECB9">
    <w:name w:val="B2B0828E761C4A72915110B13E2AECB9"/>
    <w:rsid w:val="001649B2"/>
  </w:style>
  <w:style w:type="paragraph" w:customStyle="1" w:styleId="7B887FA2FE0D4986A7413278BA4BEC5F">
    <w:name w:val="7B887FA2FE0D4986A7413278BA4BEC5F"/>
    <w:rsid w:val="001649B2"/>
  </w:style>
  <w:style w:type="paragraph" w:customStyle="1" w:styleId="558464685337422282F11F55124C3CA6">
    <w:name w:val="558464685337422282F11F55124C3CA6"/>
    <w:rsid w:val="001649B2"/>
  </w:style>
  <w:style w:type="paragraph" w:customStyle="1" w:styleId="4B18D1871AF743D485597C2D7B071011">
    <w:name w:val="4B18D1871AF743D485597C2D7B071011"/>
    <w:rsid w:val="001649B2"/>
  </w:style>
  <w:style w:type="paragraph" w:customStyle="1" w:styleId="046DC98138FF43A392FDC5600482DB33">
    <w:name w:val="046DC98138FF43A392FDC5600482DB33"/>
    <w:rsid w:val="001649B2"/>
  </w:style>
  <w:style w:type="paragraph" w:customStyle="1" w:styleId="7F55FDB4729E48F3AEF513E10D0AD4B3">
    <w:name w:val="7F55FDB4729E48F3AEF513E10D0AD4B3"/>
    <w:rsid w:val="001649B2"/>
  </w:style>
  <w:style w:type="paragraph" w:customStyle="1" w:styleId="51B4C8F7F0AD4A3FAC170EF283F70771">
    <w:name w:val="51B4C8F7F0AD4A3FAC170EF283F70771"/>
    <w:rsid w:val="001649B2"/>
  </w:style>
  <w:style w:type="paragraph" w:customStyle="1" w:styleId="9D698F3BE83649099623687049A1F9CA">
    <w:name w:val="9D698F3BE83649099623687049A1F9CA"/>
    <w:rsid w:val="001649B2"/>
  </w:style>
  <w:style w:type="paragraph" w:customStyle="1" w:styleId="EC9F1544C2F14ACCB59110C03874D4EB">
    <w:name w:val="EC9F1544C2F14ACCB59110C03874D4EB"/>
    <w:rsid w:val="001649B2"/>
  </w:style>
  <w:style w:type="paragraph" w:customStyle="1" w:styleId="E02FAC3F2B414909951ED235DB3268C7">
    <w:name w:val="E02FAC3F2B414909951ED235DB3268C7"/>
    <w:rsid w:val="001649B2"/>
  </w:style>
  <w:style w:type="paragraph" w:customStyle="1" w:styleId="BD3EE0A7003B4EC48AFA6076D84B80B1">
    <w:name w:val="BD3EE0A7003B4EC48AFA6076D84B80B1"/>
    <w:rsid w:val="001649B2"/>
  </w:style>
  <w:style w:type="paragraph" w:customStyle="1" w:styleId="FD2FAA81878D41E3BF47BA01699A25E9">
    <w:name w:val="FD2FAA81878D41E3BF47BA01699A25E9"/>
    <w:rsid w:val="001649B2"/>
  </w:style>
  <w:style w:type="paragraph" w:customStyle="1" w:styleId="9EA3344779194428AC75CE3ABCF83092">
    <w:name w:val="9EA3344779194428AC75CE3ABCF83092"/>
    <w:rsid w:val="001649B2"/>
  </w:style>
  <w:style w:type="paragraph" w:customStyle="1" w:styleId="09D3354FF67747FAB27B97E771610BC7">
    <w:name w:val="09D3354FF67747FAB27B97E771610BC7"/>
    <w:rsid w:val="001649B2"/>
  </w:style>
  <w:style w:type="paragraph" w:customStyle="1" w:styleId="C9269C3022B84F5B8A3D6F804EC73844">
    <w:name w:val="C9269C3022B84F5B8A3D6F804EC73844"/>
    <w:rsid w:val="001649B2"/>
  </w:style>
  <w:style w:type="paragraph" w:customStyle="1" w:styleId="00A56F1353D344E7B0081397F7867A0A">
    <w:name w:val="00A56F1353D344E7B0081397F7867A0A"/>
    <w:rsid w:val="001649B2"/>
  </w:style>
  <w:style w:type="paragraph" w:customStyle="1" w:styleId="BE48389AB6F540379237C2C22B12489D">
    <w:name w:val="BE48389AB6F540379237C2C22B12489D"/>
    <w:rsid w:val="001649B2"/>
  </w:style>
  <w:style w:type="paragraph" w:customStyle="1" w:styleId="C51991F6A6D24C24B0CA283793A850FC">
    <w:name w:val="C51991F6A6D24C24B0CA283793A850FC"/>
    <w:rsid w:val="001649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1</Pages>
  <Words>127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2023-09-26T13:11:00Z</dcterms:created>
  <dcterms:modified xsi:type="dcterms:W3CDTF">2023-09-27T02:57:00Z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
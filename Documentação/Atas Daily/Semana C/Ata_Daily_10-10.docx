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43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4.65pt;width:273pt;height:34.55pt;mso-wrap-style:square;v-text-anchor:top;mso-position-vertical:top">
                <v:fill o:detectmouseclick="t" on="false"/>
                <v:stroke color="black" weight="38160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789411675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>
        <w:rPr>
          <w:lang w:val="pt-BR" w:bidi="pt-BR"/>
        </w:rPr>
        <w:t>10</w:t>
      </w:r>
      <w:r>
        <w:rPr>
          <w:lang w:val="pt-BR" w:bidi="pt-BR"/>
        </w:rPr>
        <w:t>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Paulo, Kaiqui, Thalita, Yuri e guilherme,</w:t>
      </w:r>
      <w:r>
        <w:rPr>
          <w:b/>
          <w:lang w:val="pt-BR" w:bidi="pt-BR"/>
        </w:rPr>
        <w:t xml:space="preserve"> </w:t>
      </w:r>
      <w:r>
        <w:rPr>
          <w:bCs/>
          <w:lang w:val="pt-BR" w:bidi="pt-BR"/>
        </w:rPr>
        <w:t>Ester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>Ausentes:</w:t>
        <w:br/>
        <w:t>Horário</w:t>
      </w:r>
      <w:r>
        <w:rPr>
          <w:lang w:val="pt-BR" w:bidi="pt-BR"/>
        </w:rPr>
        <w:t>: 10:00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Atualização do status das entregas</w:t>
      </w:r>
    </w:p>
    <w:p>
      <w:pPr>
        <w:pStyle w:val="ListNumber"/>
        <w:numPr>
          <w:ilvl w:val="0"/>
          <w:numId w:val="0"/>
        </w:numPr>
        <w:ind w:left="1440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Script tela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left"/>
              <w:rPr/>
            </w:pPr>
            <w:r>
              <w:rPr/>
              <w:t xml:space="preserve"> </w:t>
            </w:r>
            <w:r>
              <w:rPr/>
              <w:t>Tela home css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Finalizando a tela inicial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Prot</w:t>
            </w:r>
            <w:r>
              <w:rPr>
                <w:rFonts w:eastAsia="Century Gothic" w:cs="Arial" w:cstheme="minorBidi" w:eastAsiaTheme="minorHAnsi"/>
                <w:color w:val="auto"/>
                <w:kern w:val="2"/>
                <w:sz w:val="20"/>
                <w:szCs w:val="20"/>
                <w:lang w:val="pt-PT" w:eastAsia="ja-JP" w:bidi="ar-SA"/>
              </w:rPr>
              <w:t>ótipo do site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Organizaç</w:t>
            </w:r>
            <w:r>
              <w:rPr>
                <w:rFonts w:eastAsia="Century Gothic" w:cs="Arial" w:cstheme="minorBidi" w:eastAsiaTheme="minorHAnsi"/>
                <w:color w:val="auto"/>
                <w:kern w:val="2"/>
                <w:sz w:val="20"/>
                <w:szCs w:val="20"/>
                <w:lang w:val="pt-PT" w:eastAsia="ja-JP" w:bidi="ar-SA"/>
              </w:rPr>
              <w:t>ão trello e planilhas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>Script tela cadastro</w:t>
            </w:r>
            <w:r>
              <w:rPr/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Css calculadora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635" distB="0" distL="0" distR="635" simplePos="0" locked="0" layoutInCell="0" allowOverlap="1" relativeHeight="2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3240"/>
                          <a:ext cx="2631960" cy="4063320"/>
                        </a:xfrm>
                      </wpg:grpSpPr>
                      <wps:wsp>
                        <wps:cNvSpPr/>
                        <wps:spPr>
                          <a:xfrm>
                            <a:off x="5760" y="725760"/>
                            <a:ext cx="85536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576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18280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3245400"/>
                            <a:ext cx="2563560" cy="81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4" h="2275">
                                <a:moveTo>
                                  <a:pt x="0" y="-1"/>
                                </a:moveTo>
                                <a:lnTo>
                                  <a:pt x="7124" y="2105"/>
                                </a:lnTo>
                                <a:lnTo>
                                  <a:pt x="0" y="2275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2600" cy="156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0">
                                <a:moveTo>
                                  <a:pt x="701" y="22"/>
                                </a:moveTo>
                                <a:lnTo>
                                  <a:pt x="701" y="22"/>
                                </a:lnTo>
                                <a:lnTo>
                                  <a:pt x="714" y="28"/>
                                </a:lnTo>
                                <a:lnTo>
                                  <a:pt x="701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8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-1" y="2186"/>
                                </a:lnTo>
                                <a:lnTo>
                                  <a:pt x="-1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0240" cy="10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3680" y="0"/>
                          <a:ext cx="2631600" cy="4062600"/>
                        </a:xfrm>
                      </wpg:grpSpPr>
                      <wps:wsp>
                        <wps:cNvSpPr/>
                        <wps:spPr>
                          <a:xfrm>
                            <a:off x="1769400" y="1274400"/>
                            <a:ext cx="85536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2379" y="5736"/>
                                </a:moveTo>
                                <a:lnTo>
                                  <a:pt x="0" y="2497"/>
                                </a:lnTo>
                                <a:lnTo>
                                  <a:pt x="342" y="564"/>
                                </a:lnTo>
                                <a:lnTo>
                                  <a:pt x="2379" y="0"/>
                                </a:lnTo>
                                <a:lnTo>
                                  <a:pt x="2379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7200" y="2674080"/>
                            <a:ext cx="635040" cy="138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7" h="3861">
                                <a:moveTo>
                                  <a:pt x="1765" y="462"/>
                                </a:moveTo>
                                <a:cubicBezTo>
                                  <a:pt x="1774" y="1528"/>
                                  <a:pt x="1742" y="2796"/>
                                  <a:pt x="1751" y="3862"/>
                                </a:cubicBezTo>
                                <a:lnTo>
                                  <a:pt x="-1" y="0"/>
                                </a:lnTo>
                                <a:lnTo>
                                  <a:pt x="1765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3554" y="1153"/>
                                </a:moveTo>
                                <a:lnTo>
                                  <a:pt x="1055" y="2916"/>
                                </a:lnTo>
                                <a:lnTo>
                                  <a:pt x="0" y="1613"/>
                                </a:lnTo>
                                <a:lnTo>
                                  <a:pt x="1855" y="0"/>
                                </a:lnTo>
                                <a:lnTo>
                                  <a:pt x="3554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2840" cy="81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2600" cy="156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3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0240" cy="109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4.15pt;margin-top:-41.9pt;width:612.2pt;height:851.7pt" coordorigin="-2883,-838" coordsize="12244,17034">
              <v:group id="shape_0" style="position:absolute;left:-2883;top:9797;width:4145;height:6399"/>
              <v:group id="shape_0" style="position:absolute;left:5217;top:-838;width:4143;height:6398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12</TotalTime>
  <Application>LibreOffice/7.3.7.2$Linux_X86_64 LibreOffice_project/30$Build-2</Application>
  <AppVersion>15.0000</AppVersion>
  <Pages>1</Pages>
  <Words>78</Words>
  <Characters>450</Characters>
  <CharactersWithSpaces>503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2023-10-20T10:19:22Z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
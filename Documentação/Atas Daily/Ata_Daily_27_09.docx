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64E4" w14:textId="69DF018D" w:rsidR="0033728F" w:rsidRDefault="00B26A48" w:rsidP="0033728F">
      <w:pPr>
        <w:pStyle w:val="Logotipo"/>
      </w:pPr>
      <w:r>
        <w:pict w14:anchorId="15B35410">
          <v:rect id="Forma 61" o:spid="_x0000_s2050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3pt">
            <v:stroke miterlimit="4"/>
            <v:textbox style="mso-fit-shape-to-text:t" inset="1.5pt,1.5pt,1.5pt,1.5pt">
              <w:txbxContent>
                <w:p w14:paraId="1C22455F" w14:textId="13E5886A" w:rsidR="00A3439E" w:rsidRPr="0082343B" w:rsidRDefault="00144ADF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rect>
        </w:pict>
      </w:r>
    </w:p>
    <w:p w14:paraId="07052B1D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6C53B86C" w14:textId="6ED339F9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5C75AC">
        <w:rPr>
          <w:lang w:val="pt-BR" w:bidi="pt-BR"/>
        </w:rPr>
        <w:t>Biblioteca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5C75AC">
        <w:rPr>
          <w:lang w:val="pt-BR" w:bidi="pt-BR"/>
        </w:rPr>
        <w:t xml:space="preserve">27/09 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5C75AC">
        <w:rPr>
          <w:lang w:val="pt-BR" w:bidi="pt-BR"/>
        </w:rPr>
        <w:t>Ester, Guilherme, Paulo Vinicius, Thalita</w:t>
      </w:r>
    </w:p>
    <w:p w14:paraId="62D6EC9C" w14:textId="2AF6570F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5C75AC">
        <w:rPr>
          <w:b/>
          <w:lang w:val="pt-BR" w:bidi="pt-BR"/>
        </w:rPr>
        <w:t xml:space="preserve"> </w:t>
      </w:r>
      <w:proofErr w:type="spellStart"/>
      <w:r w:rsidR="005C75AC">
        <w:rPr>
          <w:b/>
          <w:lang w:val="pt-BR" w:bidi="pt-BR"/>
        </w:rPr>
        <w:t>Kaiqui</w:t>
      </w:r>
      <w:proofErr w:type="spellEnd"/>
      <w:r w:rsidR="005C75AC">
        <w:rPr>
          <w:b/>
          <w:lang w:val="pt-BR" w:bidi="pt-BR"/>
        </w:rPr>
        <w:t>, Yuri (</w:t>
      </w:r>
      <w:r w:rsidR="001E4306">
        <w:rPr>
          <w:b/>
          <w:lang w:val="pt-BR" w:bidi="pt-BR"/>
        </w:rPr>
        <w:t>Y</w:t>
      </w:r>
      <w:r w:rsidR="005C75AC">
        <w:rPr>
          <w:b/>
          <w:lang w:val="pt-BR" w:bidi="pt-BR"/>
        </w:rPr>
        <w:t xml:space="preserve">uri avisou que estava atrasado por conta do </w:t>
      </w:r>
      <w:proofErr w:type="gramStart"/>
      <w:r w:rsidR="005C75AC">
        <w:rPr>
          <w:b/>
          <w:lang w:val="pt-BR" w:bidi="pt-BR"/>
        </w:rPr>
        <w:t>metro</w:t>
      </w:r>
      <w:proofErr w:type="gramEnd"/>
      <w:r w:rsidR="005C75AC">
        <w:rPr>
          <w:b/>
          <w:lang w:val="pt-BR" w:bidi="pt-BR"/>
        </w:rPr>
        <w:t>)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  <w:r w:rsidR="005C75AC">
        <w:rPr>
          <w:lang w:val="pt-BR" w:bidi="pt-BR"/>
        </w:rPr>
        <w:t>10h07</w:t>
      </w:r>
      <w:r w:rsidR="009C77E6">
        <w:rPr>
          <w:lang w:val="pt-BR" w:bidi="pt-BR"/>
        </w:rPr>
        <w:t xml:space="preserve"> ás 10h24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34B02E43" w14:textId="2E3B8ACE" w:rsidR="004976A9" w:rsidRDefault="005C75AC" w:rsidP="004976A9">
      <w:pPr>
        <w:pStyle w:val="Numerada"/>
        <w:numPr>
          <w:ilvl w:val="0"/>
          <w:numId w:val="51"/>
        </w:numPr>
      </w:pPr>
      <w:r>
        <w:t>Revisão dos status das tarefas</w:t>
      </w:r>
    </w:p>
    <w:p w14:paraId="401B4FA2" w14:textId="24860028" w:rsidR="004976A9" w:rsidRDefault="004976A9" w:rsidP="004976A9">
      <w:pPr>
        <w:pStyle w:val="Numerada"/>
        <w:numPr>
          <w:ilvl w:val="0"/>
          <w:numId w:val="51"/>
        </w:numPr>
      </w:pPr>
      <w:r>
        <w:t xml:space="preserve"> </w:t>
      </w:r>
      <w:r w:rsidR="005C75AC">
        <w:t>Revisão do modelo da ata e aprovação do grupo</w:t>
      </w:r>
    </w:p>
    <w:p w14:paraId="1F5AF52B" w14:textId="430EB054" w:rsidR="004976A9" w:rsidRDefault="005C75AC" w:rsidP="004976A9">
      <w:pPr>
        <w:pStyle w:val="Numerada"/>
        <w:numPr>
          <w:ilvl w:val="0"/>
          <w:numId w:val="51"/>
        </w:numPr>
      </w:pPr>
      <w:r>
        <w:t>Decidir se manteremos alguma parte do contexto antigo</w:t>
      </w:r>
    </w:p>
    <w:p w14:paraId="73174454" w14:textId="77777777" w:rsidR="00875D51" w:rsidRDefault="00875D51" w:rsidP="004B4D9B">
      <w:pPr>
        <w:pStyle w:val="Numerada"/>
        <w:ind w:left="173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2"/>
        <w:gridCol w:w="2540"/>
        <w:gridCol w:w="2537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14:paraId="7E1809E7" w14:textId="22484E66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8D71" w14:textId="76DC85FC" w:rsidR="00492035" w:rsidRDefault="00492035" w:rsidP="00492035">
            <w:pPr>
              <w:pStyle w:val="DescriodoItem"/>
            </w:pPr>
            <w:r>
              <w:t xml:space="preserve">               </w:t>
            </w:r>
            <w:r w:rsidR="005C75AC">
              <w:t>Product</w:t>
            </w:r>
            <w:r>
              <w:t xml:space="preserve">    </w:t>
            </w:r>
            <w:r w:rsidR="00B26A48">
              <w:t xml:space="preserve"> </w:t>
            </w:r>
            <w:r w:rsidR="005C75AC">
              <w:t>Backlog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80D1" w14:textId="77777777" w:rsidR="00492035" w:rsidRDefault="00492035" w:rsidP="00492035">
            <w:pPr>
              <w:pStyle w:val="DescriodoItem"/>
            </w:pPr>
          </w:p>
        </w:tc>
      </w:tr>
      <w:tr w:rsidR="00492035" w:rsidRPr="00E463CF" w14:paraId="2DF3CAB2" w14:textId="083C82B5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9F45" w14:textId="2FC236C2" w:rsidR="00492035" w:rsidRPr="00E463CF" w:rsidRDefault="00492035" w:rsidP="00492035">
            <w:pPr>
              <w:pStyle w:val="DescriodoItem"/>
            </w:pPr>
            <w:r>
              <w:t xml:space="preserve">                   </w:t>
            </w:r>
            <w:r w:rsidR="005C75AC">
              <w:t>Contexto</w:t>
            </w:r>
            <w:r>
              <w:t xml:space="preserve"> </w:t>
            </w:r>
            <w:r w:rsidR="005C75AC">
              <w:t>/ Justificativa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71AF" w14:textId="51B71878" w:rsidR="00492035" w:rsidRDefault="005C75AC" w:rsidP="00492035">
            <w:pPr>
              <w:pStyle w:val="DescriodoItem"/>
            </w:pPr>
            <w:r>
              <w:t xml:space="preserve"> Em andamento</w:t>
            </w:r>
          </w:p>
        </w:tc>
      </w:tr>
      <w:tr w:rsidR="00492035" w:rsidRPr="00E463CF" w14:paraId="24C1EFB0" w14:textId="18BE0751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Ester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D62B" w14:textId="1B243556" w:rsidR="00492035" w:rsidRPr="00E463CF" w:rsidRDefault="00492035" w:rsidP="00492035">
            <w:pPr>
              <w:pStyle w:val="DescriodoItem"/>
            </w:pPr>
            <w:r>
              <w:t xml:space="preserve">                   </w:t>
            </w:r>
            <w:r w:rsidR="005C75AC">
              <w:t>Modelos de Ata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B0BB" w14:textId="39FFCB6E" w:rsidR="00492035" w:rsidRDefault="005C75AC" w:rsidP="00492035">
            <w:pPr>
              <w:pStyle w:val="DescriodoItem"/>
            </w:pPr>
            <w:r>
              <w:t xml:space="preserve"> Concluído</w:t>
            </w:r>
          </w:p>
        </w:tc>
      </w:tr>
      <w:tr w:rsidR="00492035" w:rsidRPr="00E463CF" w14:paraId="0B11D528" w14:textId="39B7B9BF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CE23" w14:textId="100C5E42" w:rsidR="00492035" w:rsidRPr="00E463CF" w:rsidRDefault="00492035" w:rsidP="00492035">
            <w:pPr>
              <w:pStyle w:val="DescriodoItem"/>
            </w:pPr>
            <w:r>
              <w:t xml:space="preserve">                   </w:t>
            </w:r>
            <w:r w:rsidR="005C75AC">
              <w:t>Objetivos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417C" w14:textId="239F03FC" w:rsidR="00492035" w:rsidRDefault="005C75AC" w:rsidP="00492035">
            <w:pPr>
              <w:pStyle w:val="DescriodoItem"/>
            </w:pPr>
            <w:r>
              <w:t>Em andamento</w:t>
            </w:r>
          </w:p>
        </w:tc>
      </w:tr>
      <w:tr w:rsidR="00492035" w:rsidRPr="00E463CF" w14:paraId="78E19FA2" w14:textId="4FA4DEDA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Paulo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776D" w14:textId="53504E5A" w:rsidR="00492035" w:rsidRPr="00E463CF" w:rsidRDefault="00492035" w:rsidP="00492035">
            <w:pPr>
              <w:pStyle w:val="DescriodoItem"/>
            </w:pPr>
            <w:r>
              <w:t xml:space="preserve">           </w:t>
            </w:r>
            <w:r w:rsidR="005C75AC">
              <w:t>Contexto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E0D1" w14:textId="5B339010" w:rsidR="00492035" w:rsidRDefault="005C75AC" w:rsidP="00492035">
            <w:pPr>
              <w:pStyle w:val="DescriodoItem"/>
            </w:pPr>
            <w:r>
              <w:t xml:space="preserve"> Em andamento</w:t>
            </w:r>
          </w:p>
        </w:tc>
      </w:tr>
      <w:tr w:rsidR="00492035" w:rsidRPr="00E463CF" w14:paraId="5BFB8984" w14:textId="07A0852D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Yuri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5D21" w14:textId="6CDC8EB6" w:rsidR="00492035" w:rsidRDefault="005C75AC" w:rsidP="00492035">
            <w:pPr>
              <w:pStyle w:val="DescriodoItem"/>
            </w:pPr>
            <w:r>
              <w:t>Plano de ação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0FB0" w14:textId="6881F032" w:rsidR="00492035" w:rsidRDefault="005C75AC" w:rsidP="00492035">
            <w:pPr>
              <w:pStyle w:val="DescriodoItem"/>
            </w:pPr>
            <w:r>
              <w:t>Concluído</w:t>
            </w: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2E16B" w14:textId="77777777" w:rsidR="004C7BAC" w:rsidRDefault="004C7BAC" w:rsidP="001E7D29">
      <w:pPr>
        <w:spacing w:after="0" w:line="240" w:lineRule="auto"/>
      </w:pPr>
      <w:r>
        <w:separator/>
      </w:r>
    </w:p>
  </w:endnote>
  <w:endnote w:type="continuationSeparator" w:id="0">
    <w:p w14:paraId="58A9626F" w14:textId="77777777" w:rsidR="004C7BAC" w:rsidRDefault="004C7BAC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36934" w14:textId="77777777" w:rsidR="004C7BAC" w:rsidRDefault="004C7BAC" w:rsidP="001E7D29">
      <w:pPr>
        <w:spacing w:after="0" w:line="240" w:lineRule="auto"/>
      </w:pPr>
      <w:r>
        <w:separator/>
      </w:r>
    </w:p>
  </w:footnote>
  <w:footnote w:type="continuationSeparator" w:id="0">
    <w:p w14:paraId="141A9E6B" w14:textId="77777777" w:rsidR="004C7BAC" w:rsidRDefault="004C7BAC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6FC16DC"/>
    <w:multiLevelType w:val="hybridMultilevel"/>
    <w:tmpl w:val="32AAEA80"/>
    <w:lvl w:ilvl="0" w:tplc="04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6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1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BC3000"/>
    <w:multiLevelType w:val="hybridMultilevel"/>
    <w:tmpl w:val="512C9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40"/>
  </w:num>
  <w:num w:numId="2" w16cid:durableId="731582901">
    <w:abstractNumId w:val="22"/>
  </w:num>
  <w:num w:numId="3" w16cid:durableId="846137585">
    <w:abstractNumId w:val="24"/>
  </w:num>
  <w:num w:numId="4" w16cid:durableId="1556043061">
    <w:abstractNumId w:val="13"/>
  </w:num>
  <w:num w:numId="5" w16cid:durableId="1001589180">
    <w:abstractNumId w:val="41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4"/>
  </w:num>
  <w:num w:numId="17" w16cid:durableId="64619698">
    <w:abstractNumId w:val="21"/>
  </w:num>
  <w:num w:numId="18" w16cid:durableId="989016922">
    <w:abstractNumId w:val="19"/>
  </w:num>
  <w:num w:numId="19" w16cid:durableId="1679769322">
    <w:abstractNumId w:val="18"/>
  </w:num>
  <w:num w:numId="20" w16cid:durableId="1401094182">
    <w:abstractNumId w:val="16"/>
  </w:num>
  <w:num w:numId="21" w16cid:durableId="1788351447">
    <w:abstractNumId w:val="27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7"/>
  </w:num>
  <w:num w:numId="26" w16cid:durableId="1715539906">
    <w:abstractNumId w:val="11"/>
  </w:num>
  <w:num w:numId="27" w16cid:durableId="1509638338">
    <w:abstractNumId w:val="28"/>
  </w:num>
  <w:num w:numId="28" w16cid:durableId="1467119542">
    <w:abstractNumId w:val="11"/>
  </w:num>
  <w:num w:numId="29" w16cid:durableId="2061516802">
    <w:abstractNumId w:val="36"/>
  </w:num>
  <w:num w:numId="30" w16cid:durableId="1668510556">
    <w:abstractNumId w:val="29"/>
  </w:num>
  <w:num w:numId="31" w16cid:durableId="2057272089">
    <w:abstractNumId w:val="44"/>
  </w:num>
  <w:num w:numId="32" w16cid:durableId="803623313">
    <w:abstractNumId w:val="38"/>
  </w:num>
  <w:num w:numId="33" w16cid:durableId="1009217067">
    <w:abstractNumId w:val="20"/>
  </w:num>
  <w:num w:numId="34" w16cid:durableId="1121457898">
    <w:abstractNumId w:val="31"/>
  </w:num>
  <w:num w:numId="35" w16cid:durableId="105275389">
    <w:abstractNumId w:val="10"/>
  </w:num>
  <w:num w:numId="36" w16cid:durableId="1206599298">
    <w:abstractNumId w:val="32"/>
  </w:num>
  <w:num w:numId="37" w16cid:durableId="1247688909">
    <w:abstractNumId w:val="35"/>
  </w:num>
  <w:num w:numId="38" w16cid:durableId="93870315">
    <w:abstractNumId w:val="30"/>
  </w:num>
  <w:num w:numId="39" w16cid:durableId="1817528723">
    <w:abstractNumId w:val="43"/>
  </w:num>
  <w:num w:numId="40" w16cid:durableId="1289361801">
    <w:abstractNumId w:val="33"/>
  </w:num>
  <w:num w:numId="41" w16cid:durableId="1475950558">
    <w:abstractNumId w:val="25"/>
  </w:num>
  <w:num w:numId="42" w16cid:durableId="668412645">
    <w:abstractNumId w:val="34"/>
  </w:num>
  <w:num w:numId="43" w16cid:durableId="406728174">
    <w:abstractNumId w:val="39"/>
  </w:num>
  <w:num w:numId="44" w16cid:durableId="2119057315">
    <w:abstractNumId w:val="17"/>
  </w:num>
  <w:num w:numId="45" w16cid:durableId="7058335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5"/>
  </w:num>
  <w:num w:numId="47" w16cid:durableId="282345450">
    <w:abstractNumId w:val="23"/>
  </w:num>
  <w:num w:numId="48" w16cid:durableId="1709840455">
    <w:abstractNumId w:val="23"/>
  </w:num>
  <w:num w:numId="49" w16cid:durableId="2021392583">
    <w:abstractNumId w:val="12"/>
  </w:num>
  <w:num w:numId="50" w16cid:durableId="1843666908">
    <w:abstractNumId w:val="42"/>
  </w:num>
  <w:num w:numId="51" w16cid:durableId="14176290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C329C"/>
    <w:rsid w:val="001D42FA"/>
    <w:rsid w:val="001E4306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C7BAC"/>
    <w:rsid w:val="004E227E"/>
    <w:rsid w:val="00500DD1"/>
    <w:rsid w:val="00515252"/>
    <w:rsid w:val="00521AE3"/>
    <w:rsid w:val="00535B54"/>
    <w:rsid w:val="00554276"/>
    <w:rsid w:val="00564D17"/>
    <w:rsid w:val="005758DE"/>
    <w:rsid w:val="005A3DB6"/>
    <w:rsid w:val="005C75AC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C77E6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26A48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A5B1C"/>
    <w:rsid w:val="00DC6078"/>
    <w:rsid w:val="00DC79AD"/>
    <w:rsid w:val="00DD2075"/>
    <w:rsid w:val="00DF2868"/>
    <w:rsid w:val="00E17712"/>
    <w:rsid w:val="00E463CF"/>
    <w:rsid w:val="00E473D1"/>
    <w:rsid w:val="00E557A0"/>
    <w:rsid w:val="00EF6435"/>
    <w:rsid w:val="00F10F6B"/>
    <w:rsid w:val="00F23697"/>
    <w:rsid w:val="00F36BB7"/>
    <w:rsid w:val="00F726C4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687643"/>
    <w:rsid w:val="00C6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2023-09-29T20:11:00Z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
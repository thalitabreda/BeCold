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5FF27622" w:rsidR="0033728F" w:rsidRDefault="00446217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570C0645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446217">
        <w:rPr>
          <w:lang w:val="pt-BR" w:bidi="pt-BR"/>
        </w:rPr>
        <w:t>Discord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6401FA">
        <w:rPr>
          <w:lang w:val="pt-BR" w:bidi="pt-BR"/>
        </w:rPr>
        <w:t>0</w:t>
      </w:r>
      <w:r w:rsidR="00446217">
        <w:rPr>
          <w:lang w:val="pt-BR" w:bidi="pt-BR"/>
        </w:rPr>
        <w:t>3</w:t>
      </w:r>
      <w:r w:rsidR="006401FA">
        <w:rPr>
          <w:lang w:val="pt-BR" w:bidi="pt-BR"/>
        </w:rPr>
        <w:t>/11/2023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6401FA">
        <w:rPr>
          <w:lang w:val="pt-BR" w:bidi="pt-BR"/>
        </w:rPr>
        <w:t>Thalita, Paulo, Ester, Yuri</w:t>
      </w:r>
    </w:p>
    <w:p w14:paraId="62D6EC9C" w14:textId="2FA22D73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446217">
        <w:rPr>
          <w:b/>
          <w:lang w:val="pt-BR" w:bidi="pt-BR"/>
        </w:rPr>
        <w:t xml:space="preserve"> Guilherme, Kaiqui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6401FA">
        <w:rPr>
          <w:lang w:val="pt-BR" w:bidi="pt-BR"/>
        </w:rPr>
        <w:t>16:</w:t>
      </w:r>
      <w:r w:rsidR="00446217">
        <w:rPr>
          <w:lang w:val="pt-BR" w:bidi="pt-BR"/>
        </w:rPr>
        <w:t xml:space="preserve">30 </w:t>
      </w:r>
      <w:proofErr w:type="gramStart"/>
      <w:r w:rsidR="00446217">
        <w:rPr>
          <w:lang w:val="pt-BR" w:bidi="pt-BR"/>
        </w:rPr>
        <w:t>ás</w:t>
      </w:r>
      <w:proofErr w:type="gramEnd"/>
      <w:r w:rsidR="00446217">
        <w:rPr>
          <w:lang w:val="pt-BR" w:bidi="pt-BR"/>
        </w:rPr>
        <w:t xml:space="preserve"> 17h20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1F5AF52B" w14:textId="517D3539" w:rsidR="004976A9" w:rsidRDefault="004976A9" w:rsidP="00446217">
      <w:pPr>
        <w:pStyle w:val="Numerada"/>
        <w:numPr>
          <w:ilvl w:val="0"/>
          <w:numId w:val="51"/>
        </w:numPr>
      </w:pPr>
      <w:r>
        <w:t xml:space="preserve"> </w:t>
      </w:r>
      <w:r w:rsidR="006401FA">
        <w:t>Atualização dos status das tarefas</w:t>
      </w:r>
      <w:r w:rsidR="00446217">
        <w:t>.</w:t>
      </w:r>
    </w:p>
    <w:p w14:paraId="5DA9D617" w14:textId="77777777" w:rsidR="00446217" w:rsidRDefault="00446217" w:rsidP="00446217">
      <w:pPr>
        <w:pStyle w:val="Numerada"/>
        <w:ind w:left="720"/>
      </w:pP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2DE1A7B6" w:rsidR="00492035" w:rsidRDefault="008C34A8" w:rsidP="008C34A8">
            <w:pPr>
              <w:pStyle w:val="DescriodoItem"/>
              <w:jc w:val="center"/>
            </w:pPr>
            <w:r w:rsidRPr="008C34A8">
              <w:t>Ajuste Home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3864E218" w:rsidR="00492035" w:rsidRDefault="008C34A8" w:rsidP="008C34A8">
            <w:pPr>
              <w:pStyle w:val="DescriodoItem"/>
              <w:jc w:val="center"/>
            </w:pPr>
            <w:r>
              <w:t>A fazer</w:t>
            </w:r>
          </w:p>
        </w:tc>
      </w:tr>
      <w:tr w:rsidR="00492035" w:rsidRPr="00E463CF" w14:paraId="2DF3CAB2" w14:textId="083C82B5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47F8C481" w:rsidR="00492035" w:rsidRPr="00E463CF" w:rsidRDefault="00446217" w:rsidP="008C34A8">
            <w:pPr>
              <w:pStyle w:val="DescriodoItem"/>
              <w:jc w:val="center"/>
            </w:pPr>
            <w:r>
              <w:t>Ajuste na tela de login, tela quebrou verificar os links e validações das inputs + css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26222900" w:rsidR="00492035" w:rsidRDefault="008C34A8" w:rsidP="008C34A8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4C1EFB0" w14:textId="18BE0751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7771B313" w:rsidR="00492035" w:rsidRPr="00E463CF" w:rsidRDefault="008C34A8" w:rsidP="008C34A8">
            <w:pPr>
              <w:pStyle w:val="DescriodoItem"/>
              <w:jc w:val="center"/>
            </w:pPr>
            <w:r w:rsidRPr="008C34A8">
              <w:t>Criação de um padrão para estruturar páginas do projeto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8933" w14:textId="77777777" w:rsidR="00492035" w:rsidRDefault="00492035" w:rsidP="008C34A8">
            <w:pPr>
              <w:pStyle w:val="DescriodoItem"/>
              <w:jc w:val="center"/>
            </w:pPr>
          </w:p>
          <w:p w14:paraId="13FBB0BB" w14:textId="3D325A40" w:rsidR="008C34A8" w:rsidRPr="008C34A8" w:rsidRDefault="00446217" w:rsidP="008C34A8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Em andamento</w:t>
            </w:r>
          </w:p>
        </w:tc>
      </w:tr>
      <w:tr w:rsidR="00492035" w:rsidRPr="00E463CF" w14:paraId="0B11D528" w14:textId="39B7B9BF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361D6EAC" w:rsidR="00492035" w:rsidRPr="00E463CF" w:rsidRDefault="008C34A8" w:rsidP="008C34A8">
            <w:pPr>
              <w:pStyle w:val="DescriodoItem"/>
              <w:jc w:val="center"/>
            </w:pPr>
            <w:r w:rsidRPr="008C34A8">
              <w:t>Ajuste Banco de Dados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007FBD7E" w:rsidR="00492035" w:rsidRDefault="00446217" w:rsidP="008C34A8">
            <w:pPr>
              <w:pStyle w:val="DescriodoItem"/>
              <w:jc w:val="center"/>
            </w:pPr>
            <w:r>
              <w:t>REVISAR</w:t>
            </w:r>
          </w:p>
        </w:tc>
      </w:tr>
      <w:tr w:rsidR="00492035" w:rsidRPr="00E463CF" w14:paraId="78E19FA2" w14:textId="4FA4DEDA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112B92A5" w:rsidR="00492035" w:rsidRPr="00E463CF" w:rsidRDefault="008C34A8" w:rsidP="008C34A8">
            <w:pPr>
              <w:pStyle w:val="DescriodoItem"/>
              <w:jc w:val="center"/>
            </w:pPr>
            <w:r w:rsidRPr="008C34A8">
              <w:t>Ajuste Cadastro</w:t>
            </w:r>
            <w:r w:rsidR="00446217">
              <w:t xml:space="preserve"> com base no script, modelagem, verificar validações e adicionar as inputs cabíveis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4F1E327B" w:rsidR="00492035" w:rsidRDefault="00446217" w:rsidP="008C34A8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5BFB8984" w14:textId="07A0852D" w:rsidTr="008C34A8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0056B1A8" w:rsidR="00492035" w:rsidRDefault="00446217" w:rsidP="008C34A8">
            <w:pPr>
              <w:pStyle w:val="DescriodoItem"/>
              <w:jc w:val="center"/>
            </w:pPr>
            <w:r>
              <w:t xml:space="preserve">Protótipo da Página de Dashboard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3AE78AFA" w:rsidR="00492035" w:rsidRDefault="00446217" w:rsidP="008C34A8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8762" w14:textId="77777777" w:rsidR="00380966" w:rsidRDefault="00380966" w:rsidP="001E7D29">
      <w:pPr>
        <w:spacing w:after="0" w:line="240" w:lineRule="auto"/>
      </w:pPr>
      <w:r>
        <w:separator/>
      </w:r>
    </w:p>
  </w:endnote>
  <w:endnote w:type="continuationSeparator" w:id="0">
    <w:p w14:paraId="38901A0C" w14:textId="77777777" w:rsidR="00380966" w:rsidRDefault="0038096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8133" w14:textId="77777777" w:rsidR="00380966" w:rsidRDefault="00380966" w:rsidP="001E7D29">
      <w:pPr>
        <w:spacing w:after="0" w:line="240" w:lineRule="auto"/>
      </w:pPr>
      <w:r>
        <w:separator/>
      </w:r>
    </w:p>
  </w:footnote>
  <w:footnote w:type="continuationSeparator" w:id="0">
    <w:p w14:paraId="2C3A4073" w14:textId="77777777" w:rsidR="00380966" w:rsidRDefault="0038096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80966"/>
    <w:rsid w:val="00394EF4"/>
    <w:rsid w:val="00410612"/>
    <w:rsid w:val="00411F8B"/>
    <w:rsid w:val="004230D9"/>
    <w:rsid w:val="00446217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01FA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C34A8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B0593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224880"/>
    <w:rsid w:val="00B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2023-11-03T20:36:00Z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
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66091597" w:rsidR="0033728F" w:rsidRDefault="004F37FF" w:rsidP="0033728F">
      <w:pPr>
        <w:pStyle w:val="Logotipo"/>
      </w:pPr>
      <w:r>
        <mc:AlternateContent>
          <mc:Choice Requires="wps">
            <w:drawing>
              <wp:inline distT="0" distB="0" distL="0" distR="0" wp14:anchorId="15B35410" wp14:editId="17FD288B">
                <wp:extent cx="3467735" cy="407670"/>
                <wp:effectExtent l="22225" t="22225" r="24765" b="22225"/>
                <wp:docPr id="16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735" cy="469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22455F" w14:textId="13E5886A" w:rsidR="00A3439E" w:rsidRPr="0082343B" w:rsidRDefault="00144ADF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35410" id="Forma 61" o:spid="_x0000_s1026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" filled="f" strokecolor="black [3213]" strokeweight="3pt">
                <v:stroke miterlimit="4"/>
                <v:textbox style="mso-fit-shape-to-text:t" inset="1.5pt,1.5pt,1.5pt,1.5pt">
                  <w:txbxContent>
                    <w:p w14:paraId="1C22455F" w14:textId="13E5886A" w:rsidR="00A3439E" w:rsidRPr="0082343B" w:rsidRDefault="00144ADF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052B1D" w14:textId="77777777" w:rsidR="00275260" w:rsidRPr="00875D51" w:rsidRDefault="00C93F7F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EndPr/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7EB0E011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FA3492">
        <w:rPr>
          <w:lang w:val="pt-BR" w:bidi="pt-BR"/>
        </w:rPr>
        <w:t>Discord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FA3492">
        <w:rPr>
          <w:lang w:val="pt-BR" w:bidi="pt-BR"/>
        </w:rPr>
        <w:t>31</w:t>
      </w:r>
      <w:r w:rsidR="007C5DC9">
        <w:rPr>
          <w:lang w:val="pt-BR" w:bidi="pt-BR"/>
        </w:rPr>
        <w:t>/10/2023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</w:t>
      </w:r>
      <w:r w:rsidR="00017023">
        <w:rPr>
          <w:lang w:val="pt-BR" w:bidi="pt-BR"/>
        </w:rPr>
        <w:t>Guilherme</w:t>
      </w:r>
      <w:r w:rsidR="007C5DC9">
        <w:rPr>
          <w:lang w:val="pt-BR" w:bidi="pt-BR"/>
        </w:rPr>
        <w:t xml:space="preserve">, Thalita, Kaiqui, Yuri </w:t>
      </w:r>
    </w:p>
    <w:p w14:paraId="2D11279F" w14:textId="2DF611D4" w:rsidR="00017023" w:rsidRDefault="00D6062A" w:rsidP="00017023">
      <w:pPr>
        <w:pStyle w:val="Detalhes"/>
        <w:spacing w:after="0"/>
        <w:ind w:left="0"/>
        <w:jc w:val="left"/>
        <w:rPr>
          <w:lang w:val="pt-BR" w:bidi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7C5DC9">
        <w:rPr>
          <w:b/>
          <w:lang w:val="pt-BR" w:bidi="pt-BR"/>
        </w:rPr>
        <w:t xml:space="preserve"> </w:t>
      </w:r>
      <w:r w:rsidR="00017023">
        <w:rPr>
          <w:lang w:val="pt-BR" w:bidi="pt-BR"/>
        </w:rPr>
        <w:t>Paulo</w:t>
      </w:r>
      <w:r w:rsidR="00017023" w:rsidRPr="00017023">
        <w:rPr>
          <w:lang w:val="pt-BR" w:bidi="pt-BR"/>
        </w:rPr>
        <w:t xml:space="preserve"> </w:t>
      </w:r>
      <w:r w:rsidR="00017023">
        <w:rPr>
          <w:lang w:val="pt-BR" w:bidi="pt-BR"/>
        </w:rPr>
        <w:t xml:space="preserve">e </w:t>
      </w:r>
      <w:r w:rsidR="00017023">
        <w:rPr>
          <w:bCs/>
          <w:lang w:val="pt-BR" w:bidi="pt-BR"/>
        </w:rPr>
        <w:t>Ester</w:t>
      </w:r>
    </w:p>
    <w:p w14:paraId="62D6EC9C" w14:textId="335D3CA4" w:rsidR="00D30EE6" w:rsidRDefault="00A3439E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515252">
        <w:rPr>
          <w:b/>
          <w:lang w:val="pt-BR" w:bidi="pt-BR"/>
        </w:rPr>
        <w:br/>
        <w:t>Horário</w:t>
      </w:r>
      <w:r w:rsidRPr="00515252">
        <w:rPr>
          <w:lang w:val="pt-BR" w:bidi="pt-BR"/>
        </w:rPr>
        <w:t xml:space="preserve">:  </w:t>
      </w:r>
      <w:r w:rsidR="003A0A83">
        <w:rPr>
          <w:lang w:val="pt-BR" w:bidi="pt-BR"/>
        </w:rPr>
        <w:t>1</w:t>
      </w:r>
      <w:r w:rsidR="00E37F1E">
        <w:rPr>
          <w:lang w:val="pt-BR" w:bidi="pt-BR"/>
        </w:rPr>
        <w:t>9</w:t>
      </w:r>
      <w:r w:rsidR="003A0A83">
        <w:rPr>
          <w:lang w:val="pt-BR" w:bidi="pt-BR"/>
        </w:rPr>
        <w:t>h</w:t>
      </w:r>
      <w:r w:rsidR="00E37F1E">
        <w:rPr>
          <w:lang w:val="pt-BR" w:bidi="pt-BR"/>
        </w:rPr>
        <w:t>3</w:t>
      </w:r>
      <w:r w:rsidR="003A0A83">
        <w:rPr>
          <w:lang w:val="pt-BR" w:bidi="pt-BR"/>
        </w:rPr>
        <w:t xml:space="preserve">0 </w:t>
      </w:r>
      <w:r w:rsidR="00C93F7F">
        <w:rPr>
          <w:lang w:val="pt-BR" w:bidi="pt-BR"/>
        </w:rPr>
        <w:t>às</w:t>
      </w:r>
      <w:r w:rsidR="003A0A83">
        <w:rPr>
          <w:lang w:val="pt-BR" w:bidi="pt-BR"/>
        </w:rPr>
        <w:t xml:space="preserve"> </w:t>
      </w:r>
      <w:r w:rsidR="00E37F1E">
        <w:rPr>
          <w:lang w:val="pt-BR" w:bidi="pt-BR"/>
        </w:rPr>
        <w:t>20</w:t>
      </w:r>
      <w:r w:rsidR="003A0A83">
        <w:rPr>
          <w:lang w:val="pt-BR" w:bidi="pt-BR"/>
        </w:rPr>
        <w:t>h00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73174454" w14:textId="6F6E6488" w:rsidR="00875D51" w:rsidRDefault="00E37F1E" w:rsidP="008C2361">
      <w:pPr>
        <w:pStyle w:val="Numerada"/>
        <w:numPr>
          <w:ilvl w:val="0"/>
          <w:numId w:val="12"/>
        </w:numPr>
      </w:pPr>
      <w:r>
        <w:t>Divi</w:t>
      </w:r>
      <w:r w:rsidR="00D502E7">
        <w:t>são</w:t>
      </w:r>
      <w:r>
        <w:t xml:space="preserve"> das tarefas da semana</w:t>
      </w:r>
      <w:r w:rsidR="004300E1">
        <w:t xml:space="preserve">, </w:t>
      </w:r>
      <w:r w:rsidR="004300E1" w:rsidRPr="004300E1">
        <w:t>de acordo</w:t>
      </w:r>
      <w:r w:rsidR="004300E1">
        <w:t xml:space="preserve"> com o feedback </w:t>
      </w:r>
      <w:r w:rsidR="00ED0256">
        <w:t xml:space="preserve">da </w:t>
      </w:r>
      <w:r w:rsidR="00C066D4">
        <w:t>apresentação</w:t>
      </w:r>
      <w:r w:rsidR="00ED0256">
        <w:t xml:space="preserve"> da sprint2, dada pela Banca</w:t>
      </w: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33"/>
        <w:gridCol w:w="2532"/>
        <w:gridCol w:w="2529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D8D71" w14:textId="1CD36E46" w:rsidR="00492035" w:rsidRDefault="00C93F7F" w:rsidP="00C84CBF">
            <w:pPr>
              <w:pStyle w:val="DescriodoItem"/>
              <w:jc w:val="center"/>
            </w:pPr>
            <w:r w:rsidRPr="00C93F7F">
              <w:t>Ajuste Home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80D1" w14:textId="7C5F826C" w:rsidR="00492035" w:rsidRDefault="00492035" w:rsidP="004F37FF">
            <w:pPr>
              <w:pStyle w:val="DescriodoItem"/>
              <w:jc w:val="center"/>
            </w:pPr>
          </w:p>
        </w:tc>
      </w:tr>
      <w:tr w:rsidR="00492035" w:rsidRPr="00E463CF" w14:paraId="2DF3CAB2" w14:textId="083C82B5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9F45" w14:textId="51D9DED4" w:rsidR="00492035" w:rsidRPr="00E463CF" w:rsidRDefault="008C2361" w:rsidP="004F37FF">
            <w:pPr>
              <w:pStyle w:val="DescriodoItem"/>
              <w:jc w:val="center"/>
            </w:pPr>
            <w:r w:rsidRPr="008C2361">
              <w:t>Ajuste Login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71AF" w14:textId="0174E41B" w:rsidR="00492035" w:rsidRDefault="00492035" w:rsidP="004F37FF">
            <w:pPr>
              <w:pStyle w:val="DescriodoItem"/>
              <w:jc w:val="center"/>
            </w:pPr>
          </w:p>
        </w:tc>
      </w:tr>
      <w:tr w:rsidR="00492035" w:rsidRPr="00E463CF" w14:paraId="24C1EFB0" w14:textId="18BE0751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D62B" w14:textId="42EE1013" w:rsidR="00492035" w:rsidRPr="00E463CF" w:rsidRDefault="00972E20" w:rsidP="004F37FF">
            <w:pPr>
              <w:pStyle w:val="DescriodoItem"/>
              <w:jc w:val="center"/>
            </w:pPr>
            <w:r w:rsidRPr="00972E20">
              <w:t>Criação de um padrão para estruturar páginas do projeto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B0BB" w14:textId="214F7CD6" w:rsidR="00492035" w:rsidRDefault="00492035" w:rsidP="004F37FF">
            <w:pPr>
              <w:pStyle w:val="DescriodoItem"/>
              <w:jc w:val="center"/>
            </w:pPr>
          </w:p>
        </w:tc>
      </w:tr>
      <w:tr w:rsidR="00492035" w:rsidRPr="00E463CF" w14:paraId="0B11D528" w14:textId="39B7B9BF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CE23" w14:textId="2546E2C6" w:rsidR="00492035" w:rsidRPr="00E463CF" w:rsidRDefault="00972E20" w:rsidP="004F37FF">
            <w:pPr>
              <w:pStyle w:val="DescriodoItem"/>
              <w:jc w:val="center"/>
            </w:pPr>
            <w:r w:rsidRPr="00972E20">
              <w:t>Ajuste Banco de Dados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417C" w14:textId="3731B170" w:rsidR="00492035" w:rsidRDefault="00492035" w:rsidP="004F37FF">
            <w:pPr>
              <w:pStyle w:val="DescriodoItem"/>
              <w:jc w:val="center"/>
            </w:pPr>
          </w:p>
        </w:tc>
      </w:tr>
      <w:tr w:rsidR="00492035" w:rsidRPr="00E463CF" w14:paraId="78E19FA2" w14:textId="4FA4DEDA" w:rsidTr="004F37FF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776D" w14:textId="28F3B20C" w:rsidR="00492035" w:rsidRPr="00E463CF" w:rsidRDefault="00C93F7F" w:rsidP="004F37FF">
            <w:pPr>
              <w:pStyle w:val="DescriodoItem"/>
              <w:jc w:val="center"/>
            </w:pPr>
            <w:r w:rsidRPr="00C93F7F">
              <w:t>Ajuste Cadastro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E0D1" w14:textId="35DE0415" w:rsidR="00492035" w:rsidRDefault="00492035" w:rsidP="004F37FF">
            <w:pPr>
              <w:pStyle w:val="DescriodoItem"/>
              <w:jc w:val="center"/>
            </w:pPr>
          </w:p>
        </w:tc>
      </w:tr>
      <w:tr w:rsidR="00492035" w:rsidRPr="00E463CF" w14:paraId="5BFB8984" w14:textId="07A0852D" w:rsidTr="003A0A83">
        <w:trPr>
          <w:trHeight w:val="387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5D21" w14:textId="792D15DC" w:rsidR="00492035" w:rsidRDefault="008C2361" w:rsidP="004F37FF">
            <w:pPr>
              <w:pStyle w:val="DescriodoItem"/>
              <w:jc w:val="center"/>
            </w:pPr>
            <w:r w:rsidRPr="008C2361">
              <w:t>Ajuste Tela Dashboard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0FB0" w14:textId="1A792DC8" w:rsidR="00492035" w:rsidRDefault="00492035" w:rsidP="004F37FF">
            <w:pPr>
              <w:pStyle w:val="DescriodoItem"/>
              <w:jc w:val="center"/>
            </w:pP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CF59A" w14:textId="77777777" w:rsidR="00920DA1" w:rsidRDefault="00920DA1" w:rsidP="001E7D29">
      <w:pPr>
        <w:spacing w:after="0" w:line="240" w:lineRule="auto"/>
      </w:pPr>
      <w:r>
        <w:separator/>
      </w:r>
    </w:p>
  </w:endnote>
  <w:endnote w:type="continuationSeparator" w:id="0">
    <w:p w14:paraId="6966D9A5" w14:textId="77777777" w:rsidR="00920DA1" w:rsidRDefault="00920DA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22E93" w14:textId="77777777" w:rsidR="00920DA1" w:rsidRDefault="00920DA1" w:rsidP="001E7D29">
      <w:pPr>
        <w:spacing w:after="0" w:line="240" w:lineRule="auto"/>
      </w:pPr>
      <w:r>
        <w:separator/>
      </w:r>
    </w:p>
  </w:footnote>
  <w:footnote w:type="continuationSeparator" w:id="0">
    <w:p w14:paraId="2687E688" w14:textId="77777777" w:rsidR="00920DA1" w:rsidRDefault="00920DA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54F5BA09" w:rsidR="000F4987" w:rsidRPr="004230D9" w:rsidRDefault="004F37FF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85ABF2" wp14:editId="06004F7A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9525" r="0" b="1905"/>
              <wp:wrapNone/>
              <wp:docPr id="1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2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3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9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10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402CDA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PCjxAAAANoAAAAPAAAAZHJzL2Rvd25yZXYueG1sRI/dagIx&#10;FITvBd8hnIJ3NduK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Ouo8KP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8"/>
  </w:num>
  <w:num w:numId="10" w16cid:durableId="668412645">
    <w:abstractNumId w:val="10"/>
  </w:num>
  <w:num w:numId="11" w16cid:durableId="406728174">
    <w:abstractNumId w:val="11"/>
  </w:num>
  <w:num w:numId="12" w16cid:durableId="141762908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418E"/>
    <w:rsid w:val="00016839"/>
    <w:rsid w:val="00017023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3A0A83"/>
    <w:rsid w:val="00410612"/>
    <w:rsid w:val="00411F8B"/>
    <w:rsid w:val="004230D9"/>
    <w:rsid w:val="004300E1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4F37FF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26A73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C5DC9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C2361"/>
    <w:rsid w:val="008D43E9"/>
    <w:rsid w:val="008E3C0E"/>
    <w:rsid w:val="008E421A"/>
    <w:rsid w:val="008E476B"/>
    <w:rsid w:val="008F2B28"/>
    <w:rsid w:val="00920DA1"/>
    <w:rsid w:val="00927C63"/>
    <w:rsid w:val="00932F50"/>
    <w:rsid w:val="0094637B"/>
    <w:rsid w:val="00955A78"/>
    <w:rsid w:val="00972E20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066D4"/>
    <w:rsid w:val="00C14973"/>
    <w:rsid w:val="00C1643D"/>
    <w:rsid w:val="00C261A9"/>
    <w:rsid w:val="00C42793"/>
    <w:rsid w:val="00C47179"/>
    <w:rsid w:val="00C601ED"/>
    <w:rsid w:val="00C84CBF"/>
    <w:rsid w:val="00C93F7F"/>
    <w:rsid w:val="00CC5B5E"/>
    <w:rsid w:val="00CE5A5C"/>
    <w:rsid w:val="00D10371"/>
    <w:rsid w:val="00D24188"/>
    <w:rsid w:val="00D30EE6"/>
    <w:rsid w:val="00D31AB7"/>
    <w:rsid w:val="00D34BC4"/>
    <w:rsid w:val="00D502E7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37F1E"/>
    <w:rsid w:val="00E463CF"/>
    <w:rsid w:val="00E473D1"/>
    <w:rsid w:val="00E5242A"/>
    <w:rsid w:val="00E557A0"/>
    <w:rsid w:val="00ED0256"/>
    <w:rsid w:val="00EF6435"/>
    <w:rsid w:val="00F10F6B"/>
    <w:rsid w:val="00F23697"/>
    <w:rsid w:val="00F36BB7"/>
    <w:rsid w:val="00F76079"/>
    <w:rsid w:val="00F87EAA"/>
    <w:rsid w:val="00F92B25"/>
    <w:rsid w:val="00FA3492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69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5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943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1016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643E34"/>
    <w:rsid w:val="0079266C"/>
    <w:rsid w:val="00E5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2023-10-21T02:54:00Z</dcterms:created>
  <dcterms:modified xsi:type="dcterms:W3CDTF">2023-11-01T00:17:00Z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
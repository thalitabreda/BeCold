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64E4" w14:textId="1596DD50" w:rsidR="0033728F" w:rsidRDefault="00A06451" w:rsidP="0033728F">
      <w:pPr>
        <w:pStyle w:val="Logotipo"/>
      </w:pPr>
      <w:r>
        <w:pict w14:anchorId="15B35410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1C22455F" w14:textId="13E5886A" w:rsidR="00A3439E" w:rsidRPr="0082343B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Daily</w:t>
                  </w:r>
                </w:p>
              </w:txbxContent>
            </v:textbox>
            <w10:anchorlock/>
          </v:rect>
        </w:pict>
      </w:r>
    </w:p>
    <w:p w14:paraId="07052B1D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6C53B86C" w14:textId="1142CA8A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Biblioteca da 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DF27BD">
        <w:rPr>
          <w:lang w:val="pt-BR" w:bidi="pt-BR"/>
        </w:rPr>
        <w:t>0</w:t>
      </w:r>
      <w:r w:rsidR="00A06451">
        <w:rPr>
          <w:lang w:val="pt-BR" w:bidi="pt-BR"/>
        </w:rPr>
        <w:t>3</w:t>
      </w:r>
      <w:r w:rsidR="00DF27BD">
        <w:rPr>
          <w:lang w:val="pt-BR" w:bidi="pt-BR"/>
        </w:rPr>
        <w:t>|09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r w:rsidR="00A06451">
        <w:rPr>
          <w:lang w:val="pt-BR" w:bidi="pt-BR"/>
        </w:rPr>
        <w:t>Kaiqui, Thalita</w:t>
      </w:r>
    </w:p>
    <w:p w14:paraId="62D6EC9C" w14:textId="203EFA09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DF27BD">
        <w:rPr>
          <w:b/>
          <w:lang w:val="pt-BR" w:bidi="pt-BR"/>
        </w:rPr>
        <w:t xml:space="preserve"> Yuri</w:t>
      </w:r>
      <w:r w:rsidR="00A06451">
        <w:rPr>
          <w:b/>
          <w:lang w:val="pt-BR" w:bidi="pt-BR"/>
        </w:rPr>
        <w:t>, Paulo, Ester, Guilherme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 </w:t>
      </w:r>
      <w:r w:rsidR="00DF27BD">
        <w:rPr>
          <w:lang w:val="pt-BR" w:bidi="pt-BR"/>
        </w:rPr>
        <w:t>10:</w:t>
      </w:r>
      <w:r w:rsidR="00A06451">
        <w:rPr>
          <w:lang w:val="pt-BR" w:bidi="pt-BR"/>
        </w:rPr>
        <w:t>00 ás 10h15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34B02E43" w14:textId="09D2F0F2" w:rsidR="004976A9" w:rsidRDefault="00A06451" w:rsidP="004976A9">
      <w:pPr>
        <w:pStyle w:val="Numerada"/>
        <w:numPr>
          <w:ilvl w:val="0"/>
          <w:numId w:val="51"/>
        </w:numPr>
      </w:pPr>
      <w:r>
        <w:t xml:space="preserve">Protótipo do site, sugestões sobre a visualização, bem como fontes e formatação das divs </w:t>
      </w:r>
    </w:p>
    <w:p w14:paraId="1F5AF52B" w14:textId="5A634737" w:rsidR="004976A9" w:rsidRDefault="00A06451" w:rsidP="00954BFE">
      <w:pPr>
        <w:pStyle w:val="Numerada"/>
        <w:numPr>
          <w:ilvl w:val="0"/>
          <w:numId w:val="51"/>
        </w:numPr>
      </w:pPr>
      <w:r>
        <w:t>Ajustes no diagrama de visão de negócios</w:t>
      </w:r>
    </w:p>
    <w:p w14:paraId="73174454" w14:textId="77777777" w:rsidR="00875D51" w:rsidRDefault="00875D51" w:rsidP="004B4D9B">
      <w:pPr>
        <w:pStyle w:val="Numerada"/>
        <w:ind w:left="173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DF27BD" w14:paraId="7E1809E7" w14:textId="22484E66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8D71" w14:textId="59A4F441" w:rsidR="00DF27BD" w:rsidRDefault="00DF27BD" w:rsidP="00DF27BD">
            <w:pPr>
              <w:pStyle w:val="DescriodoItem"/>
            </w:pPr>
            <w:r>
              <w:t xml:space="preserve">         Alterar Protótipo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80D1" w14:textId="7A44202D" w:rsidR="00DF27BD" w:rsidRDefault="00A06451" w:rsidP="00DF27BD">
            <w:pPr>
              <w:pStyle w:val="DescriodoItem"/>
            </w:pPr>
            <w:r>
              <w:t>Em andamento</w:t>
            </w:r>
          </w:p>
        </w:tc>
      </w:tr>
      <w:tr w:rsidR="00DF27BD" w:rsidRPr="00E463CF" w14:paraId="2DF3CAB2" w14:textId="083C82B5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7777777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Thalita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D9F45" w14:textId="786949B4" w:rsidR="00DF27BD" w:rsidRPr="00E463CF" w:rsidRDefault="00DF27BD" w:rsidP="00DF27BD">
            <w:pPr>
              <w:pStyle w:val="DescriodoItem"/>
            </w:pPr>
            <w:r>
              <w:t xml:space="preserve">                Estruturar HTML de uma das página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871AF" w14:textId="102BCA49" w:rsidR="00DF27BD" w:rsidRDefault="00A06451" w:rsidP="00DF27BD">
            <w:pPr>
              <w:pStyle w:val="DescriodoItem"/>
            </w:pPr>
            <w:r>
              <w:t xml:space="preserve">Em andamento </w:t>
            </w:r>
          </w:p>
        </w:tc>
      </w:tr>
      <w:tr w:rsidR="00DF27BD" w:rsidRPr="00E463CF" w14:paraId="24C1EFB0" w14:textId="18BE0751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7A3D7752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D62B" w14:textId="0EC34AE5" w:rsidR="00DF27BD" w:rsidRPr="00E463CF" w:rsidRDefault="00DF27BD" w:rsidP="00DF27BD">
            <w:pPr>
              <w:pStyle w:val="DescriodoItem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B0BB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0B11D528" w14:textId="39B7B9BF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702EC6C6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CE23" w14:textId="751CE29E" w:rsidR="00DF27BD" w:rsidRPr="00E463CF" w:rsidRDefault="00DF27BD" w:rsidP="00DF27BD">
            <w:pPr>
              <w:pStyle w:val="DescriodoItem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8417C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78E19FA2" w14:textId="4FA4DEDA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4D8C920A" w:rsidR="00DF27BD" w:rsidRPr="00144ADF" w:rsidRDefault="00DF27BD" w:rsidP="00DF27BD">
            <w:pPr>
              <w:pStyle w:val="DescriodoItem"/>
              <w:jc w:val="center"/>
              <w:rPr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B776D" w14:textId="648C271D" w:rsidR="00DF27BD" w:rsidRPr="00E463CF" w:rsidRDefault="00DF27BD" w:rsidP="00DF27BD">
            <w:pPr>
              <w:pStyle w:val="DescriodoItem"/>
            </w:pPr>
            <w:r>
              <w:t xml:space="preserve">         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E0D1" w14:textId="77777777" w:rsidR="00DF27BD" w:rsidRDefault="00DF27BD" w:rsidP="00DF27BD">
            <w:pPr>
              <w:pStyle w:val="DescriodoItem"/>
            </w:pPr>
          </w:p>
        </w:tc>
      </w:tr>
      <w:tr w:rsidR="00DF27BD" w:rsidRPr="00E463CF" w14:paraId="5BFB8984" w14:textId="07A0852D" w:rsidTr="00492035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20CD5543" w:rsidR="00DF27BD" w:rsidRPr="00144ADF" w:rsidRDefault="00DF27BD" w:rsidP="00A06451">
            <w:pPr>
              <w:pStyle w:val="DescriodoItem"/>
              <w:rPr>
                <w:sz w:val="22"/>
                <w:szCs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5D21" w14:textId="396D0F3D" w:rsidR="00DF27BD" w:rsidRDefault="00DF27BD" w:rsidP="00DF27BD">
            <w:pPr>
              <w:pStyle w:val="DescriodoItem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0FB0" w14:textId="77777777" w:rsidR="00DF27BD" w:rsidRDefault="00DF27BD" w:rsidP="00DF27BD">
            <w:pPr>
              <w:pStyle w:val="DescriodoItem"/>
            </w:pP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6CEB8" w14:textId="77777777" w:rsidR="00D75A4D" w:rsidRDefault="00D75A4D" w:rsidP="001E7D29">
      <w:pPr>
        <w:spacing w:after="0" w:line="240" w:lineRule="auto"/>
      </w:pPr>
      <w:r>
        <w:separator/>
      </w:r>
    </w:p>
  </w:endnote>
  <w:endnote w:type="continuationSeparator" w:id="0">
    <w:p w14:paraId="656F0012" w14:textId="77777777" w:rsidR="00D75A4D" w:rsidRDefault="00D75A4D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C07D2" w14:textId="77777777" w:rsidR="00D75A4D" w:rsidRDefault="00D75A4D" w:rsidP="001E7D29">
      <w:pPr>
        <w:spacing w:after="0" w:line="240" w:lineRule="auto"/>
      </w:pPr>
      <w:r>
        <w:separator/>
      </w:r>
    </w:p>
  </w:footnote>
  <w:footnote w:type="continuationSeparator" w:id="0">
    <w:p w14:paraId="6121E53B" w14:textId="77777777" w:rsidR="00D75A4D" w:rsidRDefault="00D75A4D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53D9" w14:textId="77777777" w:rsidR="000F4987" w:rsidRPr="004230D9" w:rsidRDefault="00000000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6FC16DC"/>
    <w:multiLevelType w:val="hybridMultilevel"/>
    <w:tmpl w:val="32AAEA80"/>
    <w:lvl w:ilvl="0" w:tplc="0416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1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0BC3000"/>
    <w:multiLevelType w:val="hybridMultilevel"/>
    <w:tmpl w:val="512C9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40"/>
  </w:num>
  <w:num w:numId="2" w16cid:durableId="731582901">
    <w:abstractNumId w:val="22"/>
  </w:num>
  <w:num w:numId="3" w16cid:durableId="846137585">
    <w:abstractNumId w:val="24"/>
  </w:num>
  <w:num w:numId="4" w16cid:durableId="1556043061">
    <w:abstractNumId w:val="13"/>
  </w:num>
  <w:num w:numId="5" w16cid:durableId="1001589180">
    <w:abstractNumId w:val="41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4"/>
  </w:num>
  <w:num w:numId="17" w16cid:durableId="64619698">
    <w:abstractNumId w:val="21"/>
  </w:num>
  <w:num w:numId="18" w16cid:durableId="989016922">
    <w:abstractNumId w:val="19"/>
  </w:num>
  <w:num w:numId="19" w16cid:durableId="1679769322">
    <w:abstractNumId w:val="18"/>
  </w:num>
  <w:num w:numId="20" w16cid:durableId="1401094182">
    <w:abstractNumId w:val="16"/>
  </w:num>
  <w:num w:numId="21" w16cid:durableId="1788351447">
    <w:abstractNumId w:val="27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7"/>
  </w:num>
  <w:num w:numId="26" w16cid:durableId="1715539906">
    <w:abstractNumId w:val="11"/>
  </w:num>
  <w:num w:numId="27" w16cid:durableId="1509638338">
    <w:abstractNumId w:val="28"/>
  </w:num>
  <w:num w:numId="28" w16cid:durableId="1467119542">
    <w:abstractNumId w:val="11"/>
  </w:num>
  <w:num w:numId="29" w16cid:durableId="2061516802">
    <w:abstractNumId w:val="36"/>
  </w:num>
  <w:num w:numId="30" w16cid:durableId="1668510556">
    <w:abstractNumId w:val="29"/>
  </w:num>
  <w:num w:numId="31" w16cid:durableId="2057272089">
    <w:abstractNumId w:val="44"/>
  </w:num>
  <w:num w:numId="32" w16cid:durableId="803623313">
    <w:abstractNumId w:val="38"/>
  </w:num>
  <w:num w:numId="33" w16cid:durableId="1009217067">
    <w:abstractNumId w:val="20"/>
  </w:num>
  <w:num w:numId="34" w16cid:durableId="1121457898">
    <w:abstractNumId w:val="31"/>
  </w:num>
  <w:num w:numId="35" w16cid:durableId="105275389">
    <w:abstractNumId w:val="10"/>
  </w:num>
  <w:num w:numId="36" w16cid:durableId="1206599298">
    <w:abstractNumId w:val="32"/>
  </w:num>
  <w:num w:numId="37" w16cid:durableId="1247688909">
    <w:abstractNumId w:val="35"/>
  </w:num>
  <w:num w:numId="38" w16cid:durableId="93870315">
    <w:abstractNumId w:val="30"/>
  </w:num>
  <w:num w:numId="39" w16cid:durableId="1817528723">
    <w:abstractNumId w:val="43"/>
  </w:num>
  <w:num w:numId="40" w16cid:durableId="1289361801">
    <w:abstractNumId w:val="33"/>
  </w:num>
  <w:num w:numId="41" w16cid:durableId="1475950558">
    <w:abstractNumId w:val="25"/>
  </w:num>
  <w:num w:numId="42" w16cid:durableId="668412645">
    <w:abstractNumId w:val="34"/>
  </w:num>
  <w:num w:numId="43" w16cid:durableId="406728174">
    <w:abstractNumId w:val="39"/>
  </w:num>
  <w:num w:numId="44" w16cid:durableId="2119057315">
    <w:abstractNumId w:val="17"/>
  </w:num>
  <w:num w:numId="45" w16cid:durableId="7058335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5"/>
  </w:num>
  <w:num w:numId="47" w16cid:durableId="282345450">
    <w:abstractNumId w:val="23"/>
  </w:num>
  <w:num w:numId="48" w16cid:durableId="1709840455">
    <w:abstractNumId w:val="23"/>
  </w:num>
  <w:num w:numId="49" w16cid:durableId="2021392583">
    <w:abstractNumId w:val="12"/>
  </w:num>
  <w:num w:numId="50" w16cid:durableId="1843666908">
    <w:abstractNumId w:val="42"/>
  </w:num>
  <w:num w:numId="51" w16cid:durableId="141762908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57671"/>
    <w:rsid w:val="000827F6"/>
    <w:rsid w:val="0009013A"/>
    <w:rsid w:val="000B748F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4BFE"/>
    <w:rsid w:val="00955A78"/>
    <w:rsid w:val="009921B8"/>
    <w:rsid w:val="009D4984"/>
    <w:rsid w:val="009D6901"/>
    <w:rsid w:val="009F4E19"/>
    <w:rsid w:val="00A06451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2847"/>
    <w:rsid w:val="00AE361F"/>
    <w:rsid w:val="00AE5370"/>
    <w:rsid w:val="00AE6F39"/>
    <w:rsid w:val="00AF54AA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75A4D"/>
    <w:rsid w:val="00DA3B1A"/>
    <w:rsid w:val="00DC6078"/>
    <w:rsid w:val="00DC79AD"/>
    <w:rsid w:val="00DD2075"/>
    <w:rsid w:val="00DF27BD"/>
    <w:rsid w:val="00DF2868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0A75F8"/>
    <w:rsid w:val="001649B2"/>
    <w:rsid w:val="0086626D"/>
    <w:rsid w:val="00A9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87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2023-09-27T02:48:00Z</dcterms:created>
  <dcterms:modified xsi:type="dcterms:W3CDTF">2023-10-06T12:53:00Z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
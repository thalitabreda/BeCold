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64E4" w14:textId="44CC3C53" w:rsidR="0033728F" w:rsidRDefault="00965BD2" w:rsidP="0033728F">
      <w:pPr>
        <w:pStyle w:val="Logotipo"/>
      </w:pPr>
      <w:r>
        <w:pict w14:anchorId="15B35410">
          <v:rect id="Forma 61" o:spid="_x0000_s2050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3pt">
            <v:stroke miterlimit="4"/>
            <v:textbox style="mso-fit-shape-to-text:t" inset="1.5pt,1.5pt,1.5pt,1.5pt">
              <w:txbxContent>
                <w:p w14:paraId="1C22455F" w14:textId="13E5886A" w:rsidR="00A3439E" w:rsidRPr="0082343B" w:rsidRDefault="00144ADF" w:rsidP="00A3439E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44"/>
                      <w:szCs w:val="48"/>
                      <w:lang w:val="pt-BR" w:bidi="pt-BR"/>
                    </w:rPr>
                    <w:t>Daily</w:t>
                  </w:r>
                </w:p>
              </w:txbxContent>
            </v:textbox>
            <w10:anchorlock/>
          </v:rect>
        </w:pict>
      </w:r>
    </w:p>
    <w:p w14:paraId="07052B1D" w14:textId="77777777" w:rsidR="00275260" w:rsidRPr="00875D51" w:rsidRDefault="00000000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6C53B86C" w14:textId="2B574555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</w:t>
      </w:r>
      <w:r w:rsidR="00965BD2">
        <w:rPr>
          <w:lang w:val="pt-BR" w:bidi="pt-BR"/>
        </w:rPr>
        <w:t>Biblioteca da Faculdade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965BD2">
        <w:rPr>
          <w:lang w:val="pt-BR" w:bidi="pt-BR"/>
        </w:rPr>
        <w:t>02/10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  <w:r w:rsidR="00965BD2">
        <w:rPr>
          <w:lang w:val="pt-BR" w:bidi="pt-BR"/>
        </w:rPr>
        <w:t xml:space="preserve">Paulo, </w:t>
      </w:r>
      <w:proofErr w:type="spellStart"/>
      <w:r w:rsidR="00965BD2">
        <w:rPr>
          <w:lang w:val="pt-BR" w:bidi="pt-BR"/>
        </w:rPr>
        <w:t>Kaiqui</w:t>
      </w:r>
      <w:proofErr w:type="spellEnd"/>
      <w:r w:rsidR="00965BD2">
        <w:rPr>
          <w:lang w:val="pt-BR" w:bidi="pt-BR"/>
        </w:rPr>
        <w:t>, Thalita, Yuri (10 minutos de atraso) e Guilherme (</w:t>
      </w:r>
      <w:r w:rsidR="00965BD2">
        <w:rPr>
          <w:lang w:val="pt-BR" w:bidi="pt-BR"/>
        </w:rPr>
        <w:t>1</w:t>
      </w:r>
      <w:r w:rsidR="00965BD2">
        <w:rPr>
          <w:lang w:val="pt-BR" w:bidi="pt-BR"/>
        </w:rPr>
        <w:t>5</w:t>
      </w:r>
      <w:r w:rsidR="00965BD2">
        <w:rPr>
          <w:lang w:val="pt-BR" w:bidi="pt-BR"/>
        </w:rPr>
        <w:t xml:space="preserve"> minutos de atraso</w:t>
      </w:r>
      <w:r w:rsidR="00965BD2">
        <w:rPr>
          <w:lang w:val="pt-BR" w:bidi="pt-BR"/>
        </w:rPr>
        <w:t>)</w:t>
      </w:r>
    </w:p>
    <w:p w14:paraId="62D6EC9C" w14:textId="20673475" w:rsidR="00D30EE6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965BD2">
        <w:rPr>
          <w:b/>
          <w:lang w:val="pt-BR" w:bidi="pt-BR"/>
        </w:rPr>
        <w:t xml:space="preserve"> </w:t>
      </w:r>
      <w:r w:rsidR="00965BD2" w:rsidRPr="00965BD2">
        <w:rPr>
          <w:bCs/>
          <w:lang w:val="pt-BR" w:bidi="pt-BR"/>
        </w:rPr>
        <w:t>Ester</w:t>
      </w:r>
      <w:r w:rsidR="00A3439E" w:rsidRPr="00515252">
        <w:rPr>
          <w:b/>
          <w:lang w:val="pt-BR" w:bidi="pt-BR"/>
        </w:rPr>
        <w:br/>
        <w:t>Horário</w:t>
      </w:r>
      <w:r w:rsidR="00A3439E" w:rsidRPr="00515252">
        <w:rPr>
          <w:lang w:val="pt-BR" w:bidi="pt-BR"/>
        </w:rPr>
        <w:t xml:space="preserve">: </w:t>
      </w:r>
      <w:r w:rsidR="00965BD2">
        <w:rPr>
          <w:lang w:val="pt-BR" w:bidi="pt-BR"/>
        </w:rPr>
        <w:t>10:00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3A3E933D" w14:textId="77777777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739618B3" w14:textId="77777777" w:rsidR="00875D51" w:rsidRDefault="00875D51" w:rsidP="004B4D9B">
      <w:pPr>
        <w:pStyle w:val="Numerada"/>
        <w:ind w:left="173"/>
      </w:pPr>
    </w:p>
    <w:p w14:paraId="34B02E43" w14:textId="42DE7CBB" w:rsidR="004976A9" w:rsidRDefault="004976A9" w:rsidP="004976A9">
      <w:pPr>
        <w:pStyle w:val="Numerada"/>
        <w:numPr>
          <w:ilvl w:val="0"/>
          <w:numId w:val="51"/>
        </w:numPr>
      </w:pPr>
      <w:r>
        <w:t xml:space="preserve"> </w:t>
      </w:r>
      <w:r w:rsidR="00965BD2">
        <w:t>Atualização do status das entregas</w:t>
      </w:r>
    </w:p>
    <w:p w14:paraId="401B4FA2" w14:textId="600FB8AA" w:rsidR="004976A9" w:rsidRDefault="004976A9" w:rsidP="004976A9">
      <w:pPr>
        <w:pStyle w:val="Numerada"/>
        <w:numPr>
          <w:ilvl w:val="0"/>
          <w:numId w:val="51"/>
        </w:numPr>
      </w:pPr>
      <w:r>
        <w:t xml:space="preserve"> </w:t>
      </w:r>
      <w:r w:rsidR="00965BD2">
        <w:t>Distribuição de tarefas</w:t>
      </w:r>
    </w:p>
    <w:p w14:paraId="1F5AF52B" w14:textId="77777777" w:rsidR="004976A9" w:rsidRDefault="004976A9" w:rsidP="004976A9">
      <w:pPr>
        <w:pStyle w:val="Numerada"/>
        <w:numPr>
          <w:ilvl w:val="0"/>
          <w:numId w:val="51"/>
        </w:numPr>
      </w:pPr>
    </w:p>
    <w:p w14:paraId="73174454" w14:textId="77777777" w:rsidR="00875D51" w:rsidRDefault="00875D51" w:rsidP="004B4D9B">
      <w:pPr>
        <w:pStyle w:val="Numerada"/>
        <w:ind w:left="173"/>
      </w:pPr>
    </w:p>
    <w:tbl>
      <w:tblPr>
        <w:tblpPr w:leftFromText="141" w:rightFromText="141" w:vertAnchor="text" w:horzAnchor="margin" w:tblpY="3"/>
        <w:tblW w:w="6188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42"/>
        <w:gridCol w:w="2540"/>
        <w:gridCol w:w="2537"/>
      </w:tblGrid>
      <w:tr w:rsidR="00492035" w14:paraId="6F5FD5AC" w14:textId="78CA8A01" w:rsidTr="00492035">
        <w:trPr>
          <w:trHeight w:val="1162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C2E7" w14:textId="77777777" w:rsidR="00492035" w:rsidRPr="00E21240" w:rsidRDefault="00492035" w:rsidP="00492035">
            <w:pPr>
              <w:pStyle w:val="Ttulo2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EF22" w14:textId="4A540908" w:rsidR="00492035" w:rsidRDefault="00492035" w:rsidP="00492035">
            <w:pPr>
              <w:pStyle w:val="Ttulo2"/>
              <w:spacing w:before="0" w:after="0"/>
              <w:jc w:val="center"/>
            </w:pPr>
            <w:r>
              <w:rPr>
                <w:lang w:val="pt-BR" w:bidi="pt-BR"/>
              </w:rPr>
              <w:t xml:space="preserve">Itens de ação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4AAB" w14:textId="5DF0E52C" w:rsidR="00492035" w:rsidRDefault="00492035" w:rsidP="00492035">
            <w:pPr>
              <w:pStyle w:val="Ttulo2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492035" w14:paraId="7E1809E7" w14:textId="22484E66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1E05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proofErr w:type="spellStart"/>
            <w:r w:rsidRPr="00144ADF">
              <w:rPr>
                <w:sz w:val="22"/>
                <w:szCs w:val="22"/>
              </w:rPr>
              <w:t>Kaiqui</w:t>
            </w:r>
            <w:proofErr w:type="spellEnd"/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8D71" w14:textId="0A1BEC13" w:rsidR="00492035" w:rsidRDefault="00492035" w:rsidP="00492035">
            <w:pPr>
              <w:pStyle w:val="DescriodoItem"/>
            </w:pPr>
            <w:r>
              <w:t xml:space="preserve">         </w:t>
            </w:r>
            <w:r w:rsidR="00965BD2">
              <w:t>Alterar Protótipo</w:t>
            </w:r>
            <w:r>
              <w:t xml:space="preserve">         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80D1" w14:textId="77777777" w:rsidR="00492035" w:rsidRDefault="00492035" w:rsidP="00492035">
            <w:pPr>
              <w:pStyle w:val="DescriodoItem"/>
            </w:pPr>
          </w:p>
        </w:tc>
      </w:tr>
      <w:tr w:rsidR="00492035" w:rsidRPr="00E463CF" w14:paraId="2DF3CAB2" w14:textId="083C82B5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EBA9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Thalita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9F45" w14:textId="04A4A54C" w:rsidR="00492035" w:rsidRPr="00E463CF" w:rsidRDefault="00492035" w:rsidP="00492035">
            <w:pPr>
              <w:pStyle w:val="DescriodoItem"/>
            </w:pPr>
            <w:r>
              <w:t xml:space="preserve">                </w:t>
            </w:r>
            <w:r w:rsidR="00965BD2">
              <w:t>Estruturar HTML de uma das páginas</w:t>
            </w:r>
            <w:r>
              <w:t xml:space="preserve">   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71AF" w14:textId="77777777" w:rsidR="00492035" w:rsidRDefault="00492035" w:rsidP="00492035">
            <w:pPr>
              <w:pStyle w:val="DescriodoItem"/>
            </w:pPr>
          </w:p>
        </w:tc>
      </w:tr>
      <w:tr w:rsidR="00492035" w:rsidRPr="00E463CF" w14:paraId="24C1EFB0" w14:textId="18BE0751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E414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Ester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D62B" w14:textId="372BEFC0" w:rsidR="00492035" w:rsidRPr="00E463CF" w:rsidRDefault="00965BD2" w:rsidP="00965BD2">
            <w:pPr>
              <w:pStyle w:val="DescriodoItem"/>
              <w:jc w:val="center"/>
            </w:pPr>
            <w:r w:rsidRPr="00965BD2">
              <w:t>Alterar Protótipo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B0BB" w14:textId="77777777" w:rsidR="00492035" w:rsidRDefault="00492035" w:rsidP="00492035">
            <w:pPr>
              <w:pStyle w:val="DescriodoItem"/>
            </w:pPr>
          </w:p>
        </w:tc>
      </w:tr>
      <w:tr w:rsidR="00492035" w:rsidRPr="00E463CF" w14:paraId="0B11D528" w14:textId="39B7B9BF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4F207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CE23" w14:textId="1C6D2725" w:rsidR="00492035" w:rsidRPr="00E463CF" w:rsidRDefault="00965BD2" w:rsidP="00965BD2">
            <w:pPr>
              <w:pStyle w:val="DescriodoItem"/>
              <w:jc w:val="center"/>
            </w:pPr>
            <w:r>
              <w:t>Formatar documentação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417C" w14:textId="77777777" w:rsidR="00492035" w:rsidRDefault="00492035" w:rsidP="00492035">
            <w:pPr>
              <w:pStyle w:val="DescriodoItem"/>
            </w:pPr>
          </w:p>
        </w:tc>
      </w:tr>
      <w:tr w:rsidR="00492035" w:rsidRPr="00E463CF" w14:paraId="78E19FA2" w14:textId="4FA4DEDA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B1B19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Paulo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776D" w14:textId="2BF9ECE8" w:rsidR="00492035" w:rsidRPr="00E463CF" w:rsidRDefault="00492035" w:rsidP="00492035">
            <w:pPr>
              <w:pStyle w:val="DescriodoItem"/>
            </w:pPr>
            <w:r>
              <w:t xml:space="preserve">           </w:t>
            </w:r>
            <w:r w:rsidR="00965BD2">
              <w:t xml:space="preserve">Plano de ação e </w:t>
            </w:r>
            <w:proofErr w:type="spellStart"/>
            <w:r w:rsidR="00965BD2">
              <w:t>project</w:t>
            </w:r>
            <w:proofErr w:type="spellEnd"/>
            <w:r w:rsidR="00965BD2">
              <w:t xml:space="preserve"> </w:t>
            </w:r>
            <w:proofErr w:type="spellStart"/>
            <w:r w:rsidR="00965BD2">
              <w:t>Backlog</w:t>
            </w:r>
            <w:proofErr w:type="spellEnd"/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E0D1" w14:textId="77777777" w:rsidR="00492035" w:rsidRDefault="00492035" w:rsidP="00492035">
            <w:pPr>
              <w:pStyle w:val="DescriodoItem"/>
            </w:pPr>
          </w:p>
        </w:tc>
      </w:tr>
      <w:tr w:rsidR="00492035" w:rsidRPr="00E463CF" w14:paraId="5BFB8984" w14:textId="07A0852D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009E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Yuri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5D21" w14:textId="10A0BAA0" w:rsidR="00492035" w:rsidRDefault="00965BD2" w:rsidP="00492035">
            <w:pPr>
              <w:pStyle w:val="DescriodoItem"/>
            </w:pPr>
            <w:r>
              <w:t>Calculadora Financeira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0FB0" w14:textId="77777777" w:rsidR="00492035" w:rsidRDefault="00492035" w:rsidP="00492035">
            <w:pPr>
              <w:pStyle w:val="DescriodoItem"/>
            </w:pPr>
          </w:p>
        </w:tc>
      </w:tr>
    </w:tbl>
    <w:p w14:paraId="5EA53CDB" w14:textId="77777777" w:rsidR="00875D51" w:rsidRDefault="00875D51" w:rsidP="00875D51">
      <w:pPr>
        <w:pStyle w:val="Numerada"/>
      </w:pPr>
    </w:p>
    <w:p w14:paraId="5431494F" w14:textId="77777777" w:rsidR="00875D51" w:rsidRDefault="00875D51" w:rsidP="00144ADF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86155" w14:textId="77777777" w:rsidR="00B04EBA" w:rsidRDefault="00B04EBA" w:rsidP="001E7D29">
      <w:pPr>
        <w:spacing w:after="0" w:line="240" w:lineRule="auto"/>
      </w:pPr>
      <w:r>
        <w:separator/>
      </w:r>
    </w:p>
  </w:endnote>
  <w:endnote w:type="continuationSeparator" w:id="0">
    <w:p w14:paraId="49F966C9" w14:textId="77777777" w:rsidR="00B04EBA" w:rsidRDefault="00B04EBA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2DE7B" w14:textId="77777777" w:rsidR="00B04EBA" w:rsidRDefault="00B04EBA" w:rsidP="001E7D29">
      <w:pPr>
        <w:spacing w:after="0" w:line="240" w:lineRule="auto"/>
      </w:pPr>
      <w:r>
        <w:separator/>
      </w:r>
    </w:p>
  </w:footnote>
  <w:footnote w:type="continuationSeparator" w:id="0">
    <w:p w14:paraId="3FD4DD0F" w14:textId="77777777" w:rsidR="00B04EBA" w:rsidRDefault="00B04EBA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53D9" w14:textId="77777777" w:rsidR="000F4987" w:rsidRPr="004230D9" w:rsidRDefault="00000000">
    <w:pPr>
      <w:pStyle w:val="Cabealho"/>
      <w:rPr>
        <w:lang w:val="en-GB"/>
      </w:rPr>
    </w:pPr>
    <w:r>
      <w:rPr>
        <w:noProof/>
      </w:rPr>
      <w:pict w14:anchorId="4D85ABF2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6FC16DC"/>
    <w:multiLevelType w:val="hybridMultilevel"/>
    <w:tmpl w:val="32AAEA80"/>
    <w:lvl w:ilvl="0" w:tplc="0416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463612C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6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1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2D5268E9"/>
    <w:multiLevelType w:val="hybridMultilevel"/>
    <w:tmpl w:val="DBF87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FC0046D"/>
    <w:multiLevelType w:val="hybridMultilevel"/>
    <w:tmpl w:val="54B2C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856772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BC3000"/>
    <w:multiLevelType w:val="hybridMultilevel"/>
    <w:tmpl w:val="512C9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400643034">
    <w:abstractNumId w:val="40"/>
  </w:num>
  <w:num w:numId="2" w16cid:durableId="731582901">
    <w:abstractNumId w:val="22"/>
  </w:num>
  <w:num w:numId="3" w16cid:durableId="846137585">
    <w:abstractNumId w:val="24"/>
  </w:num>
  <w:num w:numId="4" w16cid:durableId="1556043061">
    <w:abstractNumId w:val="13"/>
  </w:num>
  <w:num w:numId="5" w16cid:durableId="1001589180">
    <w:abstractNumId w:val="41"/>
  </w:num>
  <w:num w:numId="6" w16cid:durableId="761100976">
    <w:abstractNumId w:val="9"/>
  </w:num>
  <w:num w:numId="7" w16cid:durableId="601766525">
    <w:abstractNumId w:val="7"/>
  </w:num>
  <w:num w:numId="8" w16cid:durableId="966088083">
    <w:abstractNumId w:val="6"/>
  </w:num>
  <w:num w:numId="9" w16cid:durableId="1631084723">
    <w:abstractNumId w:val="5"/>
  </w:num>
  <w:num w:numId="10" w16cid:durableId="70348260">
    <w:abstractNumId w:val="4"/>
  </w:num>
  <w:num w:numId="11" w16cid:durableId="2042129700">
    <w:abstractNumId w:val="8"/>
  </w:num>
  <w:num w:numId="12" w16cid:durableId="653267334">
    <w:abstractNumId w:val="3"/>
  </w:num>
  <w:num w:numId="13" w16cid:durableId="1933783919">
    <w:abstractNumId w:val="2"/>
  </w:num>
  <w:num w:numId="14" w16cid:durableId="189733113">
    <w:abstractNumId w:val="1"/>
  </w:num>
  <w:num w:numId="15" w16cid:durableId="1288927515">
    <w:abstractNumId w:val="0"/>
  </w:num>
  <w:num w:numId="16" w16cid:durableId="1812096059">
    <w:abstractNumId w:val="14"/>
  </w:num>
  <w:num w:numId="17" w16cid:durableId="64619698">
    <w:abstractNumId w:val="21"/>
  </w:num>
  <w:num w:numId="18" w16cid:durableId="989016922">
    <w:abstractNumId w:val="19"/>
  </w:num>
  <w:num w:numId="19" w16cid:durableId="1679769322">
    <w:abstractNumId w:val="18"/>
  </w:num>
  <w:num w:numId="20" w16cid:durableId="1401094182">
    <w:abstractNumId w:val="16"/>
  </w:num>
  <w:num w:numId="21" w16cid:durableId="1788351447">
    <w:abstractNumId w:val="27"/>
  </w:num>
  <w:num w:numId="22" w16cid:durableId="1518888075">
    <w:abstractNumId w:val="3"/>
    <w:lvlOverride w:ilvl="0">
      <w:startOverride w:val="1"/>
    </w:lvlOverride>
  </w:num>
  <w:num w:numId="23" w16cid:durableId="760874694">
    <w:abstractNumId w:val="3"/>
    <w:lvlOverride w:ilvl="0">
      <w:startOverride w:val="1"/>
    </w:lvlOverride>
  </w:num>
  <w:num w:numId="24" w16cid:durableId="1587228593">
    <w:abstractNumId w:val="2"/>
    <w:lvlOverride w:ilvl="0">
      <w:startOverride w:val="1"/>
    </w:lvlOverride>
  </w:num>
  <w:num w:numId="25" w16cid:durableId="148254367">
    <w:abstractNumId w:val="37"/>
  </w:num>
  <w:num w:numId="26" w16cid:durableId="1715539906">
    <w:abstractNumId w:val="11"/>
  </w:num>
  <w:num w:numId="27" w16cid:durableId="1509638338">
    <w:abstractNumId w:val="28"/>
  </w:num>
  <w:num w:numId="28" w16cid:durableId="1467119542">
    <w:abstractNumId w:val="11"/>
  </w:num>
  <w:num w:numId="29" w16cid:durableId="2061516802">
    <w:abstractNumId w:val="36"/>
  </w:num>
  <w:num w:numId="30" w16cid:durableId="1668510556">
    <w:abstractNumId w:val="29"/>
  </w:num>
  <w:num w:numId="31" w16cid:durableId="2057272089">
    <w:abstractNumId w:val="44"/>
  </w:num>
  <w:num w:numId="32" w16cid:durableId="803623313">
    <w:abstractNumId w:val="38"/>
  </w:num>
  <w:num w:numId="33" w16cid:durableId="1009217067">
    <w:abstractNumId w:val="20"/>
  </w:num>
  <w:num w:numId="34" w16cid:durableId="1121457898">
    <w:abstractNumId w:val="31"/>
  </w:num>
  <w:num w:numId="35" w16cid:durableId="105275389">
    <w:abstractNumId w:val="10"/>
  </w:num>
  <w:num w:numId="36" w16cid:durableId="1206599298">
    <w:abstractNumId w:val="32"/>
  </w:num>
  <w:num w:numId="37" w16cid:durableId="1247688909">
    <w:abstractNumId w:val="35"/>
  </w:num>
  <w:num w:numId="38" w16cid:durableId="93870315">
    <w:abstractNumId w:val="30"/>
  </w:num>
  <w:num w:numId="39" w16cid:durableId="1817528723">
    <w:abstractNumId w:val="43"/>
  </w:num>
  <w:num w:numId="40" w16cid:durableId="1289361801">
    <w:abstractNumId w:val="33"/>
  </w:num>
  <w:num w:numId="41" w16cid:durableId="1475950558">
    <w:abstractNumId w:val="25"/>
  </w:num>
  <w:num w:numId="42" w16cid:durableId="668412645">
    <w:abstractNumId w:val="34"/>
  </w:num>
  <w:num w:numId="43" w16cid:durableId="406728174">
    <w:abstractNumId w:val="39"/>
  </w:num>
  <w:num w:numId="44" w16cid:durableId="2119057315">
    <w:abstractNumId w:val="17"/>
  </w:num>
  <w:num w:numId="45" w16cid:durableId="70583354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2020097">
    <w:abstractNumId w:val="15"/>
  </w:num>
  <w:num w:numId="47" w16cid:durableId="282345450">
    <w:abstractNumId w:val="23"/>
  </w:num>
  <w:num w:numId="48" w16cid:durableId="1709840455">
    <w:abstractNumId w:val="23"/>
  </w:num>
  <w:num w:numId="49" w16cid:durableId="2021392583">
    <w:abstractNumId w:val="12"/>
  </w:num>
  <w:num w:numId="50" w16cid:durableId="1843666908">
    <w:abstractNumId w:val="42"/>
  </w:num>
  <w:num w:numId="51" w16cid:durableId="14176290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57671"/>
    <w:rsid w:val="000827F6"/>
    <w:rsid w:val="0009013A"/>
    <w:rsid w:val="000B748F"/>
    <w:rsid w:val="000D445D"/>
    <w:rsid w:val="000D5AE9"/>
    <w:rsid w:val="000D6A5A"/>
    <w:rsid w:val="000F4987"/>
    <w:rsid w:val="000F65EC"/>
    <w:rsid w:val="00102A57"/>
    <w:rsid w:val="0011573E"/>
    <w:rsid w:val="001269DE"/>
    <w:rsid w:val="00140DAE"/>
    <w:rsid w:val="00144ADF"/>
    <w:rsid w:val="0015180F"/>
    <w:rsid w:val="001746FC"/>
    <w:rsid w:val="00193653"/>
    <w:rsid w:val="001C329C"/>
    <w:rsid w:val="001D42FA"/>
    <w:rsid w:val="001E7D29"/>
    <w:rsid w:val="002404F5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410612"/>
    <w:rsid w:val="00411F8B"/>
    <w:rsid w:val="004230D9"/>
    <w:rsid w:val="00450670"/>
    <w:rsid w:val="004724BD"/>
    <w:rsid w:val="00477352"/>
    <w:rsid w:val="004917C4"/>
    <w:rsid w:val="00491C23"/>
    <w:rsid w:val="00492035"/>
    <w:rsid w:val="004976A9"/>
    <w:rsid w:val="004A419E"/>
    <w:rsid w:val="004B4D9B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A3DB6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46C7B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65BD2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04EBA"/>
    <w:rsid w:val="00B247A9"/>
    <w:rsid w:val="00B435B5"/>
    <w:rsid w:val="00B565D8"/>
    <w:rsid w:val="00B5779A"/>
    <w:rsid w:val="00B64D24"/>
    <w:rsid w:val="00B7147D"/>
    <w:rsid w:val="00B75CFC"/>
    <w:rsid w:val="00B8011E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E5A5C"/>
    <w:rsid w:val="00D10371"/>
    <w:rsid w:val="00D24188"/>
    <w:rsid w:val="00D30EE6"/>
    <w:rsid w:val="00D31AB7"/>
    <w:rsid w:val="00D34BC4"/>
    <w:rsid w:val="00D50D23"/>
    <w:rsid w:val="00D512BB"/>
    <w:rsid w:val="00D6062A"/>
    <w:rsid w:val="00DA3B1A"/>
    <w:rsid w:val="00DC6078"/>
    <w:rsid w:val="00DC79AD"/>
    <w:rsid w:val="00DD2075"/>
    <w:rsid w:val="00DF2868"/>
    <w:rsid w:val="00E17712"/>
    <w:rsid w:val="00E463CF"/>
    <w:rsid w:val="00E473D1"/>
    <w:rsid w:val="00E557A0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7B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1</Pages>
  <Words>97</Words>
  <Characters>526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2023-09-27T02:48:00Z</dcterms:created>
  <dcterms:modified xsi:type="dcterms:W3CDTF">2023-10-03T21:13:00Z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
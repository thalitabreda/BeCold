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5F0EFE04" w:rsidR="0033728F" w:rsidRDefault="00DF27BD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21E9780B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Biblioteca da 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DF27BD">
        <w:rPr>
          <w:lang w:val="pt-BR" w:bidi="pt-BR"/>
        </w:rPr>
        <w:t>04|09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Paulo, Ester, Guilherme e Thalita</w:t>
      </w:r>
    </w:p>
    <w:p w14:paraId="62D6EC9C" w14:textId="1342D10B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DF27BD">
        <w:rPr>
          <w:b/>
          <w:lang w:val="pt-BR" w:bidi="pt-BR"/>
        </w:rPr>
        <w:t xml:space="preserve"> Yuri e </w:t>
      </w:r>
      <w:proofErr w:type="spellStart"/>
      <w:r w:rsidR="00DF27BD">
        <w:rPr>
          <w:b/>
          <w:lang w:val="pt-BR" w:bidi="pt-BR"/>
        </w:rPr>
        <w:t>Kaiqui</w:t>
      </w:r>
      <w:proofErr w:type="spellEnd"/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10:05 às 10:23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ED6EB2F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DF27BD">
        <w:t>Foi decidido que dividiremos os requisitos em bloco para cada um classificar dentro do Project Backlog;</w:t>
      </w:r>
    </w:p>
    <w:p w14:paraId="401B4FA2" w14:textId="5244ECBC" w:rsidR="004976A9" w:rsidRDefault="00DF27BD" w:rsidP="004976A9">
      <w:pPr>
        <w:pStyle w:val="Numerada"/>
        <w:numPr>
          <w:ilvl w:val="0"/>
          <w:numId w:val="51"/>
        </w:numPr>
      </w:pPr>
      <w:r>
        <w:t>Necessario alinhar o Project backlog com os requisitos do Trello;</w:t>
      </w:r>
    </w:p>
    <w:p w14:paraId="1F5AF52B" w14:textId="565C761A" w:rsidR="004976A9" w:rsidRDefault="00DF27BD" w:rsidP="004976A9">
      <w:pPr>
        <w:pStyle w:val="Numerada"/>
        <w:numPr>
          <w:ilvl w:val="0"/>
          <w:numId w:val="51"/>
        </w:numPr>
      </w:pPr>
      <w:r>
        <w:t>Necessario Subir no Git todas as atualizações feitas na semana;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DF27BD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59A4F441" w:rsidR="00DF27BD" w:rsidRDefault="00DF27BD" w:rsidP="00DF27BD">
            <w:pPr>
              <w:pStyle w:val="DescriodoItem"/>
            </w:pPr>
            <w:r>
              <w:t xml:space="preserve">         Alterar Protótipo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05758B05" w:rsidR="00DF27BD" w:rsidRPr="00E463CF" w:rsidRDefault="00DF27BD" w:rsidP="00DF27BD">
            <w:pPr>
              <w:pStyle w:val="DescriodoItem"/>
            </w:pPr>
            <w:r>
              <w:t xml:space="preserve">                Estruturar HTML de uma das páginas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353DAA2D" w:rsidR="00DF27BD" w:rsidRPr="00E463CF" w:rsidRDefault="00DF27BD" w:rsidP="00DF27BD">
            <w:pPr>
              <w:pStyle w:val="DescriodoItem"/>
            </w:pPr>
            <w:r w:rsidRPr="00965BD2">
              <w:t>Alterar Protótipo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0233462F" w:rsidR="00DF27BD" w:rsidRPr="00E463CF" w:rsidRDefault="00DF27BD" w:rsidP="00DF27BD">
            <w:pPr>
              <w:pStyle w:val="DescriodoItem"/>
            </w:pPr>
            <w:r>
              <w:t>Formatar documentação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2F6923C7" w:rsidR="00DF27BD" w:rsidRPr="00E463CF" w:rsidRDefault="00DF27BD" w:rsidP="00DF27BD">
            <w:pPr>
              <w:pStyle w:val="DescriodoItem"/>
            </w:pPr>
            <w:r>
              <w:t xml:space="preserve">           Plano de ação e project Backlog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6F8E4A2B" w:rsidR="00DF27BD" w:rsidRDefault="00DF27BD" w:rsidP="00DF27BD">
            <w:pPr>
              <w:pStyle w:val="DescriodoItem"/>
            </w:pPr>
            <w:r>
              <w:t>Calculadora Financeira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7777777" w:rsidR="00DF27BD" w:rsidRDefault="00DF27BD" w:rsidP="00DF27BD">
            <w:pPr>
              <w:pStyle w:val="DescriodoItem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A3DF" w14:textId="77777777" w:rsidR="00AE2847" w:rsidRDefault="00AE2847" w:rsidP="001E7D29">
      <w:pPr>
        <w:spacing w:after="0" w:line="240" w:lineRule="auto"/>
      </w:pPr>
      <w:r>
        <w:separator/>
      </w:r>
    </w:p>
  </w:endnote>
  <w:endnote w:type="continuationSeparator" w:id="0">
    <w:p w14:paraId="2C7741B7" w14:textId="77777777" w:rsidR="00AE2847" w:rsidRDefault="00AE284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6792" w14:textId="77777777" w:rsidR="00AE2847" w:rsidRDefault="00AE2847" w:rsidP="001E7D29">
      <w:pPr>
        <w:spacing w:after="0" w:line="240" w:lineRule="auto"/>
      </w:pPr>
      <w:r>
        <w:separator/>
      </w:r>
    </w:p>
  </w:footnote>
  <w:footnote w:type="continuationSeparator" w:id="0">
    <w:p w14:paraId="4DEC642A" w14:textId="77777777" w:rsidR="00AE2847" w:rsidRDefault="00AE284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2847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7BD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8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2023-10-06T12:13:00Z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
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66091597" w:rsidR="0033728F" w:rsidRDefault="004F37FF" w:rsidP="0033728F">
      <w:pPr>
        <w:pStyle w:val="Logotipo"/>
      </w:pPr>
      <w:r>
        <mc:AlternateContent>
          <mc:Choice Requires="wps">
            <w:drawing>
              <wp:inline distT="0" distB="0" distL="0" distR="0" wp14:anchorId="15B35410" wp14:editId="17FD288B">
                <wp:extent cx="3467735" cy="407670"/>
                <wp:effectExtent l="22225" t="22225" r="24765" b="22225"/>
                <wp:docPr id="16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22455F" w14:textId="13E5886A" w:rsidR="00A3439E" w:rsidRPr="0082343B" w:rsidRDefault="00144ADF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35410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1C22455F" w14:textId="13E5886A" w:rsidR="00A3439E" w:rsidRPr="0082343B" w:rsidRDefault="00144ADF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1D132CD2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7C5DC9">
        <w:rPr>
          <w:lang w:val="pt-BR" w:bidi="pt-BR"/>
        </w:rPr>
        <w:t>Discord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7C5DC9">
        <w:rPr>
          <w:lang w:val="pt-BR" w:bidi="pt-BR"/>
        </w:rPr>
        <w:t>20/10/2023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7C5DC9">
        <w:rPr>
          <w:lang w:val="pt-BR" w:bidi="pt-BR"/>
        </w:rPr>
        <w:t>Paulo, Thalita, Kaiqui, Yuri e Ester</w:t>
      </w:r>
    </w:p>
    <w:p w14:paraId="62D6EC9C" w14:textId="56051C15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7C5DC9">
        <w:rPr>
          <w:b/>
          <w:lang w:val="pt-BR" w:bidi="pt-BR"/>
        </w:rPr>
        <w:t xml:space="preserve"> </w:t>
      </w:r>
      <w:r w:rsidR="007C5DC9" w:rsidRPr="007C5DC9">
        <w:rPr>
          <w:bCs/>
          <w:lang w:val="pt-BR" w:bidi="pt-BR"/>
        </w:rPr>
        <w:t>Guilherme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7C5DC9">
        <w:rPr>
          <w:lang w:val="pt-BR" w:bidi="pt-BR"/>
        </w:rPr>
        <w:t>21:00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401B4FA2" w14:textId="57042A77" w:rsidR="004976A9" w:rsidRDefault="00E5242A" w:rsidP="004976A9">
      <w:pPr>
        <w:pStyle w:val="Numerada"/>
        <w:numPr>
          <w:ilvl w:val="0"/>
          <w:numId w:val="51"/>
        </w:numPr>
      </w:pPr>
      <w:r>
        <w:t xml:space="preserve">Os membros do grupo </w:t>
      </w:r>
      <w:r w:rsidR="004F37FF">
        <w:t>compartilharam os status de suas tarefas.</w:t>
      </w:r>
    </w:p>
    <w:p w14:paraId="3DA9FA65" w14:textId="30338060" w:rsidR="004F37FF" w:rsidRDefault="004F37FF" w:rsidP="004976A9">
      <w:pPr>
        <w:pStyle w:val="Numerada"/>
        <w:numPr>
          <w:ilvl w:val="0"/>
          <w:numId w:val="51"/>
        </w:numPr>
      </w:pPr>
      <w:r>
        <w:t>As tarefas pendentes deverão ser entregues até dia 21/10 as 00:00.</w:t>
      </w:r>
    </w:p>
    <w:p w14:paraId="1F5AF52B" w14:textId="55CF6B3A" w:rsidR="004976A9" w:rsidRDefault="00E5242A" w:rsidP="004976A9">
      <w:pPr>
        <w:pStyle w:val="Numerada"/>
        <w:numPr>
          <w:ilvl w:val="0"/>
          <w:numId w:val="51"/>
        </w:numPr>
      </w:pPr>
      <w:r>
        <w:t xml:space="preserve">Foi decidido que dia 22/10 será realizada a </w:t>
      </w:r>
      <w:r w:rsidR="004F37FF">
        <w:t>r</w:t>
      </w:r>
      <w:r w:rsidR="004F37FF" w:rsidRPr="004F37FF">
        <w:t>etrospectiva</w:t>
      </w:r>
      <w:r w:rsidR="004F37FF" w:rsidRPr="004F37FF">
        <w:t xml:space="preserve"> </w:t>
      </w:r>
      <w:r w:rsidR="004F37FF">
        <w:t xml:space="preserve"> da </w:t>
      </w:r>
      <w:r>
        <w:t>sprint</w:t>
      </w:r>
      <w:r w:rsidR="004F37FF">
        <w:t xml:space="preserve"> e revisão dos conteúdos produzidos até agora.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3"/>
        <w:gridCol w:w="2532"/>
        <w:gridCol w:w="2529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8D71" w14:textId="42D0B239" w:rsidR="00492035" w:rsidRDefault="004F37FF" w:rsidP="004F37FF">
            <w:pPr>
              <w:pStyle w:val="DescriodoItem"/>
              <w:jc w:val="center"/>
            </w:pPr>
            <w:r>
              <w:t>CSS da página de cadastro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80D1" w14:textId="1608CDED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DF3CAB2" w14:textId="083C82B5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9F45" w14:textId="59E759B1" w:rsidR="00492035" w:rsidRPr="00E463CF" w:rsidRDefault="00E5242A" w:rsidP="004F37FF">
            <w:pPr>
              <w:pStyle w:val="DescriodoItem"/>
              <w:jc w:val="center"/>
            </w:pPr>
            <w:r>
              <w:t>CSS da página do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1AF" w14:textId="0651052A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4C1EFB0" w14:textId="18BE0751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D62B" w14:textId="39FFE23E" w:rsidR="00492035" w:rsidRPr="00E463CF" w:rsidRDefault="004F37FF" w:rsidP="004F37FF">
            <w:pPr>
              <w:pStyle w:val="DescriodoItem"/>
              <w:jc w:val="center"/>
            </w:pPr>
            <w:r>
              <w:t>Organização do Trello/ CSS da página inicial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B0BB" w14:textId="2383E584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0B11D528" w14:textId="39B7B9BF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CE23" w14:textId="7EB9CE1F" w:rsidR="00492035" w:rsidRPr="00E463CF" w:rsidRDefault="00E5242A" w:rsidP="004F37FF">
            <w:pPr>
              <w:pStyle w:val="DescriodoItem"/>
              <w:jc w:val="center"/>
            </w:pPr>
            <w:r>
              <w:t>E</w:t>
            </w:r>
            <w:r w:rsidRPr="00E5242A">
              <w:t>specificação de métricas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417C" w14:textId="0C31D597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78E19FA2" w14:textId="4FA4DEDA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76D" w14:textId="6EABEE09" w:rsidR="00492035" w:rsidRPr="00E463CF" w:rsidRDefault="004F37FF" w:rsidP="004F37FF">
            <w:pPr>
              <w:pStyle w:val="DescriodoItem"/>
              <w:jc w:val="center"/>
            </w:pPr>
            <w:r>
              <w:t>Desenvolvimento do infográfico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E0D1" w14:textId="2ED125F3" w:rsidR="00492035" w:rsidRDefault="004F37FF" w:rsidP="004F37FF">
            <w:pPr>
              <w:pStyle w:val="DescriodoItem"/>
              <w:jc w:val="center"/>
            </w:pPr>
            <w:r>
              <w:t>concluído</w:t>
            </w:r>
          </w:p>
        </w:tc>
      </w:tr>
      <w:tr w:rsidR="00492035" w:rsidRPr="00E463CF" w14:paraId="5BFB8984" w14:textId="07A0852D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5D21" w14:textId="47CA34E3" w:rsidR="00492035" w:rsidRDefault="004F37FF" w:rsidP="004F37FF">
            <w:pPr>
              <w:pStyle w:val="DescriodoItem"/>
              <w:jc w:val="center"/>
            </w:pPr>
            <w:r>
              <w:t>CSS da página de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0FB0" w14:textId="6AD0AFD2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F2291" w14:textId="77777777" w:rsidR="00626A73" w:rsidRDefault="00626A73" w:rsidP="001E7D29">
      <w:pPr>
        <w:spacing w:after="0" w:line="240" w:lineRule="auto"/>
      </w:pPr>
      <w:r>
        <w:separator/>
      </w:r>
    </w:p>
  </w:endnote>
  <w:endnote w:type="continuationSeparator" w:id="0">
    <w:p w14:paraId="26F4458A" w14:textId="77777777" w:rsidR="00626A73" w:rsidRDefault="00626A7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8285" w14:textId="77777777" w:rsidR="00626A73" w:rsidRDefault="00626A73" w:rsidP="001E7D29">
      <w:pPr>
        <w:spacing w:after="0" w:line="240" w:lineRule="auto"/>
      </w:pPr>
      <w:r>
        <w:separator/>
      </w:r>
    </w:p>
  </w:footnote>
  <w:footnote w:type="continuationSeparator" w:id="0">
    <w:p w14:paraId="0253087C" w14:textId="77777777" w:rsidR="00626A73" w:rsidRDefault="00626A7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54F5BA09" w:rsidR="000F4987" w:rsidRPr="004230D9" w:rsidRDefault="004F37FF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85ABF2" wp14:editId="06004F7A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3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9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10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402CDA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PCjxAAAANoAAAAPAAAAZHJzL2Rvd25yZXYueG1sRI/dagIx&#10;FITvBd8hnIJ3NduK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Ouo8KP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4F37FF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26A73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C5DC9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242A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E5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2023-10-21T02:54:00Z</dcterms:created>
  <dcterms:modified xsi:type="dcterms:W3CDTF">2023-10-21T02:54:00Z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
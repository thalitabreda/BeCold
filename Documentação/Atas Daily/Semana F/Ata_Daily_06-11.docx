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26331EFC" w:rsidR="0033728F" w:rsidRDefault="003A5FC7" w:rsidP="0033728F">
      <w:pPr>
        <w:pStyle w:val="Logotipo"/>
      </w:pPr>
      <w:r>
        <mc:AlternateContent>
          <mc:Choice Requires="wps">
            <w:drawing>
              <wp:inline distT="0" distB="0" distL="0" distR="0" wp14:anchorId="15B35410" wp14:editId="11A91178">
                <wp:extent cx="3467735" cy="407670"/>
                <wp:effectExtent l="19050" t="19050" r="0" b="7620"/>
                <wp:docPr id="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7735" cy="407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22455F" w14:textId="13E5886A" w:rsidR="00A3439E" w:rsidRPr="0082343B" w:rsidRDefault="00144ADF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35410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" filled="f" strokecolor="black [3213]" strokeweight="3pt">
                <v:stroke miterlimit="4"/>
                <v:path arrowok="t"/>
                <v:textbox style="mso-fit-shape-to-text:t" inset="1.5pt,1.5pt,1.5pt,1.5pt">
                  <w:txbxContent>
                    <w:p w14:paraId="1C22455F" w14:textId="13E5886A" w:rsidR="00A3439E" w:rsidRPr="0082343B" w:rsidRDefault="00144ADF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052B1D" w14:textId="77777777" w:rsidR="00275260" w:rsidRPr="00875D51" w:rsidRDefault="009F500D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EndPr/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1A1DF76F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4E259C">
        <w:rPr>
          <w:lang w:val="pt-BR" w:bidi="pt-BR"/>
        </w:rPr>
        <w:t>Faculdade/Space</w:t>
      </w:r>
      <w:r w:rsidR="00BF55AF">
        <w:rPr>
          <w:lang w:val="pt-BR" w:bidi="pt-BR"/>
        </w:rPr>
        <w:t>1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BF55AF">
        <w:rPr>
          <w:lang w:val="pt-BR" w:bidi="pt-BR"/>
        </w:rPr>
        <w:t>06/11/2023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BF55AF">
        <w:rPr>
          <w:lang w:val="pt-BR" w:bidi="pt-BR"/>
        </w:rPr>
        <w:t xml:space="preserve">Ester Rocha, Guilherme Mendes, </w:t>
      </w:r>
      <w:proofErr w:type="spellStart"/>
      <w:r w:rsidR="000355A1">
        <w:rPr>
          <w:lang w:val="pt-BR" w:bidi="pt-BR"/>
        </w:rPr>
        <w:t>Kaique</w:t>
      </w:r>
      <w:proofErr w:type="spellEnd"/>
      <w:r w:rsidR="000355A1">
        <w:rPr>
          <w:lang w:val="pt-BR" w:bidi="pt-BR"/>
        </w:rPr>
        <w:t xml:space="preserve"> </w:t>
      </w:r>
      <w:proofErr w:type="spellStart"/>
      <w:r w:rsidR="000355A1">
        <w:rPr>
          <w:lang w:val="pt-BR" w:bidi="pt-BR"/>
        </w:rPr>
        <w:t>Petty</w:t>
      </w:r>
      <w:proofErr w:type="spellEnd"/>
      <w:r w:rsidR="000355A1">
        <w:rPr>
          <w:lang w:val="pt-BR" w:bidi="pt-BR"/>
        </w:rPr>
        <w:t>, Paulo Vinícius, Thalita Breda, Yuri.</w:t>
      </w:r>
    </w:p>
    <w:p w14:paraId="62D6EC9C" w14:textId="18B61983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0355A1">
        <w:rPr>
          <w:lang w:val="pt-BR" w:bidi="pt-BR"/>
        </w:rPr>
        <w:t>16:</w:t>
      </w:r>
      <w:r w:rsidR="00D65C7C">
        <w:rPr>
          <w:lang w:val="pt-BR" w:bidi="pt-BR"/>
        </w:rPr>
        <w:t xml:space="preserve">45 às </w:t>
      </w:r>
      <w:r w:rsidR="006862AF">
        <w:rPr>
          <w:lang w:val="pt-BR" w:bidi="pt-BR"/>
        </w:rPr>
        <w:t>17h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0C36CF3" w14:textId="11B72D4E" w:rsidR="000D643D" w:rsidRDefault="000D643D" w:rsidP="00D65C7C">
      <w:pPr>
        <w:pStyle w:val="Numerada"/>
      </w:pPr>
    </w:p>
    <w:p w14:paraId="343753E9" w14:textId="1CFD65DF" w:rsidR="000D643D" w:rsidRDefault="000D643D" w:rsidP="000D643D">
      <w:pPr>
        <w:pStyle w:val="Numerada"/>
        <w:numPr>
          <w:ilvl w:val="0"/>
          <w:numId w:val="12"/>
        </w:numPr>
      </w:pPr>
      <w:r>
        <w:t>Foi definido P.O(Yuri) e o ScrumMaster(Kaique)</w:t>
      </w:r>
      <w:r w:rsidR="006862AF">
        <w:t>;</w:t>
      </w:r>
    </w:p>
    <w:p w14:paraId="55183EF0" w14:textId="5DE761A1" w:rsidR="000D643D" w:rsidRDefault="000D643D" w:rsidP="00677A98">
      <w:pPr>
        <w:pStyle w:val="Numerada"/>
        <w:numPr>
          <w:ilvl w:val="0"/>
          <w:numId w:val="12"/>
        </w:numPr>
      </w:pPr>
      <w:r>
        <w:t>Atribui</w:t>
      </w:r>
      <w:r w:rsidR="00677A98">
        <w:t>ção de novas tarefas;</w:t>
      </w:r>
    </w:p>
    <w:p w14:paraId="1F5AF52B" w14:textId="08F74771" w:rsidR="004976A9" w:rsidRDefault="000D643D" w:rsidP="00677A98">
      <w:pPr>
        <w:pStyle w:val="Numerada"/>
        <w:numPr>
          <w:ilvl w:val="0"/>
          <w:numId w:val="12"/>
        </w:numPr>
      </w:pPr>
      <w:r>
        <w:t>A</w:t>
      </w:r>
      <w:r w:rsidR="003270FD">
        <w:t>tualização de Status .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3"/>
        <w:gridCol w:w="2532"/>
        <w:gridCol w:w="2529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77EF4A13" w:rsidR="00492035" w:rsidRDefault="00B34046" w:rsidP="002365F8">
            <w:pPr>
              <w:pStyle w:val="DescriodoItem"/>
              <w:jc w:val="center"/>
            </w:pPr>
            <w:r>
              <w:t>Atualização da</w:t>
            </w:r>
            <w:r w:rsidR="00D64B64">
              <w:t xml:space="preserve"> Tela </w:t>
            </w:r>
            <w:r>
              <w:t>Home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5E0CE788" w:rsidR="00492035" w:rsidRDefault="00546AD2" w:rsidP="002365F8">
            <w:pPr>
              <w:pStyle w:val="DescriodoItem"/>
              <w:jc w:val="center"/>
            </w:pPr>
            <w:r>
              <w:t>Concluíd</w:t>
            </w:r>
            <w:r w:rsidR="00D64B64">
              <w:t>o</w:t>
            </w:r>
          </w:p>
        </w:tc>
      </w:tr>
      <w:tr w:rsidR="00492035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457B8268" w:rsidR="00492035" w:rsidRPr="00E463CF" w:rsidRDefault="00244A84" w:rsidP="002365F8">
            <w:pPr>
              <w:pStyle w:val="DescriodoItem"/>
              <w:jc w:val="center"/>
            </w:pPr>
            <w:r>
              <w:t>Atualização da Tela de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31BB7ABA" w:rsidR="00492035" w:rsidRDefault="006E1372" w:rsidP="002365F8">
            <w:pPr>
              <w:pStyle w:val="DescriodoItem"/>
              <w:jc w:val="center"/>
            </w:pPr>
            <w:r>
              <w:t xml:space="preserve">Concluído </w:t>
            </w:r>
          </w:p>
        </w:tc>
      </w:tr>
      <w:tr w:rsidR="00492035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36D7DC68" w:rsidR="00492035" w:rsidRPr="00E463CF" w:rsidRDefault="000201A9" w:rsidP="002365F8">
            <w:pPr>
              <w:pStyle w:val="DescriodoItem"/>
              <w:jc w:val="center"/>
            </w:pPr>
            <w:r>
              <w:t xml:space="preserve">Padronização </w:t>
            </w:r>
            <w:r w:rsidR="00D64B64">
              <w:t>da Estrutura do Site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7AD57F93" w:rsidR="00492035" w:rsidRDefault="00D64B64" w:rsidP="002365F8">
            <w:pPr>
              <w:pStyle w:val="DescriodoItem"/>
              <w:jc w:val="center"/>
            </w:pPr>
            <w:r>
              <w:t>Concluído</w:t>
            </w:r>
          </w:p>
        </w:tc>
      </w:tr>
      <w:tr w:rsidR="00492035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40704171" w:rsidR="00492035" w:rsidRPr="00E463CF" w:rsidRDefault="001A2D8E" w:rsidP="002365F8">
            <w:pPr>
              <w:pStyle w:val="DescriodoItem"/>
              <w:jc w:val="center"/>
            </w:pPr>
            <w:r>
              <w:t xml:space="preserve">Atualização do Script e da Modelagem Lógica </w:t>
            </w:r>
            <w:r w:rsidR="00FE7EED">
              <w:t xml:space="preserve">do Banco de Dados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04BAC608" w:rsidR="00492035" w:rsidRDefault="00244A84" w:rsidP="002365F8">
            <w:pPr>
              <w:pStyle w:val="DescriodoItem"/>
              <w:jc w:val="center"/>
            </w:pPr>
            <w:r>
              <w:t xml:space="preserve">Em </w:t>
            </w:r>
            <w:r w:rsidR="00A4572E">
              <w:t>a</w:t>
            </w:r>
            <w:r>
              <w:t xml:space="preserve">ndamento </w:t>
            </w:r>
          </w:p>
        </w:tc>
      </w:tr>
      <w:tr w:rsidR="00492035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47180DFF" w:rsidR="00492035" w:rsidRPr="00E463CF" w:rsidRDefault="00D36C9C" w:rsidP="002365F8">
            <w:pPr>
              <w:pStyle w:val="DescriodoItem"/>
              <w:jc w:val="center"/>
            </w:pPr>
            <w:r>
              <w:t>Atualização d</w:t>
            </w:r>
            <w:r w:rsidR="00FE7EED">
              <w:t>a Tela de</w:t>
            </w:r>
            <w:r>
              <w:t xml:space="preserve"> Cadastro</w:t>
            </w:r>
            <w:r w:rsidR="00FE7EED">
              <w:t xml:space="preserve"> e Suas Validações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1943FE63" w:rsidR="00492035" w:rsidRDefault="001A2D8E" w:rsidP="002365F8">
            <w:pPr>
              <w:pStyle w:val="DescriodoItem"/>
              <w:jc w:val="center"/>
            </w:pPr>
            <w:r>
              <w:t xml:space="preserve">Em andamento </w:t>
            </w:r>
          </w:p>
        </w:tc>
      </w:tr>
      <w:tr w:rsidR="00492035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538AE789" w:rsidR="00492035" w:rsidRDefault="006C5684" w:rsidP="002365F8">
            <w:pPr>
              <w:pStyle w:val="DescriodoItem"/>
              <w:jc w:val="center"/>
            </w:pPr>
            <w:r>
              <w:t>Atualização da Dashboard e do Analit</w:t>
            </w:r>
            <w:r w:rsidR="00253BCC">
              <w:t>ycs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4BC74EAF" w:rsidR="00492035" w:rsidRDefault="001E332C" w:rsidP="002365F8">
            <w:pPr>
              <w:pStyle w:val="DescriodoItem"/>
              <w:jc w:val="center"/>
            </w:pPr>
            <w:r>
              <w:t xml:space="preserve">Em andamento 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75B1D" w14:textId="77777777" w:rsidR="001D42FA" w:rsidRDefault="001D42FA" w:rsidP="001E7D29">
      <w:pPr>
        <w:spacing w:after="0" w:line="240" w:lineRule="auto"/>
      </w:pPr>
      <w:r>
        <w:separator/>
      </w:r>
    </w:p>
  </w:endnote>
  <w:endnote w:type="continuationSeparator" w:id="0">
    <w:p w14:paraId="1CE2FC06" w14:textId="77777777" w:rsidR="001D42FA" w:rsidRDefault="001D42F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96C8" w14:textId="77777777" w:rsidR="001D42FA" w:rsidRDefault="001D42FA" w:rsidP="001E7D29">
      <w:pPr>
        <w:spacing w:after="0" w:line="240" w:lineRule="auto"/>
      </w:pPr>
      <w:r>
        <w:separator/>
      </w:r>
    </w:p>
  </w:footnote>
  <w:footnote w:type="continuationSeparator" w:id="0">
    <w:p w14:paraId="5C2C9B02" w14:textId="77777777" w:rsidR="001D42FA" w:rsidRDefault="001D42F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3A5FC7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85ABF2" wp14:editId="1E0FF34D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0"/>
              <wp:wrapNone/>
              <wp:docPr id="2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4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0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11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73B3D5" id="Agrupar 3" o:spid="_x0000_s1026" style="position:absolute;margin-left:-157.5pt;margin-top:-42pt;width:639.6pt;height:851.85pt;z-index:251660288" coordsize="81229,10818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">
              <v:group id="Grupo 29" o:spid="_x0000_s1027" style="position:absolute;top:67532;width:29794;height:40652" coordorigin="-41,-7257" coordsize="29798,4065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">
                <v:shape id="Retângulo 28" o:spid="_x0000_s1028" style="position:absolute;left:1700;width:8564;height:20654;visibility:visible;mso-wrap-style:square;v-text-anchor:middle" coordsize="674623,20654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&#13;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&#13;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&#13;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&#13;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&#13;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&#13;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">
                <v:shape id="Retângulo 28" o:spid="_x0000_s1035" style="position:absolute;left:1700;width:8564;height:20654;visibility:visible;mso-wrap-style:square;v-text-anchor:middle" coordsize="674623,20654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&#13;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&#13;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&#13;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&#13;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&#13;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&#13;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8"/>
  </w:num>
  <w:num w:numId="10" w16cid:durableId="668412645">
    <w:abstractNumId w:val="10"/>
  </w:num>
  <w:num w:numId="11" w16cid:durableId="406728174">
    <w:abstractNumId w:val="11"/>
  </w:num>
  <w:num w:numId="12" w16cid:durableId="141762908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removePersonalInformation/>
  <w:removeDateAndTime/>
  <w:displayBackgroundShap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201A9"/>
    <w:rsid w:val="000355A1"/>
    <w:rsid w:val="00057671"/>
    <w:rsid w:val="000827F6"/>
    <w:rsid w:val="0009013A"/>
    <w:rsid w:val="000B748F"/>
    <w:rsid w:val="000D445D"/>
    <w:rsid w:val="000D5AE9"/>
    <w:rsid w:val="000D643D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A2D8E"/>
    <w:rsid w:val="001C329C"/>
    <w:rsid w:val="001D42FA"/>
    <w:rsid w:val="001E332C"/>
    <w:rsid w:val="001E7D29"/>
    <w:rsid w:val="002365F8"/>
    <w:rsid w:val="002404F5"/>
    <w:rsid w:val="00244A84"/>
    <w:rsid w:val="00253BCC"/>
    <w:rsid w:val="00275260"/>
    <w:rsid w:val="00276FA1"/>
    <w:rsid w:val="00285B87"/>
    <w:rsid w:val="002877EC"/>
    <w:rsid w:val="00291B4A"/>
    <w:rsid w:val="00292504"/>
    <w:rsid w:val="002C3D7E"/>
    <w:rsid w:val="0032131A"/>
    <w:rsid w:val="003270FD"/>
    <w:rsid w:val="003310BF"/>
    <w:rsid w:val="00333DF8"/>
    <w:rsid w:val="0033728F"/>
    <w:rsid w:val="00352B99"/>
    <w:rsid w:val="00357641"/>
    <w:rsid w:val="00360B6E"/>
    <w:rsid w:val="00361DEE"/>
    <w:rsid w:val="00394EF4"/>
    <w:rsid w:val="003A5FC7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4E259C"/>
    <w:rsid w:val="00500DD1"/>
    <w:rsid w:val="00515252"/>
    <w:rsid w:val="00521AE3"/>
    <w:rsid w:val="00535B54"/>
    <w:rsid w:val="00546AD2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77A98"/>
    <w:rsid w:val="00680296"/>
    <w:rsid w:val="006853BC"/>
    <w:rsid w:val="006862AF"/>
    <w:rsid w:val="00687389"/>
    <w:rsid w:val="006928C1"/>
    <w:rsid w:val="006B7802"/>
    <w:rsid w:val="006C4B0E"/>
    <w:rsid w:val="006C5684"/>
    <w:rsid w:val="006D5463"/>
    <w:rsid w:val="006E015E"/>
    <w:rsid w:val="006E1372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572E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34046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BF55AF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36C9C"/>
    <w:rsid w:val="00D50D23"/>
    <w:rsid w:val="00D512BB"/>
    <w:rsid w:val="00D6062A"/>
    <w:rsid w:val="00D64B64"/>
    <w:rsid w:val="00D65C7C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  <w:rsid w:val="00F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Atas%20da%20reunião%20com%20triângulos.dotx</Template>
  <TotalTime>0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2023-11-07T00:48:00Z</dcterms:created>
  <dcterms:modified xsi:type="dcterms:W3CDTF">2023-11-07T00:48:00Z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
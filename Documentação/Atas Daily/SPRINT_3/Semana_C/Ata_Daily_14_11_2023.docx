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33728F" w:rsidP="0033728F" w:rsidRDefault="003A5FC7" w14:paraId="0EA264E4" w14:textId="26331EFC">
      <w:pPr>
        <w:pStyle w:val="Logotipo"/>
      </w:pPr>
      <w:r>
        <mc:AlternateContent>
          <mc:Choice Requires="wps">
            <w:drawing>
              <wp:inline distT="0" distB="0" distL="0" distR="0" wp14:anchorId="15B35410" wp14:editId="7777777">
                <wp:extent cx="3467735" cy="407670"/>
                <wp:effectExtent l="19050" t="19050" r="0" b="7620"/>
                <wp:docPr id="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735" cy="407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82343B" w:rsidR="00A3439E" w:rsidP="00A3439E" w:rsidRDefault="00144ADF" w14:paraId="1C22455F" w14:textId="13E5886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eastAsia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725048E6">
              <v:rect id="Forma 61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Insira o logotipo" o:spid="_x0000_s1026" filled="f" strokecolor="black [3213]" strokeweight="3pt" w14:anchorId="15B354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z4OETAgAAKAQAAA4AAABkcnMvZTJvRG9jLnhtbKxT247TMBB9R+IfLL/TpHtpl6jpCu1S&#13;&#10;hLQsSAsf4DpOY2F7zNhtsnw9YyfbFnhD5MHKeMZn5hwfr24Ha9hBYdDgaj6flZwpJ6HRblfzb183&#13;&#10;b244C1G4RhhwqubPKvDb9etXq95X6gI6MI1CRiAuVL2veRejr4oiyE5ZEWbglaNkC2hFpBB3RYOi&#13;&#10;J3RriouyXBQ9YOMRpAqBdu/HJF9n/LZVMn5u26AiMzWn2WJeMa/bvBbrlah2KHyn5TSH+IcxrNCO&#13;&#10;uh6h7kUUbI/6LyirJUKANs4k2ALaVkuVSRCdefkHnadOeJXJkDrBH3UK/w9WPh6e/BdMowf/APJ7&#13;&#10;YCRJ0ftQHVMpCFTEtv0naOgWxT5CZju0aNNR4sGGrOfzSVU1RCZp9/JqsVxeXnMmKXlVLhdLuonU&#13;&#10;RFQv5z2G+EGBZemn5kj3lvHF4SHEqfalJvVzsNHGpISojGM9NbmZl2U+E8DoJqUzp2QkdWeQHQRZ&#13;&#10;IA7zXGP2lpiMe3SOvjwRge0tGWZMHKfMbkwgeebf8K2O5F+jbWJ2htMp0bx3zThhFNpMAXE2btI3&#13;&#10;SZqMGqo4bIdUmv630DyT1AijV+lt0U8H+JOznmxa8/BjL1BxZj468sH8bXmdjH0e4HmwPQ+EkwRV&#13;&#10;cxmRszG4i+Nz2HvUu456jQoF/44ueaNH9U+DTbOTG7MY08tJdj+Pc9Xpga9/AQAA//8DAFBLAwQU&#13;&#10;AAYACAAAACEA5hQ8i90AAAAKAQAADwAAAGRycy9kb3ducmV2LnhtbEyPwW7CMBBE75X4B2sr9VYc&#13;&#10;KERViIMQNFKPhSLOJl6StPY6ig2kf98tF3oZaTWa2Xn5cnBWXLAPrScFk3ECAqnypqVawf6zfH4F&#13;&#10;EaImo60nVPCDAZbF6CHXmfFX2uJlF2vBJRQyraCJscukDFWDToex75DYO/ne6chnX0vT6yuXOyun&#13;&#10;SZJKp1viD43ucN1g9b07OwU+fXnDg1mf5vLrY3WwZVK+016pp8dhs2BZLUBEHOI9AX8MvB8KHnb0&#13;&#10;ZzJBWAVME2/K3nyWTkAcFaSzKQhZ5PI/QvELAAD//wMAUEsBAi0AFAAGAAgAAAAhAFoik6P/AAAA&#13;&#10;5QEAABMAAAAAAAAAAAAAAAAAAAAAAFtDb250ZW50X1R5cGVzXS54bWxQSwECLQAUAAYACAAAACEA&#13;&#10;p0rPONcAAACWAQAACwAAAAAAAAAAAAAAAAAwAQAAX3JlbHMvLnJlbHNQSwECLQAUAAYACAAAACEA&#13;&#10;D3Pg4RMCAAAoBAAADgAAAAAAAAAAAAAAAAAwAgAAZHJzL2Uyb0RvYy54bWxQSwECLQAUAAYACAAA&#13;&#10;ACEA5hQ8i90AAAAKAQAADwAAAAAAAAAAAAAAAABvBAAAZHJzL2Rvd25yZXYueG1sUEsFBgAAAAAE&#13;&#10;AAQA8wAAAHkFAAAAAA==&#13;&#10;">
                <v:stroke miterlimit="4"/>
                <v:path arrowok="t"/>
                <v:textbox style="mso-fit-shape-to-text:t" inset="1.5pt,1.5pt,1.5pt,1.5pt">
                  <w:txbxContent>
                    <w:p w:rsidRPr="0082343B" w:rsidR="00A3439E" w:rsidP="00A3439E" w:rsidRDefault="00144ADF" w14:paraId="66174693" w14:textId="13E5886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eastAsia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875D51" w:rsidR="00275260" w:rsidP="00875D51" w:rsidRDefault="00000000" w14:paraId="07052B1D" w14:textId="77777777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Pr="00875D51" w:rsidR="00275260">
            <w:rPr>
              <w:lang w:val="pt-BR" w:bidi="pt-BR"/>
            </w:rPr>
            <w:t>Atas da reunião</w:t>
          </w:r>
        </w:sdtContent>
      </w:sdt>
    </w:p>
    <w:p w:rsidR="00D6062A" w:rsidP="00D6062A" w:rsidRDefault="00A3439E" w14:paraId="6C53B86C" w14:textId="152EA003">
      <w:pPr>
        <w:pStyle w:val="Detalhes"/>
        <w:spacing w:after="0"/>
        <w:ind w:left="0"/>
        <w:jc w:val="left"/>
        <w:rPr>
          <w:lang w:val="pt-BR" w:bidi="pt-BR"/>
        </w:rPr>
      </w:pPr>
      <w:r w:rsidRPr="126FDF89" w:rsidR="00A3439E">
        <w:rPr>
          <w:b w:val="1"/>
          <w:bCs w:val="1"/>
          <w:lang w:val="pt-BR" w:bidi="pt-BR"/>
        </w:rPr>
        <w:t>Local</w:t>
      </w:r>
      <w:r w:rsidRPr="126FDF89" w:rsidR="00A3439E">
        <w:rPr>
          <w:lang w:val="pt-BR" w:bidi="pt-BR"/>
        </w:rPr>
        <w:t xml:space="preserve">:  </w:t>
      </w:r>
      <w:r w:rsidRPr="126FDF89" w:rsidR="3BBDA891">
        <w:rPr>
          <w:lang w:val="pt-BR" w:bidi="pt-BR"/>
        </w:rPr>
        <w:t>Faculdade/</w:t>
      </w:r>
      <w:r w:rsidRPr="126FDF89" w:rsidR="7EE280E2">
        <w:rPr>
          <w:lang w:val="pt-BR" w:bidi="pt-BR"/>
        </w:rPr>
        <w:t>Biblioteca</w:t>
      </w:r>
      <w:r>
        <w:br/>
      </w:r>
      <w:r w:rsidRPr="126FDF89" w:rsidR="00A3439E">
        <w:rPr>
          <w:b w:val="1"/>
          <w:bCs w:val="1"/>
          <w:lang w:val="pt-BR" w:bidi="pt-BR"/>
        </w:rPr>
        <w:t>Data</w:t>
      </w:r>
      <w:r w:rsidRPr="126FDF89" w:rsidR="00A3439E">
        <w:rPr>
          <w:lang w:val="pt-BR" w:bidi="pt-BR"/>
        </w:rPr>
        <w:t xml:space="preserve">: </w:t>
      </w:r>
      <w:r w:rsidRPr="126FDF89" w:rsidR="624B49E7">
        <w:rPr>
          <w:lang w:val="pt-BR" w:bidi="pt-BR"/>
        </w:rPr>
        <w:t>14</w:t>
      </w:r>
      <w:r w:rsidRPr="126FDF89" w:rsidR="00BF55AF">
        <w:rPr>
          <w:lang w:val="pt-BR" w:bidi="pt-BR"/>
        </w:rPr>
        <w:t>/11/2023</w:t>
      </w:r>
      <w:r>
        <w:br/>
      </w:r>
      <w:r w:rsidRPr="126FDF89" w:rsidR="00A3439E">
        <w:rPr>
          <w:b w:val="1"/>
          <w:bCs w:val="1"/>
          <w:lang w:val="pt-BR" w:bidi="pt-BR"/>
        </w:rPr>
        <w:t>Participantes</w:t>
      </w:r>
      <w:r w:rsidRPr="126FDF89" w:rsidR="00A3439E">
        <w:rPr>
          <w:lang w:val="pt-BR" w:bidi="pt-BR"/>
        </w:rPr>
        <w:t xml:space="preserve">:  </w:t>
      </w:r>
      <w:r w:rsidRPr="126FDF89" w:rsidR="00BF55AF">
        <w:rPr>
          <w:lang w:val="pt-BR" w:bidi="pt-BR"/>
        </w:rPr>
        <w:t xml:space="preserve">Ester Rocha, Guilherme Mendes, </w:t>
      </w:r>
      <w:r w:rsidRPr="126FDF89" w:rsidR="000355A1">
        <w:rPr>
          <w:lang w:val="pt-BR" w:bidi="pt-BR"/>
        </w:rPr>
        <w:t>Kaique</w:t>
      </w:r>
      <w:r w:rsidRPr="126FDF89" w:rsidR="000355A1">
        <w:rPr>
          <w:lang w:val="pt-BR" w:bidi="pt-BR"/>
        </w:rPr>
        <w:t xml:space="preserve"> </w:t>
      </w:r>
      <w:r w:rsidRPr="126FDF89" w:rsidR="000355A1">
        <w:rPr>
          <w:lang w:val="pt-BR" w:bidi="pt-BR"/>
        </w:rPr>
        <w:t>Petty</w:t>
      </w:r>
      <w:r w:rsidRPr="126FDF89" w:rsidR="000355A1">
        <w:rPr>
          <w:lang w:val="pt-BR" w:bidi="pt-BR"/>
        </w:rPr>
        <w:t>, Paulo Vinícius, Thalita Breda, Yuri.</w:t>
      </w:r>
    </w:p>
    <w:p w:rsidR="00D30EE6" w:rsidP="126FDF89" w:rsidRDefault="00D6062A" w14:paraId="62D6EC9C" w14:textId="4237B94F">
      <w:pPr>
        <w:pStyle w:val="Detalhes"/>
        <w:spacing w:after="0"/>
        <w:ind w:left="0"/>
        <w:jc w:val="left"/>
        <w:rPr>
          <w:rStyle w:val="Forte"/>
          <w:rFonts w:ascii="Century Gothic" w:hAnsi="Century Gothic" w:eastAsia="宋体" w:asciiTheme="majorAscii" w:hAnsiTheme="majorAscii" w:eastAsiaTheme="majorEastAsia"/>
          <w:b w:val="0"/>
          <w:bCs w:val="0"/>
          <w:lang w:val="pt-BR"/>
        </w:rPr>
      </w:pPr>
      <w:r w:rsidRPr="126FDF89" w:rsidR="00D6062A">
        <w:rPr>
          <w:b w:val="1"/>
          <w:bCs w:val="1"/>
          <w:lang w:val="pt-BR" w:bidi="pt-BR"/>
        </w:rPr>
        <w:t>Ausentes</w:t>
      </w:r>
      <w:r w:rsidRPr="126FDF89" w:rsidR="00B8011E">
        <w:rPr>
          <w:b w:val="1"/>
          <w:bCs w:val="1"/>
          <w:lang w:val="pt-BR" w:bidi="pt-BR"/>
        </w:rPr>
        <w:t>:</w:t>
      </w:r>
      <w:r>
        <w:br/>
      </w:r>
      <w:r w:rsidRPr="126FDF89" w:rsidR="00A3439E">
        <w:rPr>
          <w:b w:val="1"/>
          <w:bCs w:val="1"/>
          <w:lang w:val="pt-BR" w:bidi="pt-BR"/>
        </w:rPr>
        <w:t>Horário</w:t>
      </w:r>
      <w:r w:rsidRPr="126FDF89" w:rsidR="00A3439E">
        <w:rPr>
          <w:lang w:val="pt-BR" w:bidi="pt-BR"/>
        </w:rPr>
        <w:t xml:space="preserve">:  </w:t>
      </w:r>
      <w:r w:rsidRPr="126FDF89" w:rsidR="000355A1">
        <w:rPr>
          <w:lang w:val="pt-BR" w:bidi="pt-BR"/>
        </w:rPr>
        <w:t>1</w:t>
      </w:r>
      <w:r w:rsidRPr="126FDF89" w:rsidR="5A2FB1CC">
        <w:rPr>
          <w:lang w:val="pt-BR" w:bidi="pt-BR"/>
        </w:rPr>
        <w:t>7h</w:t>
      </w:r>
      <w:r w:rsidRPr="126FDF89" w:rsidR="00D65C7C">
        <w:rPr>
          <w:lang w:val="pt-BR" w:bidi="pt-BR"/>
        </w:rPr>
        <w:t xml:space="preserve"> às </w:t>
      </w:r>
      <w:r w:rsidRPr="126FDF89" w:rsidR="006862AF">
        <w:rPr>
          <w:lang w:val="pt-BR" w:bidi="pt-BR"/>
        </w:rPr>
        <w:t>17</w:t>
      </w:r>
      <w:r w:rsidRPr="126FDF89" w:rsidR="544D4D8A">
        <w:rPr>
          <w:lang w:val="pt-BR" w:bidi="pt-BR"/>
        </w:rPr>
        <w:t>:</w:t>
      </w:r>
    </w:p>
    <w:p w:rsidR="00D6062A" w:rsidP="00875D51" w:rsidRDefault="00D6062A" w14:paraId="750E2216" w14:textId="77777777">
      <w:pPr>
        <w:pStyle w:val="Ttulo1"/>
        <w:rPr>
          <w:lang w:val="pt-BR" w:bidi="pt-BR"/>
        </w:rPr>
      </w:pPr>
    </w:p>
    <w:p w:rsidR="00875D51" w:rsidP="00875D51" w:rsidRDefault="00D6062A" w14:paraId="3A3E933D" w14:textId="77777777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:rsidR="000D643D" w:rsidP="00D65C7C" w:rsidRDefault="000D643D" w14:paraId="10C36CF3" w14:textId="11B72D4E">
      <w:pPr>
        <w:pStyle w:val="Numerada"/>
      </w:pPr>
    </w:p>
    <w:p w:rsidR="000D643D" w:rsidP="000D643D" w:rsidRDefault="000D643D" w14:paraId="343753E9" w14:textId="28DE20B4">
      <w:pPr>
        <w:pStyle w:val="Numerada"/>
        <w:numPr>
          <w:ilvl w:val="0"/>
          <w:numId w:val="12"/>
        </w:numPr>
        <w:rPr/>
      </w:pPr>
      <w:r w:rsidR="47A475CB">
        <w:rPr/>
        <w:t>Ajuste no Cadastro</w:t>
      </w:r>
      <w:r w:rsidR="006862AF">
        <w:rPr/>
        <w:t>;</w:t>
      </w:r>
    </w:p>
    <w:p w:rsidR="000D643D" w:rsidP="00677A98" w:rsidRDefault="000D643D" w14:paraId="55183EF0" w14:textId="5DE761A1" w14:noSpellErr="1">
      <w:pPr>
        <w:pStyle w:val="Numerada"/>
        <w:numPr>
          <w:ilvl w:val="0"/>
          <w:numId w:val="12"/>
        </w:numPr>
        <w:rPr/>
      </w:pPr>
      <w:r w:rsidR="000D643D">
        <w:rPr/>
        <w:t>Atribui</w:t>
      </w:r>
      <w:r w:rsidR="00677A98">
        <w:rPr/>
        <w:t>ção de novas tarefas;</w:t>
      </w:r>
    </w:p>
    <w:p w:rsidR="1B78CBB7" w:rsidP="126FDF89" w:rsidRDefault="1B78CBB7" w14:paraId="7E65CAB1" w14:textId="0A00B1A9">
      <w:pPr>
        <w:pStyle w:val="Numerada"/>
        <w:numPr>
          <w:ilvl w:val="0"/>
          <w:numId w:val="12"/>
        </w:numPr>
        <w:rPr>
          <w:sz w:val="20"/>
          <w:szCs w:val="20"/>
        </w:rPr>
      </w:pPr>
      <w:r w:rsidRPr="126FDF89" w:rsidR="1B78CBB7">
        <w:rPr>
          <w:sz w:val="20"/>
          <w:szCs w:val="20"/>
        </w:rPr>
        <w:t>Aplicação de Feedbacks;</w:t>
      </w:r>
    </w:p>
    <w:p w:rsidR="004976A9" w:rsidP="00677A98" w:rsidRDefault="000D643D" w14:paraId="1F5AF52B" w14:textId="6DEA834F">
      <w:pPr>
        <w:pStyle w:val="Numerada"/>
        <w:numPr>
          <w:ilvl w:val="0"/>
          <w:numId w:val="12"/>
        </w:numPr>
        <w:rPr/>
      </w:pPr>
      <w:r w:rsidR="000D643D">
        <w:rPr/>
        <w:t>A</w:t>
      </w:r>
      <w:r w:rsidR="3491BF0C">
        <w:rPr/>
        <w:t>juste no banco</w:t>
      </w:r>
      <w:r w:rsidR="6B8875BA">
        <w:rPr/>
        <w:t>.</w:t>
      </w:r>
    </w:p>
    <w:p w:rsidR="00875D51" w:rsidP="004B4D9B" w:rsidRDefault="00875D51" w14:paraId="73174454" w14:textId="77777777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:rsidTr="126FDF89" w14:paraId="6F5FD5AC" w14:textId="78CA8A01">
        <w:trPr>
          <w:trHeight w:val="1162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21240" w:rsidR="00492035" w:rsidP="00492035" w:rsidRDefault="00492035" w14:paraId="33E0C2E7" w14:textId="77777777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92035" w:rsidP="00492035" w:rsidRDefault="00492035" w14:paraId="50A1EF22" w14:textId="4A540908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92035" w:rsidP="00492035" w:rsidRDefault="00492035" w14:paraId="35874AAB" w14:textId="5DF0E52C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:rsidTr="126FDF89" w14:paraId="7E1809E7" w14:textId="22484E66">
        <w:trPr>
          <w:trHeight w:val="79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4A951E05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B34046" w14:paraId="55AD8D71" w14:textId="4689EB8E">
            <w:pPr>
              <w:pStyle w:val="DescriodoItem"/>
              <w:jc w:val="center"/>
            </w:pPr>
            <w:r w:rsidR="73EC0B7D">
              <w:rPr/>
              <w:t>Documento GMUD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546AD2" w14:paraId="1F4A80D1" w14:textId="3492035B">
            <w:pPr>
              <w:pStyle w:val="DescriodoItem"/>
              <w:jc w:val="center"/>
            </w:pPr>
            <w:r w:rsidR="73EC0B7D">
              <w:rPr/>
              <w:t>Em Andamento</w:t>
            </w:r>
          </w:p>
        </w:tc>
      </w:tr>
      <w:tr w:rsidRPr="00E463CF" w:rsidR="00492035" w:rsidTr="126FDF89" w14:paraId="2DF3CAB2" w14:textId="083C82B5">
        <w:trPr>
          <w:trHeight w:val="72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7B40EBA9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463CF" w:rsidR="00492035" w:rsidP="002365F8" w:rsidRDefault="00244A84" w14:paraId="049D9F45" w14:textId="59AF8BD2">
            <w:pPr>
              <w:pStyle w:val="DescriodoItem"/>
              <w:jc w:val="center"/>
            </w:pPr>
            <w:r w:rsidR="59A5147A">
              <w:rPr/>
              <w:t>Fluxograma de Atendimento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126FDF89" w:rsidRDefault="006E1372" w14:paraId="04C871AF" w14:textId="750FEB3D">
            <w:pPr>
              <w:pStyle w:val="DescriodoItem"/>
              <w:suppressLineNumbers w:val="0"/>
              <w:bidi w:val="0"/>
              <w:spacing w:before="40" w:beforeAutospacing="off" w:after="120" w:afterAutospacing="off" w:line="240" w:lineRule="auto"/>
              <w:ind w:left="0" w:right="360"/>
              <w:jc w:val="center"/>
            </w:pPr>
            <w:r w:rsidR="6B36CF0F">
              <w:rPr/>
              <w:t>Em Andamento</w:t>
            </w:r>
          </w:p>
        </w:tc>
      </w:tr>
      <w:tr w:rsidRPr="00E463CF" w:rsidR="00492035" w:rsidTr="126FDF89" w14:paraId="24C1EFB0" w14:textId="18BE0751">
        <w:trPr>
          <w:trHeight w:val="72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7CB3E414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463CF" w:rsidR="00492035" w:rsidP="002365F8" w:rsidRDefault="000201A9" w14:paraId="1C41D62B" w14:textId="17E729DE">
            <w:pPr>
              <w:pStyle w:val="DescriodoItem"/>
              <w:jc w:val="center"/>
            </w:pPr>
            <w:r w:rsidR="328CB4C0">
              <w:rPr/>
              <w:t>Fluxograma de Atendimento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D64B64" w14:paraId="13FBB0BB" w14:textId="271A3075">
            <w:pPr>
              <w:pStyle w:val="DescriodoItem"/>
              <w:jc w:val="center"/>
            </w:pPr>
            <w:r w:rsidR="328CB4C0">
              <w:rPr/>
              <w:t>Em Andamento</w:t>
            </w:r>
          </w:p>
        </w:tc>
      </w:tr>
      <w:tr w:rsidRPr="00E463CF" w:rsidR="00492035" w:rsidTr="126FDF89" w14:paraId="0B11D528" w14:textId="39B7B9BF">
        <w:trPr>
          <w:trHeight w:val="72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3F14F207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463CF" w:rsidR="00492035" w:rsidP="126FDF89" w:rsidRDefault="001A2D8E" w14:paraId="2195CE23" w14:textId="14727627">
            <w:pPr>
              <w:pStyle w:val="DescriodoItem"/>
              <w:spacing w:before="40" w:beforeAutospacing="off" w:after="120" w:afterAutospacing="off" w:line="240" w:lineRule="auto"/>
              <w:ind w:left="0" w:right="360"/>
              <w:jc w:val="center"/>
            </w:pPr>
            <w:r w:rsidR="0F481856">
              <w:rPr/>
              <w:t>Fluxograma de Atendimento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244A84" w14:paraId="1968417C" w14:textId="04BAC608">
            <w:pPr>
              <w:pStyle w:val="DescriodoItem"/>
              <w:jc w:val="center"/>
            </w:pPr>
            <w:r>
              <w:t xml:space="preserve">Em </w:t>
            </w:r>
            <w:r w:rsidR="00A4572E">
              <w:t>a</w:t>
            </w:r>
            <w:r>
              <w:t xml:space="preserve">ndamento </w:t>
            </w:r>
          </w:p>
        </w:tc>
      </w:tr>
      <w:tr w:rsidRPr="00E463CF" w:rsidR="00492035" w:rsidTr="126FDF89" w14:paraId="78E19FA2" w14:textId="4FA4DEDA">
        <w:trPr>
          <w:trHeight w:val="72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462B1B19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463CF" w:rsidR="00492035" w:rsidP="126FDF89" w:rsidRDefault="00D36C9C" w14:paraId="7EBB776D" w14:textId="79975F2F">
            <w:pPr>
              <w:pStyle w:val="DescriodoItem"/>
              <w:suppressLineNumbers w:val="0"/>
              <w:bidi w:val="0"/>
              <w:spacing w:before="40" w:beforeAutospacing="off" w:after="120" w:afterAutospacing="off" w:line="240" w:lineRule="auto"/>
              <w:ind w:left="0" w:right="360"/>
              <w:jc w:val="center"/>
            </w:pPr>
            <w:r w:rsidR="56F693C7">
              <w:rPr/>
              <w:t>Ajuste Tela de Cadastro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1A2D8E" w14:paraId="223FE0D1" w14:textId="1943FE63">
            <w:pPr>
              <w:pStyle w:val="DescriodoItem"/>
              <w:jc w:val="center"/>
            </w:pPr>
            <w:r>
              <w:t xml:space="preserve">Em andamento </w:t>
            </w:r>
          </w:p>
        </w:tc>
      </w:tr>
      <w:tr w:rsidRPr="00E463CF" w:rsidR="00492035" w:rsidTr="126FDF89" w14:paraId="5BFB8984" w14:textId="07A0852D">
        <w:trPr>
          <w:trHeight w:val="725"/>
        </w:trPr>
        <w:tc>
          <w:tcPr>
            <w:tcW w:w="16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44ADF" w:rsidR="00492035" w:rsidP="00492035" w:rsidRDefault="00492035" w14:paraId="02B6009E" w14:textId="77777777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6C5684" w14:paraId="1B425D21" w14:textId="538AE789">
            <w:pPr>
              <w:pStyle w:val="DescriodoItem"/>
              <w:jc w:val="center"/>
            </w:pPr>
            <w:r>
              <w:t>Atualização da Dashboard e do Analit</w:t>
            </w:r>
            <w:r w:rsidR="00253BCC">
              <w:t>ycs</w:t>
            </w:r>
          </w:p>
        </w:tc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2035" w:rsidP="002365F8" w:rsidRDefault="001E332C" w14:paraId="108C0FB0" w14:textId="4BC74EAF">
            <w:pPr>
              <w:pStyle w:val="DescriodoItem"/>
              <w:jc w:val="center"/>
            </w:pPr>
            <w:r>
              <w:t xml:space="preserve">Em andamento </w:t>
            </w:r>
          </w:p>
        </w:tc>
      </w:tr>
    </w:tbl>
    <w:p w:rsidR="00875D51" w:rsidP="00875D51" w:rsidRDefault="00875D51" w14:paraId="5EA53CDB" w14:textId="77777777">
      <w:pPr>
        <w:pStyle w:val="Numerada"/>
      </w:pPr>
    </w:p>
    <w:p w:rsidR="00875D51" w:rsidP="00144ADF" w:rsidRDefault="00875D51" w14:paraId="5431494F" w14:textId="77777777">
      <w:pPr>
        <w:ind w:left="0"/>
      </w:pPr>
    </w:p>
    <w:sectPr w:rsidR="00875D51" w:rsidSect="00A92C1D">
      <w:headerReference w:type="default" r:id="rId11"/>
      <w:pgSz w:w="11906" w:h="16838" w:orient="portrait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4AD" w:rsidP="001E7D29" w:rsidRDefault="003524AD" w14:paraId="5EB2C962" w14:textId="77777777">
      <w:pPr>
        <w:spacing w:after="0" w:line="240" w:lineRule="auto"/>
      </w:pPr>
      <w:r>
        <w:separator/>
      </w:r>
    </w:p>
  </w:endnote>
  <w:endnote w:type="continuationSeparator" w:id="0">
    <w:p w:rsidR="003524AD" w:rsidP="001E7D29" w:rsidRDefault="003524AD" w14:paraId="5B250C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4AD" w:rsidP="001E7D29" w:rsidRDefault="003524AD" w14:paraId="3D3D3242" w14:textId="77777777">
      <w:pPr>
        <w:spacing w:after="0" w:line="240" w:lineRule="auto"/>
      </w:pPr>
      <w:r>
        <w:separator/>
      </w:r>
    </w:p>
  </w:footnote>
  <w:footnote w:type="continuationSeparator" w:id="0">
    <w:p w:rsidR="003524AD" w:rsidP="001E7D29" w:rsidRDefault="003524AD" w14:paraId="583067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230D9" w:rsidR="000F4987" w:rsidRDefault="003A5FC7" w14:paraId="4FBA53D9" w14:textId="77777777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7777777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0"/>
              <wp:wrapNone/>
              <wp:docPr id="2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4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1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C06856">
            <v:group id="Agrupar 3" style="position:absolute;margin-left:-157.5pt;margin-top:-42pt;width:639.6pt;height:851.85pt;z-index:251660288" coordsize="81229,108184" o:spid="_x0000_s1026" w14:anchorId="13502A7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AhD6PCwAAxmIAAA4AAABkcnMvZTJvRG9jLnhtbOxdXW7jyBF+D5A7EHoMMGv+kxLGs0h2&#13;&#10;M4MAk2SQdQ5AU9QPIokKSVuePU6ukovlqy42VS2KpDyWjd0s/WBKZrG6u6q6vqruLvr990/bjfWY&#13;&#10;FeU6391OnO/siZXt0ny+3i1vJ/+8+/gunlhllezmySbfZbeTr1k5+f7D73/3/rCfZW6+yjfzrLDA&#13;&#10;ZFfODvvbyaqq9rObmzJdZduk/C7fZzvcXOTFNqnwtVjezIvkAO7bzY1r2+HNIS/m+yJPs7LEX3/k&#13;&#10;m5MPiv9ikaXV3xeLMqusze0EfavU70L9vle/bz68T2bLItmv1mndj+QburFN1ju02rD6MakS66FY&#13;&#10;t1ht12mRl/mi+i7Ntzf5YrFOMzUIDMexT4bzqcgf9mowy9lhuW/kBNmeCOqb2aZ/e/xU7H/afym4&#13;&#10;9/j4OU//VVoQzM1hv5xJAvq+ZGrr/vDXfA6NJg9Vrkb+tCi2xANjsp6UbL8eJZw9VVaKv8aO605d&#13;&#10;aCLFTceOndifBhNqLJmlK+iq/Wi6+rN8WD6qHrxJZty06m7dPTKAuq/8EcP4Uljr+e3Em1i7ZIue&#13;&#10;fyoe9rnlThWX06GSJq8sizAKPLceq5aHO42mPg/Jt8NA325E8c53JhZE9S5yg6iRkxYIPY0JRrKk&#13;&#10;p5mgUx6YYeXRhsqX2dBPq2SfKdMsyURq2WIoLNt/ZNV//7NbPmwgYPQQ+j3sFaG2tNIwM3GL6EqY&#13;&#10;46CBOZENOzpnY0FYi9SFUPCRTFkbCczsoaw+Zbmy1eTxc1mx9S3n+KjmwLwewx3YL7YbuIM/3Fi2&#13;&#10;dbDCyA9dmI+y1mVDBg0JspWlWg3ZrGBGDR2U29DF6GPkdfNEKw2t44ShM3Wsbs4YY0MdeZ7nu92c&#13;&#10;MdsaWicOXdf3eziHgrpHBLC8hmk9/B6mMIiGuocpJCjIukfvmHoKbfxYYRB46Pypqkxd9ZJKdYFf&#13;&#10;H1eprQFSqao2Kcy0scNk1dhm+rSrjROfrISw9Q6jJmvd5yW5TLJVTIU7jI+tHYTKpx7pHYMeoyN6&#13;&#10;tmY026Z3DXr0m+jZV5+l9wx6yJ7oG5fU5u8b9LAJoudZo/nztR56ATA/hfFiYgHG72s975OKZKbE&#13;&#10;go/W4Xaip+zqdqKnJd3e5o/ZXa4Iq1PEQaPH25udJNPc0NN6Umpxazp93Su2QRSFZIVEz1Otn56V&#13;&#10;qDtaa1Kz1FdmzaT4zerWN9NNXmb130gcyvM1ciF5Cu9X5pv1/ON6syFBqJAr+2FTWI8JgqUkTbNd&#13;&#10;xTrdPGyB9fx3h+YBN5vMcIMgWz3QdKVhpNo22tgom9zl1GbTcRVnsM9nlLjP51/h/4ucozVEl/iw&#13;&#10;youfJ9YBgdrtpPz3Q1JkE2vzlx1QbOr4Phqv1Bc/iCi6KOSde3kn2aVgdTtJK9gOf/mh4oDwYV+s&#13;&#10;lyu0xTNll/8Roc1irfABsUU5447V/QWWcndfHVQx5xhU74q1BlWJrzzHXgFfCblhujL20HELzBoe&#13;&#10;QQVx3tRuZq2OAaWVXY6xgR8QboF1qC3siJ7ScyOI9EPPA8Q41PoUzuzE0eMvDXYEkR128zV9dzdH&#13;&#10;6bi5i908DYxVPezrq8TYXhFIlB0WgYmyffhlAm0f5fWgFq7oUqSLDaCAZRBQdAPd1CCHIRB5D86Z&#13;&#10;ODqMcyaOnsW5K+BWPQmAW9rEz+EWzIXRRU0IngYGfqUP9+v0T9nPEsXeIZWAPCCWGFmDAw5q8jCu&#13;&#10;xLHLIvBw02HXgiijhjObh8uzU6GJZK9BiKn1PEY7egiNz+fumPQdY9FEV0a2UFmJRLYoGIGNQOTt&#13;&#10;gA3GxMD2JSmSTbbJsQ6zRcIIA4RFvgKgEayQOTq2qy1bA5rjNqm0Y/uUVXNg9TJEo+xGcY7YX8l0&#13;&#10;UAJa6PnhdEp45jt+HHLrkljiWTydTqO4h3ML0jqYSkire9nDVYIaemvbUU9/JaaFjhM5Tg9nA9cg&#13;&#10;/Ci2e1ibuNYtX4lqg/K9HrBJrTlSbe1szyA1ldYLwlJvba7PQNYxh0TkXwzlkM0EJjCup9I5MGbn&#13;&#10;EgeBXy/zGUiscayGWTWHlTdqwFRT6CtTNq3DcYWei7xTuyZNp6817KrZxn5OzHv0RdPpK9Of67Wm&#13;&#10;GDH3/y6ZhK9tJZMcAV4HbzltD3xeJqBpUu8HAFVDuEOCXyx9nsJv7OhlcDcIgya4fzn6grEX8BQz&#13;&#10;3K3ID6lFO1Lrq1iVDR0OPyS1dONRENuhDzTr4Gz6caxadvCUTpxYTaNunhJ6h3srsZcCkI6OStQd&#13;&#10;Zmqibh88Sdxto5MU6/VA9xmY91vMJrUF0CpobY7dAKYp6gC4ay2U5oGLiYoJPYBgunVQnvDWOKOv&#13;&#10;EpE6SK8GSdUTJ/IyBRwXN998cRN+hfHoI+3xW5/Xj0VmcYhzTUAC5MRRzEl/A0hRyPbr2F4dVSUz&#13;&#10;nQ/CaOGhaYGTNlkZruBlrgNIcTvBk9mgG3lh7FAOpDZ4I8BPz/KmdvFnmEosGmZqIpKGuDNsDTiK&#13;&#10;PJXddff1HBydYWrA0aAAJBxFtutNa5w7w1jiUS3PHskamIQloaiPtSO11qcvIxEkfxhT/s4fWsp1&#13;&#10;TtUWBW5fj0294XQF7St38T7RHeysl7dUHlg6WKTo5t1WYS/vZ+jQeZ4SKWpvlv/7YxCCsEtJZRg4&#13;&#10;wFWqcIBUqm+AVCpvgFQqboBUqm2AVKpsgFRqrE36jIANyqRg5eKNbmhU0nPO0bMB4D5zoxsnQCR/&#13;&#10;CBog0bPRjeVMSQ8REj3EwwuMrY1xNzDoySHRA+Rrup5gXNMSImejnoARdj0RmW3ABtUTMLCuJ8y4&#13;&#10;mfBSPdEgY3sc5kaMUw+cprJoA4aAJ1+yxa89HQW3dB4KcEnyPsatRlTJyKK7cCQ6G4KaxJpEX5lv&#13;&#10;TPkiRAF8JSDUnDWRvvZ0QpM0oW278wriuJl6iLUMuwbAyKWeuCA6J9TkIeCMGkcb0Ivul77q8RLC&#13;&#10;NPTAj/4hM2pcTt85VN2NRkzo4hWOOLQ3gsYs4M2zAPiE1qqUCxcDR3HNLODdmXUpV+2Awvq9acym&#13;&#10;fEwCHHsawiWqYw58bJU918uzAOKs1sPA0FgSEdGIQ01GaldIfcIkPaFGf5vYhTmqbZYO3mZMgr2m&#13;&#10;Dq4yICHnOqXTE10dliHJcIfNqKSbqwxJhrlCMI0Y2qGGFG9/UCIpjTygn+lJFnC6NvaMUMfEWA38&#13;&#10;2r+2ENYEWBgDIXI36GNIMhCpMb8b8jEuSX820Hk5fDeGRbsrtUV247emGIC/hikkcgH+UX4PyhPm&#13;&#10;GnD0VUJ4B+mITW96/O544p9wouO8P81kBpdXPvDPWx8oamjtfQSO72GeNcZ4RBiKWDER9Ql+DUC/&#13;&#10;1vP/5ApZ1vKAIgPXdYCcXINewBsLAHTUJCF7LACg+TcWAIwFAGMBwFgAQKUBv/YCAFpiaaXHEmB5&#13;&#10;Ee4VAHasABD1exJkxwoALoo8TXaNFLp/a2XMi/sr18YKgDrJ1/n3qyfXYwUAlfy/ZQUAbXUzso0l&#13;&#10;AGMJQF1qT/UXYwlAf8W5jEXaq9PPgNaTReHBNeeTReHhRedn7q7DIwwuOqstY10Gf8Hu+hUWqak6&#13;&#10;iGp4xhIAepXGtxeUt3dbR9B9c9CF82ilk7wNdJ0UcqwBMDYkxxqAvgVZIM6Fm7fjPutLj0lRIcxY&#13;&#10;A3B8yclYA/CLeMEJvYKAAUkWAdCrDa58/mesAhirAPAut7EKAFOrAV02id6T+vLY1lgFIGTXTr3l&#13;&#10;Aji9K7AR8wBpf0JvcJXKG+AqFTdAKo/cDZBeft6OXq7ZI4FnrFOMVQDqdB/FwHwGtXUaEOdl5crJ&#13;&#10;WAXQfYqwRkEtyq5D9LwYdkKsdyP0VZ+KxwTG+S4Qj1UAOUn+VD5UO6ZFRFVnWviaTl9ZnmMVwG/w&#13;&#10;RYdUVNRamBrLAMYyADprwCeu+6ohLg9L+qMSGWyNZQBUeCjjirEMQLwxeCwD+CW8hVeWAajP+F8J&#13;&#10;KGHDPOb/60D/jEF+V+Vts+bfT3z4HwAAAP//AwBQSwMEFAAGAAgAAAAhALHDJLTnAAAAEwEAAA8A&#13;&#10;AABkcnMvZG93bnJldi54bWxMT8luwjAQvVfqP1hTqTdwzJJCiIMQXU6oUqES4mbiIYmI7Sg2Sfj7&#13;&#10;Tk/tZfRG8+Yt6XowNeuw9ZWzEsQ4AoY2d7qyhYTvw/toAcwHZbWqnUUJd/Swzh4fUpVo19sv7Pah&#13;&#10;YCRifaIklCE0Cec+L9EoP3YNWrpdXGtUoLUtuG5VT+Km5pMoirlRlSWHUjW4LTG/7m9Gwkev+s1U&#13;&#10;vHW762V7Px3mn8edQCmfn4bXFY3NCljAIfx9wG8Hyg8ZBTu7m9We1RJGUzGnRoHQYkaAKMt4NgF2&#13;&#10;Jm4sli/AeJby/12yHwAAAP//AwBQSwECLQAUAAYACAAAACEAWiKTo/8AAADlAQAAEwAAAAAAAAAA&#13;&#10;AAAAAAAAAAAAW0NvbnRlbnRfVHlwZXNdLnhtbFBLAQItABQABgAIAAAAIQCnSs841wAAAJYBAAAL&#13;&#10;AAAAAAAAAAAAAAAAADABAABfcmVscy8ucmVsc1BLAQItABQABgAIAAAAIQCsgIQ+jwsAAMZiAAAO&#13;&#10;AAAAAAAAAAAAAAAAADACAABkcnMvZTJvRG9jLnhtbFBLAQItABQABgAIAAAAIQCxwyS05wAAABMB&#13;&#10;AAAPAAAAAAAAAAAAAAAAAOsNAABkcnMvZG93bnJldi54bWxQSwUGAAAAAAQABADzAAAA/w4AAAAA&#13;&#10;">
              <v:group id="Grupo 29" style="position:absolute;top:67532;width:29794;height:40652" coordsize="29798,40657" coordorigin="-41,-7257" o:spid="_x0000_s10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VoPMkAAADgAAAADwAAAGRycy9kb3ducmV2LnhtbESPT2vC&#13;&#10;QBTE70K/w/IKvekmSkWiqwRrSw+hoBZKb4/sMwnJvg3Zbf58+26h4GVgGOY3zO4wmkb01LnKsoJ4&#13;&#10;EYEgzq2uuFDweX2db0A4j6yxsUwKJnJw2D/MdphoO/CZ+osvRICwS1BB6X2bSOnykgy6hW2JQ3az&#13;&#10;nUEfbFdI3eEQ4KaRyyhaS4MVh4USWzqWlNeXH6PgbcAhXcWnPqtvx+n7+vzxlcWk1NPj+LINkm5B&#13;&#10;eBr9vfGPeNcKVvD3J3wBIfe/AAAA//8DAFBLAQItABQABgAIAAAAIQCcrWMz7wAAAIgBAAATAAAA&#13;&#10;AAAAAAAAAAAAAAAAAABbQ29udGVudF9UeXBlc10ueG1sUEsBAi0AFAAGAAgAAAAhAFHn8aa/AAAA&#13;&#10;FgEAAAsAAAAAAAAAAAAAAAAAIAEAAF9yZWxzLy5yZWxzUEsBAi0AFAAGAAgAAAAhAJtlaDzJAAAA&#13;&#10;4AAAAA8AAAAAAAAAAAAAAAAACAIAAGRycy9kb3ducmV2LnhtbFBLBQYAAAAAAwADALcAAAD+AgAA&#13;&#10;AAA=&#13;&#10;">
                <v:shape id="Retângulo 28" style="position:absolute;left:1700;width:8564;height:20654;visibility:visible;mso-wrap-style:square;v-text-anchor:middle" coordsize="674623,2065469" o:spid="_x0000_s1028" fillcolor="#a5a5a5 [3206]" stroked="f" strokeweight="2pt" path="m,l674623,1166191r-96987,696053l,2065469,,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HUWMYAAADgAAAADwAAAGRycy9kb3ducmV2LnhtbESP0WrC&#13;&#10;QBRE34X+w3ILfdONpYhEVxG1aOiLtf2AS/Y2G8zeTbJrEv/eLQi+DAzDnGGW68FWoqPWl44VTCcJ&#13;&#10;COLc6ZILBb8/n+M5CB+QNVaOScGNPKxXL6Mlptr1/E3dORQiQtinqMCEUKdS+tyQRT9xNXHM/lxr&#13;&#10;MUTbFlK32Ee4reR7ksykxZLjgsGatobyy/lqFWy+WA/NyWdVeWlOtDf1wcwzpd5eh90iymYBItAQ&#13;&#10;no0H4qgVfMD/n/gFhFzdAQAA//8DAFBLAQItABQABgAIAAAAIQCcrWMz7wAAAIgBAAATAAAAAAAA&#13;&#10;AAAAAAAAAAAAAABbQ29udGVudF9UeXBlc10ueG1sUEsBAi0AFAAGAAgAAAAhAFHn8aa/AAAAFgEA&#13;&#10;AAsAAAAAAAAAAAAAAAAAIAEAAF9yZWxzLy5yZWxzUEsBAi0AFAAGAAgAAAAhADBR1FjGAAAA4AAA&#13;&#10;AA8AAAAAAAAAAAAAAAAACAIAAGRycy9kb3ducmV2LnhtbFBLBQYAAAAAAwADALcAAAD7AgAAAAA=&#13;&#10;">
                  <v:path arrowok="t" o:connecttype="custom" o:connectlocs="0,0;10872,11662;9309,18622;0,20654;0,0" o:connectangles="0,0,0,0,0"/>
                </v:shape>
                <v:shape id="Triângulo Retângulo 27" style="position:absolute;left:1728;top:-7257;width:6364;height:13909;visibility:visible;mso-wrap-style:square;v-text-anchor:middle" coordsize="636460,1390992" o:spid="_x0000_s1029" fillcolor="#538135 [2409]" stroked="f" strokeweight="2pt" path="m545,1224632c-2573,840615,8824,384017,5706,l636460,1390992,545,122463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VDeMgAAADgAAAADwAAAGRycy9kb3ducmV2LnhtbESPW2vC&#13;&#10;QBSE3wv+h+UIvtVNRFuJruKFQnwp1Au+HrLHJJg9G3bXmP77bqHQl4FhmG+Y5bo3jejI+dqygnSc&#13;&#10;gCAurK65VHA+fbzOQfiArLGxTAq+ycN6NXhZYqbtk7+oO4ZSRAj7DBVUIbSZlL6oyKAf25Y4Zjfr&#13;&#10;DIZoXSm1w2eEm0ZOkuRNGqw5LlTY0q6i4n58GAX9rPvM54fthtz1ztPDe5p36UWp0bDfL6JsFiAC&#13;&#10;9eG/8YfItYIZ/P6JX0DI1Q8AAAD//wMAUEsBAi0AFAAGAAgAAAAhAJytYzPvAAAAiAEAABMAAAAA&#13;&#10;AAAAAAAAAAAAAAAAAFtDb250ZW50X1R5cGVzXS54bWxQSwECLQAUAAYACAAAACEAUefxpr8AAAAW&#13;&#10;AQAACwAAAAAAAAAAAAAAAAAgAQAAX3JlbHMvLnJlbHNQSwECLQAUAAYACAAAACEAm7VDeMgAAADg&#13;&#10;AAAADwAAAAAAAAAAAAAAAAAIAgAAZHJzL2Rvd25yZXYueG1sUEsFBgAAAAADAAMAtwAAAP0CAAAA&#13;&#10;AA==&#13;&#10;">
                  <v:path arrowok="t" o:connecttype="custom" o:connectlocs="5,12246;57,0;6364,13909;5,12246" o:connectangles="0,0,0,0"/>
                </v:shape>
                <v:shape id="Paralelogramo 24" style="position:absolute;left:1760;top:11027;width:12798;height:10498;visibility:visible;mso-wrap-style:square;v-text-anchor:middle" coordsize="1279871,1414868" o:spid="_x0000_s1030" fillcolor="#538135 [2409]" stroked="f" strokeweight="2pt" path="m,855432l899978,r379893,632116l611711,1414868,,85543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ht4tckAAADgAAAADwAAAGRycy9kb3ducmV2LnhtbESP3WoC&#13;&#10;MRSE7wu+QziCdzVrBSmrUUQpCtpSfxC8O2yOu6ubkyWJ6/r2TaHQm4FhmG+Yyaw1lWjI+dKygkE/&#13;&#10;AUGcWV1yruB4+Hh9B+EDssbKMil4kofZtPMywVTbB++o2YdcRAj7FBUUIdSplD4ryKDv25o4Zhfr&#13;&#10;DIZoXS61w0eEm0q+JclIGiw5LhRY06Kg7La/GwXXMHSf5ffp637cVIvhfHvJz6tGqV63XY6jzMcg&#13;&#10;ArXhv/GHWGsFI/j9E7+AkNMfAAAA//8DAFBLAQItABQABgAIAAAAIQCcrWMz7wAAAIgBAAATAAAA&#13;&#10;AAAAAAAAAAAAAAAAAABbQ29udGVudF9UeXBlc10ueG1sUEsBAi0AFAAGAAgAAAAhAFHn8aa/AAAA&#13;&#10;FgEAAAsAAAAAAAAAAAAAAAAAIAEAAF9yZWxzLy5yZWxzUEsBAi0AFAAGAAgAAAAhANYbeLXJAAAA&#13;&#10;4AAAAA8AAAAAAAAAAAAAAAAACAIAAGRycy9kb3ducmV2LnhtbFBLBQYAAAAAAwADALcAAAD+AgAA&#13;&#10;AAA=&#13;&#10;">
                  <v:path arrowok="t" o:connecttype="custom" o:connectlocs="0,4709;8999,0;12798,3480;6117,7789;0,4709" o:connectangles="0,0,0,0,0"/>
                </v:shape>
                <v:shape id="Triângulo 5" style="position:absolute;left:10462;top:16477;width:8194;height:25651;rotation:90;visibility:visible;mso-wrap-style:square;v-text-anchor:middle" coordsize="819350,2564614" o:spid="_x0000_s1031" fillcolor="black [3213]" stroked="f" strokeweight="2pt" path="m,2564614l758021,r61329,2564614l,2564614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0TW8UAAADgAAAADwAAAGRycy9kb3ducmV2LnhtbESPT4vC&#13;&#10;MBTE74LfITzBm6YquFobRbYIXu32sMdH87Z/bF5Kk9XufnojCF4GhmF+wySHwbTiRr2rLStYzCMQ&#13;&#10;xIXVNZcK8q/TbAPCeWSNrWVS8EcODvvxKMFY2ztf6Jb5UgQIuxgVVN53sZSuqMigm9uOOGQ/tjfo&#13;&#10;g+1LqXu8B7hp5TKK1tJgzWGhwo4+Kyqu2a9RsDln1/+Gv5ttnm7zVRqtllyyUtPJkO6CHHcgPA3+&#13;&#10;3XghzlrBBzz/hC8g5P4BAAD//wMAUEsBAi0AFAAGAAgAAAAhAJytYzPvAAAAiAEAABMAAAAAAAAA&#13;&#10;AAAAAAAAAAAAAFtDb250ZW50X1R5cGVzXS54bWxQSwECLQAUAAYACAAAACEAUefxpr8AAAAWAQAA&#13;&#10;CwAAAAAAAAAAAAAAAAAgAQAAX3JlbHMvLnJlbHNQSwECLQAUAAYACAAAACEA5y0TW8UAAADgAAAA&#13;&#10;DwAAAAAAAAAAAAAAAAAIAgAAZHJzL2Rvd25yZXYueG1sUEsFBgAAAAADAAMAtwAAAPoCAAAAAA==&#13;&#10;">
                  <v:path arrowok="t" o:connecttype="custom" o:connectlocs="0,25656;7581,0;8194,25656;0,25656" o:connectangles="0,0,0,0"/>
                </v:shape>
                <v:shape id="Forma Livre 6" style="position:absolute;left:10761;top:10316;width:8194;height:29797;rotation:7076562fd;visibility:visible;mso-wrap-style:square;v-text-anchor:middle" coordsize="819388,2979872" o:spid="_x0000_s1032" fillcolor="#70ad47 [3209]" stroked="f" strokeweight="2pt" path="m,2736810r,l814,2731711,,2736810xm70239,2979872l750739,r68649,2736752l819203,2736812r-4,l70239,297987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qSYsoAAADgAAAADwAAAGRycy9kb3ducmV2LnhtbESPwWrC&#13;&#10;QBCG7wXfYZmCt7qpQpHoKtW2WAQPtQp6G7LTJJqdTbNbE336zqHQy8DP8H8z33TeuUpdqAmlZwOP&#13;&#10;gwQUceZtybmB3efbwxhUiMgWK89k4EoB5rPe3RRT61v+oMs25kogHFI0UMRYp1qHrCCHYeBrYtl9&#13;&#10;+cZhlNjk2jbYCtxVepgkT9phyXKhwJqWBWXn7Y8zcBod9kd7i6PVtX0dfq834bZYjo3p33cvExnP&#13;&#10;E1CRuvjf+EO8WwPysPiICyg9+wUAAP//AwBQSwECLQAUAAYACAAAACEAnK1jM+8AAACIAQAAEwAA&#13;&#10;AAAAAAAAAAAAAAAAAAAAW0NvbnRlbnRfVHlwZXNdLnhtbFBLAQItABQABgAIAAAAIQBR5/GmvwAA&#13;&#10;ABYBAAALAAAAAAAAAAAAAAAAACABAABfcmVscy8ucmVsc1BLAQItABQABgAIAAAAIQCLupJiygAA&#13;&#10;AOAAAAAPAAAAAAAAAAAAAAAAAAgCAABkcnMvZG93bnJldi54bWxQSwUGAAAAAAMAAwC3AAAA/wIA&#13;&#10;AAAA&#13;&#10;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style="position:absolute;left:2615;top:3982;width:10965;height:12920;rotation:-90;visibility:visible;mso-wrap-style:square;v-text-anchor:middle" coordsize="1096462,1292078" o:spid="_x0000_s1033" fillcolor="#70ad47 [3209]" stroked="f" strokeweight="2pt" path="m,1292078l1096462,,819397,1292078,,1292078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LJTskAAADgAAAADwAAAGRycy9kb3ducmV2LnhtbESP3WoC&#13;&#10;MRSE7wu+QzhCb0rNKkXb1SiiCMJCS1Wkl8fN2R/cnCxJqluf3hQKvRkYhvmGmS0604gLOV9bVjAc&#13;&#10;JCCIc6trLhUc9pvnVxA+IGtsLJOCH/KwmPceZphqe+VPuuxCKSKEfYoKqhDaVEqfV2TQD2xLHLPC&#13;&#10;OoMhWldK7fAa4aaRoyQZS4M1x4UKW1pVlJ9330YB25vbvBTZ1n6csnHxNMyO718TpR773XoaZTkF&#13;&#10;EagL/40/xFYreIPfP/ELCDm/AwAA//8DAFBLAQItABQABgAIAAAAIQCcrWMz7wAAAIgBAAATAAAA&#13;&#10;AAAAAAAAAAAAAAAAAABbQ29udGVudF9UeXBlc10ueG1sUEsBAi0AFAAGAAgAAAAhAFHn8aa/AAAA&#13;&#10;FgEAAAsAAAAAAAAAAAAAAAAAIAEAAF9yZWxzLy5yZWxzUEsBAi0AFAAGAAgAAAAhAJAyyU7JAAAA&#13;&#10;4AAAAA8AAAAAAAAAAAAAAAAACAIAAGRycy9kb3ducmV2LnhtbFBLBQYAAAAAAwADALcAAAD+AgAA&#13;&#10;AAA=&#13;&#10;">
                  <v:path arrowok="t" o:connecttype="custom" o:connectlocs="0,12920;10965,0;8194,12920;0,12920" o:connectangles="0,0,0,0"/>
                </v:shape>
              </v:group>
              <v:group id="Grupo 29" style="position:absolute;left:51435;width:29794;height:40652;rotation:180" coordsize="29798,40657" coordorigin="-41,-7257" o:spid="_x0000_s1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CTDccAAADhAAAADwAAAGRycy9kb3ducmV2LnhtbESPwWoC&#13;&#10;MRCG74W+Q5iCt5pVa5HVKNIi3VOhKvQ6bMbN6mayJFG3b985FHoZ/mGY7+dbbQbfqRvF1AY2MBkX&#13;&#10;oIjrYFtuDBwPu+cFqJSRLXaBycAPJdisHx9WWNpw5y+67XOjBMKpRAMu577UOtWOPKZx6InldgrR&#13;&#10;Y5Y1NtpGvAvcd3paFK/aY8vS4LCnN0f1ZX/1BuxLmh2pqrZx+nk+zNv5h2tO38aMnob3pYztElSm&#13;&#10;If9//CEqKw6iIEISQOn1LwAAAP//AwBQSwECLQAUAAYACAAAACEAnK1jM+8AAACIAQAAEwAAAAAA&#13;&#10;AAAAAAAAAAAAAAAAW0NvbnRlbnRfVHlwZXNdLnhtbFBLAQItABQABgAIAAAAIQBR5/GmvwAAABYB&#13;&#10;AAALAAAAAAAAAAAAAAAAACABAABfcmVscy8ucmVsc1BLAQItABQABgAIAAAAIQDKgJMNxwAAAOEA&#13;&#10;AAAPAAAAAAAAAAAAAAAAAAgCAABkcnMvZG93bnJldi54bWxQSwUGAAAAAAMAAwC3AAAA/AIAAAAA&#13;&#10;">
                <v:shape id="Retângulo 28" style="position:absolute;left:1700;width:8564;height:20654;visibility:visible;mso-wrap-style:square;v-text-anchor:middle" coordsize="674623,2065469" o:spid="_x0000_s1035" fillcolor="#a5a5a5 [3206]" stroked="f" strokeweight="2pt" path="m,l674623,1166191r-96987,696053l,2065469,,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Mh8cUAAADhAAAADwAAAGRycy9kb3ducmV2LnhtbESP3YrC&#13;&#10;MBBG7xd8hzCCd2uqFyLVWMQfVLxRdx9gaMamtJnUJmp9e7Ow4M0ww8d3hjPPOluLB7W+dKxgNExA&#13;&#10;EOdOl1wo+P3Zfk9B+ICssXZMCl7kIVv0vuaYavfkMz0uoRARwj5FBSaEJpXS54Ys+qFriGN2da3F&#13;&#10;EM+2kLrFZ4TbWo6TZCItlhw/GGxoZSivLnerYHlk3d1O/lCX1e1EG9PszPSg1KDfrWdxLGcgAnXh&#13;&#10;0/hH7HV0GMGfUFxAyMUbAAD//wMAUEsBAi0AFAAGAAgAAAAhAJytYzPvAAAAiAEAABMAAAAAAAAA&#13;&#10;AAAAAAAAAAAAAFtDb250ZW50X1R5cGVzXS54bWxQSwECLQAUAAYACAAAACEAUefxpr8AAAAWAQAA&#13;&#10;CwAAAAAAAAAAAAAAAAAgAQAAX3JlbHMvLnJlbHNQSwECLQAUAAYACAAAACEAriMh8cUAAADhAAAA&#13;&#10;DwAAAAAAAAAAAAAAAAAIAgAAZHJzL2Rvd25yZXYueG1sUEsFBgAAAAADAAMAtwAAAPoCAAAAAA==&#13;&#10;">
                  <v:path arrowok="t" o:connecttype="custom" o:connectlocs="0,0;10872,11662;9309,18622;0,20654;0,0" o:connectangles="0,0,0,0,0"/>
                </v:shape>
                <v:shape id="Triângulo Retângulo 27" style="position:absolute;left:1728;top:-7257;width:6364;height:13909;visibility:visible;mso-wrap-style:square;v-text-anchor:middle" coordsize="636460,1390992" o:spid="_x0000_s1036" fillcolor="#538135 [2409]" stroked="f" strokeweight="2pt" path="m545,1224632c-2573,840615,8824,384017,5706,l636460,1390992,545,122463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PAkMgAAADhAAAADwAAAGRycy9kb3ducmV2LnhtbESPTWvD&#13;&#10;MAyG74P+B6PBbq2T0nUljVP6wSC9DNat9CpiLQmN5WC7afbv58FgFyHx8j7iyTej6cRAzreWFaSz&#13;&#10;BARxZXXLtYLPj9fpCoQPyBo7y6TgmzxsislDjpm2d36n4RRqESHsM1TQhNBnUvqqIYN+ZnvimH1Z&#13;&#10;ZzDE09VSO7xHuOnkPEmW0mDL8UODPe0bqq6nm1EwPg9v5eq425K7XHlxfEnLIT0r9fQ4HtZxbNcg&#13;&#10;Ao3hv/GHKHV0mMOvUFxAyOIHAAD//wMAUEsBAi0AFAAGAAgAAAAhAJytYzPvAAAAiAEAABMAAAAA&#13;&#10;AAAAAAAAAAAAAAAAAFtDb250ZW50X1R5cGVzXS54bWxQSwECLQAUAAYACAAAACEAUefxpr8AAAAW&#13;&#10;AQAACwAAAAAAAAAAAAAAAAAgAQAAX3JlbHMvLnJlbHNQSwECLQAUAAYACAAAACEAkkPAkMgAAADh&#13;&#10;AAAADwAAAAAAAAAAAAAAAAAIAgAAZHJzL2Rvd25yZXYueG1sUEsFBgAAAAADAAMAtwAAAP0CAAAA&#13;&#10;AA==&#13;&#10;">
                  <v:path arrowok="t" o:connecttype="custom" o:connectlocs="5,12246;57,0;6364,13909;5,12246" o:connectangles="0,0,0,0"/>
                </v:shape>
                <v:shape id="Paralelogramo 24" style="position:absolute;left:1760;top:11027;width:12798;height:10498;visibility:visible;mso-wrap-style:square;v-text-anchor:middle" coordsize="1279871,1414868" o:spid="_x0000_s1037" fillcolor="#538135 [2409]" stroked="f" strokeweight="2pt" path="m,855432l899978,r379893,632116l611711,1414868,,85543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mXOckAAADhAAAADwAAAGRycy9kb3ducmV2LnhtbESP3WrC&#13;&#10;QBBG7wu+wzKCd3VjA6VEVxFLqdBa/EPwbsiOSTQ7G3bXmL69Wyh4M8zw8Z3hTGadqUVLzleWFYyG&#13;&#10;CQji3OqKCwX73cfzGwgfkDXWlknBL3mYTXtPE8y0vfGG2m0oRISwz1BBGUKTSenzkgz6oW2IY3ay&#13;&#10;zmCIpyukdniLcFPLlyR5lQYrjh9KbGhRUn7ZXo2Cc0jdqloffq77r3qRzr9PxfGzVWrQ797HcczH&#13;&#10;IAJ14dH4Ryx1dEjhTyguIOT0DgAA//8DAFBLAQItABQABgAIAAAAIQCcrWMz7wAAAIgBAAATAAAA&#13;&#10;AAAAAAAAAAAAAAAAAABbQ29udGVudF9UeXBlc10ueG1sUEsBAi0AFAAGAAgAAAAhAFHn8aa/AAAA&#13;&#10;FgEAAAsAAAAAAAAAAAAAAAAAIAEAAF9yZWxzLy5yZWxzUEsBAi0AFAAGAAgAAAAhAE+5lznJAAAA&#13;&#10;4QAAAA8AAAAAAAAAAAAAAAAACAIAAGRycy9kb3ducmV2LnhtbFBLBQYAAAAAAwADALcAAAD+AgAA&#13;&#10;AAA=&#13;&#10;">
                  <v:path arrowok="t" o:connecttype="custom" o:connectlocs="0,4709;8999,0;12798,3480;6117,7789;0,4709" o:connectangles="0,0,0,0,0"/>
                </v:shape>
                <v:shape id="Triângulo 5" style="position:absolute;left:10462;top:16477;width:8194;height:25651;rotation:90;visibility:visible;mso-wrap-style:square;v-text-anchor:middle" coordsize="819350,2564614" o:spid="_x0000_s1038" fillcolor="black [3213]" stroked="f" strokeweight="2pt" path="m,2564614l758021,r61329,2564614l,2564614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XbiMYAAADhAAAADwAAAGRycy9kb3ducmV2LnhtbESPTYvC&#13;&#10;MBCG74L/IYzgTVM/WLQ2imwRvNrtYY9DM9sPm0lpstrdX28Ewcsww8v7DE9yGEwrbtS72rKCxTwC&#13;&#10;QVxYXXOpIP86zTYgnEfW2FomBX/k4LAfjxKMtb3zhW6ZL0WAsItRQeV9F0vpiooMurntiEP2Y3uD&#13;&#10;Ppx9KXWP9wA3rVxG0Yc0WHP4UGFHnxUV1+zXKNics+t/w9/NNk+3+SqNVksuWanpZEh3YRx3IDwN&#13;&#10;/t14Ic46OKzhKRQWEHL/AAAA//8DAFBLAQItABQABgAIAAAAIQCcrWMz7wAAAIgBAAATAAAAAAAA&#13;&#10;AAAAAAAAAAAAAABbQ29udGVudF9UeXBlc10ueG1sUEsBAi0AFAAGAAgAAAAhAFHn8aa/AAAAFgEA&#13;&#10;AAsAAAAAAAAAAAAAAAAAIAEAAF9yZWxzLy5yZWxzUEsBAi0AFAAGAAgAAAAhAG0124jGAAAA4QAA&#13;&#10;AA8AAAAAAAAAAAAAAAAACAIAAGRycy9kb3ducmV2LnhtbFBLBQYAAAAAAwADALcAAAD7AgAAAAA=&#13;&#10;">
                  <v:path arrowok="t" o:connecttype="custom" o:connectlocs="0,25656;7581,0;8194,25656;0,25656" o:connectangles="0,0,0,0"/>
                </v:shape>
                <v:shape id="Forma Livre 45" style="position:absolute;left:10761;top:10316;width:8194;height:29797;rotation:7076562fd;visibility:visible;mso-wrap-style:square;v-text-anchor:middle" coordsize="819388,2979872" o:spid="_x0000_s1039" fillcolor="#70ad47 [3209]" stroked="f" strokeweight="2pt" path="m,2736810r,l814,2731711,,2736810xm70239,2979872l750739,r68649,2736752l819203,2736812r-4,l70239,2979872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TkR8sAAADhAAAADwAAAGRycy9kb3ducmV2LnhtbESPTWvC&#13;&#10;QBCG74X+h2UEb3WjYpHoKq0fKIUe6gfobchOk7TZ2ZhdTfTXu4WCl2GGl/cZnvG0MYW4UOVyywq6&#13;&#10;nQgEcWJ1zqmC3Xb5MgThPLLGwjIpuJKD6eT5aYyxtjV/0WXjUxEg7GJUkHlfxlK6JCODrmNL4pB9&#13;&#10;28qgD2eVSl1hHeCmkL0oepUGcw4fMixpllHyuzkbBT/9w/6ob76/utaL3unj093eZ0Ol2q1mPgrj&#13;&#10;bQTCU+MfjX/EWgeHAfwJhQWEnNwBAAD//wMAUEsBAi0AFAAGAAgAAAAhAJytYzPvAAAAiAEAABMA&#13;&#10;AAAAAAAAAAAAAAAAAAAAAFtDb250ZW50X1R5cGVzXS54bWxQSwECLQAUAAYACAAAACEAUefxpr8A&#13;&#10;AAAWAQAACwAAAAAAAAAAAAAAAAAgAQAAX3JlbHMvLnJlbHNQSwECLQAUAAYACAAAACEA+vTkR8sA&#13;&#10;AADhAAAADwAAAAAAAAAAAAAAAAAIAgAAZHJzL2Rvd25yZXYueG1sUEsFBgAAAAADAAMAtwAAAAAD&#13;&#10;AAAAAA==&#13;&#10;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style="position:absolute;left:2615;top:3982;width:10965;height:12920;rotation:-90;visibility:visible;mso-wrap-style:square;v-text-anchor:middle" coordsize="1096462,1292078" o:spid="_x0000_s1040" fillcolor="#70ad47 [3209]" stroked="f" strokeweight="2pt" path="m,1292078l1096462,,819397,1292078,,1292078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to7coAAADhAAAADwAAAGRycy9kb3ducmV2LnhtbESPXWsC&#13;&#10;MRBF3wv+hzCCL6VmLWUtq1HEIggLLX4gPk43sx90M1mSqNv++qZQ8GWY4XLPcObL3rTiSs43lhVM&#13;&#10;xgkI4sLqhisFx8Pm6RWED8gaW8uk4Js8LBeDhzlm2t54R9d9qESEsM9QQR1Cl0npi5oM+rHtiGNW&#13;&#10;WmcwxNNVUju8Rbhp5XOSpNJgw/FDjR2tayq+9hejgO2P27yU+dZ+fOZp+TjJT+/nqVKjYf82i2M1&#13;&#10;AxGoD/fGP2Kro0MKf0JxASEXvwAAAP//AwBQSwECLQAUAAYACAAAACEAnK1jM+8AAACIAQAAEwAA&#13;&#10;AAAAAAAAAAAAAAAAAAAAW0NvbnRlbnRfVHlwZXNdLnhtbFBLAQItABQABgAIAAAAIQBR5/GmvwAA&#13;&#10;ABYBAAALAAAAAAAAAAAAAAAAACABAABfcmVscy8ucmVsc1BLAQItABQABgAIAAAAIQAm62jtygAA&#13;&#10;AOEAAAAPAAAAAAAAAAAAAAAAAAgCAABkcnMvZG93bnJldi54bWxQSwUGAAAAAAMAAwC3AAAA/wIA&#13;&#10;AAAA&#13;&#10;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5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0000"/>
    <w:rsid w:val="0000418E"/>
    <w:rsid w:val="00016839"/>
    <w:rsid w:val="000201A9"/>
    <w:rsid w:val="000355A1"/>
    <w:rsid w:val="00057671"/>
    <w:rsid w:val="000827F6"/>
    <w:rsid w:val="0009013A"/>
    <w:rsid w:val="000B748F"/>
    <w:rsid w:val="000D445D"/>
    <w:rsid w:val="000D5AE9"/>
    <w:rsid w:val="000D643D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A2D8E"/>
    <w:rsid w:val="001C329C"/>
    <w:rsid w:val="001D42FA"/>
    <w:rsid w:val="001E332C"/>
    <w:rsid w:val="001E7D29"/>
    <w:rsid w:val="002365F8"/>
    <w:rsid w:val="002404F5"/>
    <w:rsid w:val="00244A84"/>
    <w:rsid w:val="00253BCC"/>
    <w:rsid w:val="00275260"/>
    <w:rsid w:val="00276FA1"/>
    <w:rsid w:val="00285B87"/>
    <w:rsid w:val="002877EC"/>
    <w:rsid w:val="00291B4A"/>
    <w:rsid w:val="00292504"/>
    <w:rsid w:val="002C3D7E"/>
    <w:rsid w:val="0032131A"/>
    <w:rsid w:val="003270FD"/>
    <w:rsid w:val="003310BF"/>
    <w:rsid w:val="00333DF8"/>
    <w:rsid w:val="0033728F"/>
    <w:rsid w:val="003524AD"/>
    <w:rsid w:val="00352B99"/>
    <w:rsid w:val="00357641"/>
    <w:rsid w:val="00360B6E"/>
    <w:rsid w:val="00361DEE"/>
    <w:rsid w:val="00394EF4"/>
    <w:rsid w:val="003A5FC7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E259C"/>
    <w:rsid w:val="00500DD1"/>
    <w:rsid w:val="00515252"/>
    <w:rsid w:val="00521AE3"/>
    <w:rsid w:val="00535B54"/>
    <w:rsid w:val="00546AD2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77A98"/>
    <w:rsid w:val="00680296"/>
    <w:rsid w:val="006853BC"/>
    <w:rsid w:val="006862AF"/>
    <w:rsid w:val="00687389"/>
    <w:rsid w:val="006928C1"/>
    <w:rsid w:val="006B7802"/>
    <w:rsid w:val="006C4B0E"/>
    <w:rsid w:val="006C5684"/>
    <w:rsid w:val="006D5463"/>
    <w:rsid w:val="006E015E"/>
    <w:rsid w:val="006E1372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572E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34046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BF55AF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36C9C"/>
    <w:rsid w:val="00D50D23"/>
    <w:rsid w:val="00D512BB"/>
    <w:rsid w:val="00D6062A"/>
    <w:rsid w:val="00D64B64"/>
    <w:rsid w:val="00D65C7C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  <w:rsid w:val="00FE7EED"/>
    <w:rsid w:val="0D9C6E66"/>
    <w:rsid w:val="0F481856"/>
    <w:rsid w:val="126FDF89"/>
    <w:rsid w:val="18A77479"/>
    <w:rsid w:val="1B78CBB7"/>
    <w:rsid w:val="2A03C6E0"/>
    <w:rsid w:val="328CB4C0"/>
    <w:rsid w:val="3491BF0C"/>
    <w:rsid w:val="3BBDA891"/>
    <w:rsid w:val="3D25917F"/>
    <w:rsid w:val="437326A3"/>
    <w:rsid w:val="47A475CB"/>
    <w:rsid w:val="486F53C4"/>
    <w:rsid w:val="51E9F9F7"/>
    <w:rsid w:val="544D4D8A"/>
    <w:rsid w:val="56F693C7"/>
    <w:rsid w:val="59A5147A"/>
    <w:rsid w:val="5A2FB1CC"/>
    <w:rsid w:val="612C67D7"/>
    <w:rsid w:val="624B49E7"/>
    <w:rsid w:val="62E6BC6F"/>
    <w:rsid w:val="678280FE"/>
    <w:rsid w:val="691E515F"/>
    <w:rsid w:val="6B36CF0F"/>
    <w:rsid w:val="6B8875BA"/>
    <w:rsid w:val="6F51197C"/>
    <w:rsid w:val="73EC0B7D"/>
    <w:rsid w:val="7958D202"/>
    <w:rsid w:val="7E25D406"/>
    <w:rsid w:val="7EE28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  <w15:docId w15:val="{87584639-1DB7-4A8B-9684-A91A4FAFF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cs="Arial" w:asciiTheme="majorHAnsi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hAnsi="Arial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hAnsi="Arial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hAnsi="Arial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hAnsi="Arial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hAnsi="Arial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styleId="Ttulo4Char" w:customStyle="1">
    <w:name w:val="Título 4 Char"/>
    <w:basedOn w:val="Fontepargpadro"/>
    <w:link w:val="Ttulo4"/>
    <w:uiPriority w:val="9"/>
    <w:semiHidden/>
    <w:rsid w:val="004230D9"/>
    <w:rPr>
      <w:rFonts w:ascii="Arial" w:hAnsi="Arial" w:cs="Arial" w:eastAsiaTheme="majorEastAsia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230D9"/>
    <w:rPr>
      <w:rFonts w:ascii="Arial" w:hAnsi="Arial" w:cs="Arial" w:eastAsiaTheme="majorEastAsia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230D9"/>
    <w:rPr>
      <w:rFonts w:ascii="Arial" w:hAnsi="Arial" w:cs="Arial" w:eastAsiaTheme="majorEastAsia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230D9"/>
    <w:rPr>
      <w:rFonts w:ascii="Arial" w:hAnsi="Arial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230D9"/>
    <w:rPr>
      <w:rFonts w:ascii="Arial" w:hAnsi="Arial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230D9"/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hAnsi="Arial" w:cs="Arial" w:eastAsiaTheme="majorEastAsia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sid w:val="004230D9"/>
    <w:rPr>
      <w:rFonts w:ascii="Arial" w:hAnsi="Arial" w:cs="Arial" w:eastAsiaTheme="majorEastAsia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4230D9"/>
    <w:rPr>
      <w:rFonts w:ascii="Times New Roman" w:hAnsi="Times New Roman" w:cs="Times New Roman" w:eastAsiaTheme="minorEastAsia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hAnchor="text" w:v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color="2F5496" w:themeColor="accent1" w:themeShade="BF" w:sz="2" w:space="10"/>
        <w:left w:val="single" w:color="2F5496" w:themeColor="accent1" w:themeShade="BF" w:sz="2" w:space="10"/>
        <w:bottom w:val="single" w:color="2F5496" w:themeColor="accent1" w:themeShade="BF" w:sz="2" w:space="10"/>
        <w:right w:val="single" w:color="2F5496" w:themeColor="accent1" w:themeShade="BF" w:sz="2" w:space="10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="Arial" w:hAnsi="Arial" w:cs="Arial" w:eastAsiaTheme="majorEastAsia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hAnsi="Arial" w:cs="Arial" w:eastAsiaTheme="majorEastAsia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Arial" w:hAnsi="Arial" w:cs="Arial" w:eastAsiaTheme="majorEastAsia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4230D9"/>
    <w:rPr>
      <w:rFonts w:ascii="Arial" w:hAnsi="Arial" w:cs="Arial" w:eastAsiaTheme="majorEastAsia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styleId="SaudaoChar" w:customStyle="1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themeShade="99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themeShade="99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themeTint="BF" w:sz="8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themeTint="BF" w:sz="6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hAnsi="Arial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styleId="Detalhes" w:customStyle="1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xmlns:wp14="http://schemas.microsoft.com/office/word/2010/wordml" w:rsidR="001649B2" w:rsidRDefault="001649B2" w14:paraId="693D6928" wp14:textId="77777777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3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Atas%20da%20reunião%20com%20triângulos.dotx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PAULO VINÍCIUS DOS ANJOS GOIS .</lastModifiedBy>
  <revision>2</revision>
  <dcterms:created xsi:type="dcterms:W3CDTF">2023-11-07T00:34:00.0000000Z</dcterms:created>
  <dcterms:modified xsi:type="dcterms:W3CDTF">2023-11-15T22:26:14.4077149Z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
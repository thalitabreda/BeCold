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 wp14:anchorId="46D1D823">
                <wp:extent cx="3467735" cy="361950"/>
                <wp:effectExtent l="19050" t="1905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0.05pt;width:273pt;height:28.45pt;mso-wrap-style:square;v-text-anchor:middle;mso-position-vertical:top" wp14:anchorId="46D1D823">
                <v:fill o:detectmouseclick="t" on="false"/>
                <v:stroke color="black" weight="38160" joinstyle="miter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1256222562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discord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1</w:t>
      </w:r>
      <w:r>
        <w:rPr>
          <w:lang w:val="pt-BR" w:bidi="pt-BR"/>
        </w:rPr>
        <w:t>6</w:t>
      </w:r>
      <w:r>
        <w:rPr>
          <w:lang w:val="pt-BR" w:bidi="pt-BR"/>
        </w:rPr>
        <w:t>-11-23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guilherme, paulo, thalita, kaiqui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Ausentes:  yuri, ester</w:t>
        <w:br/>
        <w:t>Horário</w:t>
      </w:r>
      <w:r>
        <w:rPr>
          <w:lang w:val="pt-BR" w:bidi="pt-BR"/>
        </w:rPr>
        <w:t>:  21:40 ás 22h10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de status referente a tela de cadastro e demais  assuntos.</w:t>
      </w:r>
    </w:p>
    <w:p>
      <w:pPr>
        <w:pStyle w:val="ListNumber"/>
        <w:numPr>
          <w:ilvl w:val="0"/>
          <w:numId w:val="9"/>
        </w:numPr>
        <w:rPr/>
      </w:pPr>
      <w:r>
        <w:rPr/>
        <w:t>Definido que iremos chegar mais cedo e sair mais tarde para avançar o projeto</w:t>
      </w:r>
    </w:p>
    <w:p>
      <w:pPr>
        <w:pStyle w:val="ListNumber"/>
        <w:ind w:left="173" w:hanging="0"/>
        <w:rPr/>
      </w:pPr>
      <w:r>
        <w:rPr/>
      </w:r>
    </w:p>
    <w:p>
      <w:pPr>
        <w:pStyle w:val="Normal"/>
        <w:spacing w:lineRule="auto" w:line="252" w:before="0" w:after="160"/>
        <w:rPr/>
      </w:pPr>
      <w:r>
        <w:rPr/>
      </w:r>
    </w:p>
    <w:tbl>
      <w:tblPr>
        <w:tblpPr w:bottomFromText="0" w:horzAnchor="margin" w:leftFromText="141" w:rightFromText="141" w:tblpX="0" w:tblpY="60" w:topFromText="0" w:vertAnchor="text"/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1832"/>
        <w:gridCol w:w="1435"/>
        <w:gridCol w:w="1176"/>
        <w:gridCol w:w="1702"/>
      </w:tblGrid>
      <w:tr>
        <w:trPr>
          <w:trHeight w:val="112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 xml:space="preserve">   </w:t>
            </w:r>
            <w:r>
              <w:rPr/>
              <w:t>Integrar código API da Marise com nossa Dashboard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0"/>
              <w:jc w:val="center"/>
              <w:rPr/>
            </w:pPr>
            <w:r>
              <w:rPr/>
              <w:t>Todos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Verificar se os dados estão sendo armazenados no banco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Todos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Criar alertas das métricas</w:t>
            </w:r>
          </w:p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Integrar Web Data Viz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Todos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Adicionar as legendas na tela de dashboard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Todos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Atualizar o Cadastro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Paulo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0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Gmud e fluxogramas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Kaiqui, guilherme, thalita, ester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19/11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0"/>
              <w:jc w:val="center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0" distR="0" simplePos="0" locked="0" layoutInCell="0" allowOverlap="1" relativeHeight="3" wp14:anchorId="44E96948">
              <wp:simplePos x="0" y="0"/>
              <wp:positionH relativeFrom="column">
                <wp:posOffset>-2052955</wp:posOffset>
              </wp:positionH>
              <wp:positionV relativeFrom="paragraph">
                <wp:posOffset>-562610</wp:posOffset>
              </wp:positionV>
              <wp:extent cx="8227695" cy="10876915"/>
              <wp:effectExtent l="0" t="0" r="0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7800" cy="10877040"/>
                        <a:chOff x="0" y="0"/>
                        <a:chExt cx="8227800" cy="10877040"/>
                      </a:xfrm>
                    </wpg:grpSpPr>
                    <wpg:grpSp>
                      <wpg:cNvGrpSpPr/>
                      <wpg:grpSpPr>
                        <a:xfrm>
                          <a:off x="0" y="6782400"/>
                          <a:ext cx="3085560" cy="4094640"/>
                        </a:xfrm>
                      </wpg:grpSpPr>
                      <wps:wsp>
                        <wps:cNvSpPr/>
                        <wps:spPr>
                          <a:xfrm>
                            <a:off x="226800" y="725760"/>
                            <a:ext cx="85464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0"/>
                            <a:ext cx="63504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920" y="18280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4480" y="2372400"/>
                            <a:ext cx="817920" cy="256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6478800">
                            <a:off x="1133640" y="1756440"/>
                            <a:ext cx="817920" cy="297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17520" y="1125000"/>
                            <a:ext cx="1095480" cy="129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3085560" cy="4094640"/>
                        </a:xfrm>
                      </wpg:grpSpPr>
                      <wps:wsp>
                        <wps:cNvSpPr/>
                        <wps:spPr>
                          <a:xfrm rot="10800000">
                            <a:off x="2004840" y="1305000"/>
                            <a:ext cx="85464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221920" y="2705040"/>
                            <a:ext cx="63504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574640" y="12178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64240" y="-842040"/>
                            <a:ext cx="817920" cy="256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78800">
                            <a:off x="1133640" y="-640440"/>
                            <a:ext cx="817920" cy="297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672560" y="1679040"/>
                            <a:ext cx="1095480" cy="129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65pt;width:612.15pt;height:989.05pt" coordorigin="-2876,-2213" coordsize="12243,19781">
              <v:group id="shape_0" style="position:absolute;left:-2876;top:9795;width:2716;height:7773"/>
              <v:group id="shape_0" style="position:absolute;left:6651;top:-2213;width:2717;height:7774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B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5</TotalTime>
  <Application>LibreOffice/7.3.7.2$Linux_X86_64 LibreOffice_project/30$Build-2</Application>
  <AppVersion>15.0000</AppVersion>
  <Pages>2</Pages>
  <Words>125</Words>
  <Characters>676</Characters>
  <CharactersWithSpaces>771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2023-11-08T00:02:00Z</dcterms:created>
  <dc:creator/>
  <dc:description/>
  <dc:language>pt-BR</dc:language>
  <cp:lastModifiedBy/>
  <dcterms:modified xsi:type="dcterms:W3CDTF">2023-11-17T00:28:54Z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
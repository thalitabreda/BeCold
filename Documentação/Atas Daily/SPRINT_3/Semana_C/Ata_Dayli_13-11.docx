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488B" w14:textId="77777777" w:rsidR="0033728F" w:rsidRDefault="00A166E8" w:rsidP="0033728F">
      <w:pPr>
        <w:pStyle w:val="Logotipo"/>
      </w:pPr>
      <w:r>
        <mc:AlternateContent>
          <mc:Choice Requires="wps">
            <w:drawing>
              <wp:inline distT="0" distB="0" distL="0" distR="0" wp14:anchorId="46D1D823" wp14:editId="7B5D87A2">
                <wp:extent cx="3467735" cy="407670"/>
                <wp:effectExtent l="19050" t="19050" r="0" b="0"/>
                <wp:docPr id="1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7735" cy="407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C0E771" w14:textId="77777777" w:rsidR="00A3439E" w:rsidRPr="0082343B" w:rsidRDefault="00144ADF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1D823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" filled="f" strokecolor="black [3213]" strokeweight="3pt">
                <v:stroke miterlimit="4"/>
                <v:path arrowok="t"/>
                <v:textbox style="mso-fit-shape-to-text:t" inset="1.5pt,1.5pt,1.5pt,1.5pt">
                  <w:txbxContent>
                    <w:p w14:paraId="39C0E771" w14:textId="77777777" w:rsidR="00A3439E" w:rsidRPr="0082343B" w:rsidRDefault="00144ADF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18AEEEA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9FC4892" w14:textId="07B01923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FF436F">
        <w:rPr>
          <w:lang w:val="pt-BR" w:bidi="pt-BR"/>
        </w:rPr>
        <w:t>Faculdade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004322">
        <w:rPr>
          <w:lang w:val="pt-BR" w:bidi="pt-BR"/>
        </w:rPr>
        <w:t>13</w:t>
      </w:r>
      <w:r w:rsidR="00FF436F">
        <w:rPr>
          <w:lang w:val="pt-BR" w:bidi="pt-BR"/>
        </w:rPr>
        <w:t>-11-23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F168C0">
        <w:rPr>
          <w:lang w:val="pt-BR" w:bidi="pt-BR"/>
        </w:rPr>
        <w:t>Todos presentes</w:t>
      </w:r>
    </w:p>
    <w:p w14:paraId="6E78E067" w14:textId="76F08697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F168C0">
        <w:rPr>
          <w:lang w:val="pt-BR" w:bidi="pt-BR"/>
        </w:rPr>
        <w:t>16:</w:t>
      </w:r>
      <w:r w:rsidR="00004322">
        <w:rPr>
          <w:lang w:val="pt-BR" w:bidi="pt-BR"/>
        </w:rPr>
        <w:t>35 ás 16h50</w:t>
      </w:r>
    </w:p>
    <w:p w14:paraId="2E45D325" w14:textId="77777777" w:rsidR="00D6062A" w:rsidRDefault="00D6062A" w:rsidP="00875D51">
      <w:pPr>
        <w:pStyle w:val="Ttulo1"/>
        <w:rPr>
          <w:lang w:val="pt-BR" w:bidi="pt-BR"/>
        </w:rPr>
      </w:pPr>
    </w:p>
    <w:p w14:paraId="47C1F281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6812450" w14:textId="77777777" w:rsidR="00875D51" w:rsidRDefault="00875D51" w:rsidP="004B4D9B">
      <w:pPr>
        <w:pStyle w:val="Numerada"/>
        <w:ind w:left="173"/>
      </w:pPr>
    </w:p>
    <w:p w14:paraId="535B0F04" w14:textId="14B11AE5" w:rsidR="004976A9" w:rsidRDefault="004976A9" w:rsidP="00A166E8">
      <w:pPr>
        <w:pStyle w:val="Numerada"/>
        <w:numPr>
          <w:ilvl w:val="0"/>
          <w:numId w:val="12"/>
        </w:numPr>
      </w:pPr>
      <w:r>
        <w:t xml:space="preserve"> </w:t>
      </w:r>
      <w:r w:rsidR="00004322">
        <w:t>Atualização de status referente a tela de cadastro</w:t>
      </w:r>
    </w:p>
    <w:p w14:paraId="675BF354" w14:textId="59D3B222" w:rsidR="004976A9" w:rsidRDefault="004976A9" w:rsidP="00A166E8">
      <w:pPr>
        <w:pStyle w:val="Numerada"/>
        <w:numPr>
          <w:ilvl w:val="0"/>
          <w:numId w:val="12"/>
        </w:numPr>
      </w:pPr>
      <w:r>
        <w:t xml:space="preserve"> </w:t>
      </w:r>
      <w:r w:rsidR="00004322">
        <w:t>Po irá definir as tarefas referente a fluxograma e documento de GMUD</w:t>
      </w:r>
    </w:p>
    <w:p w14:paraId="4D92C66A" w14:textId="0D6D0087" w:rsidR="004976A9" w:rsidRDefault="00004322" w:rsidP="00A166E8">
      <w:pPr>
        <w:pStyle w:val="Numerada"/>
        <w:numPr>
          <w:ilvl w:val="0"/>
          <w:numId w:val="12"/>
        </w:numPr>
      </w:pPr>
      <w:r>
        <w:t>Foi acordado que ficaremos na faculdade mais tarde na terça, e chegaremos mais cedo na terça, quinta e sexta para fazer a integração do projeto com a api.</w:t>
      </w:r>
    </w:p>
    <w:p w14:paraId="12D2B5BD" w14:textId="77777777" w:rsidR="00875D51" w:rsidRDefault="00875D51" w:rsidP="004B4D9B">
      <w:pPr>
        <w:pStyle w:val="Numerada"/>
        <w:ind w:left="173"/>
      </w:pPr>
    </w:p>
    <w:p w14:paraId="37DCD175" w14:textId="77777777" w:rsidR="00004322" w:rsidRDefault="00004322" w:rsidP="00004322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19"/>
        <w:gridCol w:w="1815"/>
        <w:gridCol w:w="1489"/>
        <w:gridCol w:w="2154"/>
      </w:tblGrid>
      <w:tr w:rsidR="00004322" w14:paraId="20ABE2C0" w14:textId="77777777" w:rsidTr="00FA3204">
        <w:trPr>
          <w:trHeight w:val="1123"/>
        </w:trPr>
        <w:tc>
          <w:tcPr>
            <w:tcW w:w="1491" w:type="pct"/>
            <w:vAlign w:val="center"/>
          </w:tcPr>
          <w:p w14:paraId="2D5C4814" w14:textId="77777777" w:rsidR="00004322" w:rsidRDefault="00004322" w:rsidP="00FA3204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4845E12F" w14:textId="77777777" w:rsidR="00004322" w:rsidRPr="00E21240" w:rsidRDefault="00004322" w:rsidP="00FA3204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3BDCB193" w14:textId="77777777" w:rsidR="00004322" w:rsidRDefault="00004322" w:rsidP="00FA3204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1C9524A7" w14:textId="77777777" w:rsidR="00004322" w:rsidRDefault="00004322" w:rsidP="00FA3204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04322" w14:paraId="0FCCD888" w14:textId="77777777" w:rsidTr="00FA3204">
        <w:trPr>
          <w:trHeight w:val="703"/>
        </w:trPr>
        <w:tc>
          <w:tcPr>
            <w:tcW w:w="1491" w:type="pct"/>
            <w:vAlign w:val="center"/>
          </w:tcPr>
          <w:p w14:paraId="7D26AF8C" w14:textId="77777777" w:rsidR="00004322" w:rsidRDefault="00004322" w:rsidP="00FA3204">
            <w:pPr>
              <w:pStyle w:val="DescriodoItem"/>
              <w:jc w:val="center"/>
            </w:pPr>
            <w:r>
              <w:t xml:space="preserve">   Integrar código API da Marise com nossa Dashboard</w:t>
            </w:r>
          </w:p>
        </w:tc>
        <w:tc>
          <w:tcPr>
            <w:tcW w:w="1167" w:type="pct"/>
            <w:vAlign w:val="center"/>
          </w:tcPr>
          <w:p w14:paraId="502978DB" w14:textId="77777777" w:rsidR="00004322" w:rsidRPr="00E21240" w:rsidRDefault="00004322" w:rsidP="00FA3204">
            <w:pPr>
              <w:pStyle w:val="DescriodoItem"/>
              <w:spacing w:after="0"/>
              <w:jc w:val="center"/>
            </w:pPr>
            <w:r>
              <w:t>Todos</w:t>
            </w:r>
          </w:p>
        </w:tc>
        <w:tc>
          <w:tcPr>
            <w:tcW w:w="957" w:type="pct"/>
            <w:vAlign w:val="center"/>
          </w:tcPr>
          <w:p w14:paraId="620E5215" w14:textId="77777777" w:rsidR="00004322" w:rsidRDefault="00004322" w:rsidP="00FA3204">
            <w:pPr>
              <w:pStyle w:val="DescriodoItem"/>
              <w:jc w:val="center"/>
            </w:pPr>
            <w:r>
              <w:t>17/11</w:t>
            </w:r>
          </w:p>
        </w:tc>
        <w:tc>
          <w:tcPr>
            <w:tcW w:w="1385" w:type="pct"/>
            <w:vAlign w:val="center"/>
          </w:tcPr>
          <w:p w14:paraId="5A6FD861" w14:textId="77777777" w:rsidR="00004322" w:rsidRDefault="00004322" w:rsidP="00FA3204">
            <w:pPr>
              <w:pStyle w:val="DescriodoItem"/>
              <w:jc w:val="center"/>
            </w:pPr>
            <w:r>
              <w:t>A fazer</w:t>
            </w:r>
          </w:p>
        </w:tc>
      </w:tr>
      <w:tr w:rsidR="00004322" w:rsidRPr="00E463CF" w14:paraId="4CE893B3" w14:textId="77777777" w:rsidTr="00FA3204">
        <w:trPr>
          <w:trHeight w:val="703"/>
        </w:trPr>
        <w:tc>
          <w:tcPr>
            <w:tcW w:w="1491" w:type="pct"/>
            <w:vAlign w:val="center"/>
          </w:tcPr>
          <w:p w14:paraId="409BA456" w14:textId="77777777" w:rsidR="00004322" w:rsidRPr="00E463CF" w:rsidRDefault="00004322" w:rsidP="00FA3204">
            <w:pPr>
              <w:pStyle w:val="DescriodoItem"/>
              <w:jc w:val="center"/>
            </w:pPr>
            <w:r>
              <w:t>Verificar se os dados estão sendo armazenados no banco</w:t>
            </w:r>
          </w:p>
        </w:tc>
        <w:tc>
          <w:tcPr>
            <w:tcW w:w="1167" w:type="pct"/>
            <w:vAlign w:val="center"/>
          </w:tcPr>
          <w:p w14:paraId="2DFC434C" w14:textId="77777777" w:rsidR="00004322" w:rsidRPr="00E463CF" w:rsidRDefault="00004322" w:rsidP="00FA3204">
            <w:pPr>
              <w:pStyle w:val="DescriodoItem"/>
              <w:jc w:val="center"/>
            </w:pPr>
            <w:r>
              <w:t>Todos</w:t>
            </w:r>
          </w:p>
        </w:tc>
        <w:tc>
          <w:tcPr>
            <w:tcW w:w="957" w:type="pct"/>
            <w:vAlign w:val="center"/>
          </w:tcPr>
          <w:p w14:paraId="41AE7C19" w14:textId="77777777" w:rsidR="00004322" w:rsidRPr="00E463CF" w:rsidRDefault="00004322" w:rsidP="00FA3204">
            <w:pPr>
              <w:pStyle w:val="DescriodoItem"/>
              <w:jc w:val="center"/>
            </w:pPr>
            <w:r>
              <w:t>17/11</w:t>
            </w:r>
          </w:p>
        </w:tc>
        <w:tc>
          <w:tcPr>
            <w:tcW w:w="1385" w:type="pct"/>
            <w:vAlign w:val="center"/>
          </w:tcPr>
          <w:p w14:paraId="5DDB9B7B" w14:textId="77777777" w:rsidR="00004322" w:rsidRPr="00E463CF" w:rsidRDefault="00004322" w:rsidP="00FA3204">
            <w:pPr>
              <w:pStyle w:val="DescriodoItem"/>
              <w:jc w:val="center"/>
            </w:pPr>
            <w:r>
              <w:t>A fazer</w:t>
            </w:r>
          </w:p>
        </w:tc>
      </w:tr>
      <w:tr w:rsidR="00004322" w:rsidRPr="00E463CF" w14:paraId="76AB4FD4" w14:textId="77777777" w:rsidTr="00FA3204">
        <w:trPr>
          <w:trHeight w:val="703"/>
        </w:trPr>
        <w:tc>
          <w:tcPr>
            <w:tcW w:w="1491" w:type="pct"/>
            <w:vAlign w:val="center"/>
          </w:tcPr>
          <w:p w14:paraId="117727F3" w14:textId="77777777" w:rsidR="00004322" w:rsidRPr="00E463CF" w:rsidRDefault="00004322" w:rsidP="00FA3204">
            <w:pPr>
              <w:pStyle w:val="DescriodoItem"/>
              <w:jc w:val="center"/>
            </w:pPr>
            <w:r>
              <w:t>Criar alertas das métricas</w:t>
            </w:r>
          </w:p>
        </w:tc>
        <w:tc>
          <w:tcPr>
            <w:tcW w:w="1167" w:type="pct"/>
            <w:vAlign w:val="center"/>
          </w:tcPr>
          <w:p w14:paraId="23445AAA" w14:textId="77777777" w:rsidR="00004322" w:rsidRPr="00E463CF" w:rsidRDefault="00004322" w:rsidP="00FA3204">
            <w:pPr>
              <w:pStyle w:val="DescriodoItem"/>
              <w:jc w:val="center"/>
            </w:pPr>
            <w:r>
              <w:t>Todos</w:t>
            </w:r>
          </w:p>
        </w:tc>
        <w:tc>
          <w:tcPr>
            <w:tcW w:w="957" w:type="pct"/>
            <w:vAlign w:val="center"/>
          </w:tcPr>
          <w:p w14:paraId="1056E6E1" w14:textId="77777777" w:rsidR="00004322" w:rsidRPr="00E463CF" w:rsidRDefault="00004322" w:rsidP="00FA3204">
            <w:pPr>
              <w:pStyle w:val="DescriodoItem"/>
              <w:jc w:val="center"/>
            </w:pPr>
            <w:r>
              <w:t>17/11</w:t>
            </w:r>
          </w:p>
        </w:tc>
        <w:tc>
          <w:tcPr>
            <w:tcW w:w="1385" w:type="pct"/>
            <w:vAlign w:val="center"/>
          </w:tcPr>
          <w:p w14:paraId="70E40546" w14:textId="77777777" w:rsidR="00004322" w:rsidRPr="00E463CF" w:rsidRDefault="00004322" w:rsidP="00FA3204">
            <w:pPr>
              <w:pStyle w:val="DescriodoItem"/>
              <w:jc w:val="center"/>
            </w:pPr>
            <w:r>
              <w:t>A fazer</w:t>
            </w:r>
          </w:p>
        </w:tc>
      </w:tr>
      <w:tr w:rsidR="00004322" w:rsidRPr="00E463CF" w14:paraId="2C200F0F" w14:textId="77777777" w:rsidTr="00FA3204">
        <w:trPr>
          <w:trHeight w:val="703"/>
        </w:trPr>
        <w:tc>
          <w:tcPr>
            <w:tcW w:w="1491" w:type="pct"/>
            <w:vAlign w:val="center"/>
          </w:tcPr>
          <w:p w14:paraId="25226C88" w14:textId="77777777" w:rsidR="00004322" w:rsidRPr="00E463CF" w:rsidRDefault="00004322" w:rsidP="00FA3204">
            <w:pPr>
              <w:pStyle w:val="DescriodoItem"/>
              <w:jc w:val="center"/>
            </w:pPr>
            <w:r>
              <w:t>Adicionar as legendas na tela de dashboard</w:t>
            </w:r>
          </w:p>
        </w:tc>
        <w:tc>
          <w:tcPr>
            <w:tcW w:w="1167" w:type="pct"/>
            <w:vAlign w:val="center"/>
          </w:tcPr>
          <w:p w14:paraId="34AA6244" w14:textId="77777777" w:rsidR="00004322" w:rsidRPr="00E463CF" w:rsidRDefault="00004322" w:rsidP="00FA3204">
            <w:pPr>
              <w:pStyle w:val="DescriodoItem"/>
              <w:jc w:val="center"/>
            </w:pPr>
            <w:r>
              <w:t>Todos</w:t>
            </w:r>
          </w:p>
        </w:tc>
        <w:tc>
          <w:tcPr>
            <w:tcW w:w="957" w:type="pct"/>
            <w:vAlign w:val="center"/>
          </w:tcPr>
          <w:p w14:paraId="0788A1C6" w14:textId="77777777" w:rsidR="00004322" w:rsidRPr="00E463CF" w:rsidRDefault="00004322" w:rsidP="00FA3204">
            <w:pPr>
              <w:pStyle w:val="DescriodoItem"/>
              <w:jc w:val="center"/>
            </w:pPr>
            <w:r>
              <w:t>17/11</w:t>
            </w:r>
          </w:p>
        </w:tc>
        <w:tc>
          <w:tcPr>
            <w:tcW w:w="1385" w:type="pct"/>
            <w:vAlign w:val="center"/>
          </w:tcPr>
          <w:p w14:paraId="1FB2DEF5" w14:textId="77777777" w:rsidR="00004322" w:rsidRPr="00E463CF" w:rsidRDefault="00004322" w:rsidP="00FA3204">
            <w:pPr>
              <w:pStyle w:val="DescriodoItem"/>
              <w:jc w:val="center"/>
            </w:pPr>
            <w:r>
              <w:t>A fazer</w:t>
            </w:r>
          </w:p>
        </w:tc>
      </w:tr>
      <w:tr w:rsidR="00004322" w:rsidRPr="00E463CF" w14:paraId="522893A7" w14:textId="77777777" w:rsidTr="00FA3204">
        <w:trPr>
          <w:trHeight w:val="703"/>
        </w:trPr>
        <w:tc>
          <w:tcPr>
            <w:tcW w:w="1491" w:type="pct"/>
            <w:vAlign w:val="center"/>
          </w:tcPr>
          <w:p w14:paraId="64EE72D0" w14:textId="77777777" w:rsidR="00004322" w:rsidRPr="00E463CF" w:rsidRDefault="00004322" w:rsidP="00FA3204">
            <w:pPr>
              <w:pStyle w:val="DescriodoItem"/>
              <w:jc w:val="center"/>
            </w:pPr>
            <w:r>
              <w:t>Atualizar o Cadastro</w:t>
            </w:r>
          </w:p>
        </w:tc>
        <w:tc>
          <w:tcPr>
            <w:tcW w:w="1167" w:type="pct"/>
            <w:vAlign w:val="center"/>
          </w:tcPr>
          <w:p w14:paraId="2AB77087" w14:textId="1C604B7F" w:rsidR="00004322" w:rsidRPr="00E463CF" w:rsidRDefault="00004322" w:rsidP="00FA3204">
            <w:pPr>
              <w:pStyle w:val="DescriodoItem"/>
              <w:jc w:val="center"/>
            </w:pPr>
            <w:r>
              <w:t>Paulo</w:t>
            </w:r>
          </w:p>
        </w:tc>
        <w:tc>
          <w:tcPr>
            <w:tcW w:w="957" w:type="pct"/>
            <w:vAlign w:val="center"/>
          </w:tcPr>
          <w:p w14:paraId="5A64B226" w14:textId="77777777" w:rsidR="00004322" w:rsidRPr="00E463CF" w:rsidRDefault="00004322" w:rsidP="00FA3204">
            <w:pPr>
              <w:pStyle w:val="DescriodoItem"/>
              <w:jc w:val="center"/>
            </w:pPr>
            <w:r>
              <w:t>12/11</w:t>
            </w:r>
          </w:p>
        </w:tc>
        <w:tc>
          <w:tcPr>
            <w:tcW w:w="1385" w:type="pct"/>
            <w:vAlign w:val="center"/>
          </w:tcPr>
          <w:p w14:paraId="6413441A" w14:textId="1EEFCB5C" w:rsidR="00004322" w:rsidRPr="00E463CF" w:rsidRDefault="00004322" w:rsidP="00004322">
            <w:pPr>
              <w:pStyle w:val="DescriodoItem"/>
            </w:pPr>
            <w:r>
              <w:t>Concluído</w:t>
            </w:r>
          </w:p>
        </w:tc>
      </w:tr>
      <w:tr w:rsidR="00004322" w:rsidRPr="00E463CF" w14:paraId="20ED9D10" w14:textId="77777777" w:rsidTr="00FA3204">
        <w:trPr>
          <w:trHeight w:val="703"/>
        </w:trPr>
        <w:tc>
          <w:tcPr>
            <w:tcW w:w="1491" w:type="pct"/>
            <w:vAlign w:val="center"/>
          </w:tcPr>
          <w:p w14:paraId="79B55152" w14:textId="77777777" w:rsidR="00004322" w:rsidRPr="000827F6" w:rsidRDefault="00004322" w:rsidP="00FA3204">
            <w:pPr>
              <w:pStyle w:val="DescriodoItem"/>
              <w:jc w:val="center"/>
            </w:pPr>
            <w:r>
              <w:t>Integrar Web Data Viz</w:t>
            </w:r>
          </w:p>
        </w:tc>
        <w:tc>
          <w:tcPr>
            <w:tcW w:w="1167" w:type="pct"/>
            <w:vAlign w:val="center"/>
          </w:tcPr>
          <w:p w14:paraId="3BFDA6F5" w14:textId="77777777" w:rsidR="00004322" w:rsidRDefault="00004322" w:rsidP="00FA3204">
            <w:pPr>
              <w:pStyle w:val="DescriodoItem"/>
              <w:jc w:val="center"/>
            </w:pPr>
            <w:r>
              <w:t>Todos</w:t>
            </w:r>
          </w:p>
        </w:tc>
        <w:tc>
          <w:tcPr>
            <w:tcW w:w="957" w:type="pct"/>
            <w:vAlign w:val="center"/>
          </w:tcPr>
          <w:p w14:paraId="0CFADBB3" w14:textId="77777777" w:rsidR="00004322" w:rsidRDefault="00004322" w:rsidP="00FA3204">
            <w:pPr>
              <w:pStyle w:val="DescriodoItem"/>
              <w:jc w:val="center"/>
            </w:pPr>
            <w:r>
              <w:t>17/11</w:t>
            </w:r>
          </w:p>
        </w:tc>
        <w:tc>
          <w:tcPr>
            <w:tcW w:w="1385" w:type="pct"/>
            <w:vAlign w:val="center"/>
          </w:tcPr>
          <w:p w14:paraId="0ECB1B93" w14:textId="77777777" w:rsidR="00004322" w:rsidRDefault="00004322" w:rsidP="00FA3204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</w:tbl>
    <w:p w14:paraId="6DBE4A5C" w14:textId="77777777" w:rsidR="00875D51" w:rsidRDefault="00875D51" w:rsidP="00875D51">
      <w:pPr>
        <w:pStyle w:val="Numerada"/>
      </w:pPr>
    </w:p>
    <w:p w14:paraId="38379166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BF7B" w14:textId="77777777" w:rsidR="000E3E85" w:rsidRDefault="000E3E85" w:rsidP="001E7D29">
      <w:pPr>
        <w:spacing w:after="0" w:line="240" w:lineRule="auto"/>
      </w:pPr>
      <w:r>
        <w:separator/>
      </w:r>
    </w:p>
  </w:endnote>
  <w:endnote w:type="continuationSeparator" w:id="0">
    <w:p w14:paraId="3DEC7A52" w14:textId="77777777" w:rsidR="000E3E85" w:rsidRDefault="000E3E8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FCF6F" w14:textId="77777777" w:rsidR="000E3E85" w:rsidRDefault="000E3E85" w:rsidP="001E7D29">
      <w:pPr>
        <w:spacing w:after="0" w:line="240" w:lineRule="auto"/>
      </w:pPr>
      <w:r>
        <w:separator/>
      </w:r>
    </w:p>
  </w:footnote>
  <w:footnote w:type="continuationSeparator" w:id="0">
    <w:p w14:paraId="56B76968" w14:textId="77777777" w:rsidR="000E3E85" w:rsidRDefault="000E3E8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64440" w14:textId="77777777" w:rsidR="000F4987" w:rsidRPr="004230D9" w:rsidRDefault="00A166E8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E96948" wp14:editId="4978C8EC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0"/>
              <wp:wrapNone/>
              <wp:docPr id="2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3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4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0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11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228B44" id="Agrupar 3" o:spid="_x0000_s1026" style="position:absolute;margin-left:-157.5pt;margin-top:-42pt;width:639.6pt;height:851.85pt;z-index:251660288" coordsize="81229,10818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">
              <v:group id="Grupo 29" o:spid="_x0000_s1027" style="position:absolute;top:67532;width:29794;height:40652" coordorigin="-41,-7257" coordsize="29798,4065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">
                <v:shape id="Retângulo 28" o:spid="_x0000_s1028" style="position:absolute;left:1700;width:8564;height:20654;visibility:visible;mso-wrap-style:square;v-text-anchor:middle" coordsize="674623,206546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">
                <v:shape id="Retângulo 28" o:spid="_x0000_s1035" style="position:absolute;left:1700;width:8564;height:20654;visibility:visible;mso-wrap-style:square;v-text-anchor:middle" coordsize="674623,206546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8"/>
  </w:num>
  <w:num w:numId="10" w16cid:durableId="668412645">
    <w:abstractNumId w:val="10"/>
  </w:num>
  <w:num w:numId="11" w16cid:durableId="406728174">
    <w:abstractNumId w:val="11"/>
  </w:num>
  <w:num w:numId="12" w16cid:durableId="141762908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04322"/>
    <w:rsid w:val="00016839"/>
    <w:rsid w:val="00057671"/>
    <w:rsid w:val="000827F6"/>
    <w:rsid w:val="0009013A"/>
    <w:rsid w:val="000B748F"/>
    <w:rsid w:val="000D445D"/>
    <w:rsid w:val="000D5AE9"/>
    <w:rsid w:val="000D6A5A"/>
    <w:rsid w:val="000E3E85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92A35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55007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3206F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166E8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9509F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B6E17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12CDE"/>
    <w:rsid w:val="00F168C0"/>
    <w:rsid w:val="00F23697"/>
    <w:rsid w:val="00F36BB7"/>
    <w:rsid w:val="00F54262"/>
    <w:rsid w:val="00F76079"/>
    <w:rsid w:val="00F87EAA"/>
    <w:rsid w:val="00F92B25"/>
    <w:rsid w:val="00FB3809"/>
    <w:rsid w:val="00FD6CAB"/>
    <w:rsid w:val="00FE6B6C"/>
    <w:rsid w:val="00F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975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B4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2</Pages>
  <Words>130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2023-11-08T00:02:00Z</dcterms:created>
  <dcterms:modified xsi:type="dcterms:W3CDTF">2023-11-14T10:37:00Z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
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64E4" w14:textId="565585CB" w:rsidR="0033728F" w:rsidRDefault="00EA5BBC" w:rsidP="0033728F">
      <w:pPr>
        <w:pStyle w:val="Logotipo"/>
      </w:pPr>
      <w:r>
        <w:pict w14:anchorId="15B35410">
          <v:rect id="Forma 61" o:spid="_x0000_s2050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3pt">
            <v:stroke miterlimit="4"/>
            <v:textbox style="mso-fit-shape-to-text:t" inset="1.5pt,1.5pt,1.5pt,1.5pt">
              <w:txbxContent>
                <w:p w14:paraId="1C22455F" w14:textId="13E5886A" w:rsidR="00A3439E" w:rsidRPr="0082343B" w:rsidRDefault="00144ADF" w:rsidP="00A3439E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44"/>
                      <w:szCs w:val="48"/>
                      <w:lang w:val="pt-BR" w:bidi="pt-BR"/>
                    </w:rPr>
                    <w:t>Daily</w:t>
                  </w:r>
                </w:p>
              </w:txbxContent>
            </v:textbox>
            <w10:anchorlock/>
          </v:rect>
        </w:pict>
      </w:r>
    </w:p>
    <w:p w14:paraId="07052B1D" w14:textId="77777777" w:rsidR="00275260" w:rsidRPr="00875D51" w:rsidRDefault="00000000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6C53B86C" w14:textId="603DC6B4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</w:t>
      </w:r>
      <w:proofErr w:type="spellStart"/>
      <w:r w:rsidR="00EA5BBC">
        <w:rPr>
          <w:lang w:val="pt-BR" w:bidi="pt-BR"/>
        </w:rPr>
        <w:t>Discord</w:t>
      </w:r>
      <w:proofErr w:type="spellEnd"/>
      <w:r w:rsidRPr="00515252">
        <w:rPr>
          <w:lang w:val="pt-BR" w:bidi="pt-BR"/>
        </w:rPr>
        <w:t xml:space="preserve"> 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EA5BBC">
        <w:rPr>
          <w:lang w:val="pt-BR" w:bidi="pt-BR"/>
        </w:rPr>
        <w:t>21/11/23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>:</w:t>
      </w:r>
      <w:r w:rsidR="00EA5BBC">
        <w:rPr>
          <w:lang w:val="pt-BR" w:bidi="pt-BR"/>
        </w:rPr>
        <w:t xml:space="preserve"> Ester, Paulo, Thalita e Yuri</w:t>
      </w:r>
    </w:p>
    <w:p w14:paraId="62D6EC9C" w14:textId="5971D0C8" w:rsidR="00D30EE6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EA5BBC">
        <w:rPr>
          <w:b/>
          <w:lang w:val="pt-BR" w:bidi="pt-BR"/>
        </w:rPr>
        <w:t xml:space="preserve"> </w:t>
      </w:r>
      <w:r w:rsidR="00EA5BBC" w:rsidRPr="00EA5BBC">
        <w:rPr>
          <w:lang w:val="pt-BR" w:bidi="pt-BR"/>
        </w:rPr>
        <w:t>Guilherme</w:t>
      </w:r>
      <w:r w:rsidR="00EA5BBC">
        <w:rPr>
          <w:lang w:val="pt-BR" w:bidi="pt-BR"/>
        </w:rPr>
        <w:t xml:space="preserve"> e </w:t>
      </w:r>
      <w:proofErr w:type="spellStart"/>
      <w:r w:rsidR="00EA5BBC">
        <w:rPr>
          <w:lang w:val="pt-BR" w:bidi="pt-BR"/>
        </w:rPr>
        <w:t>Kaiqui</w:t>
      </w:r>
      <w:proofErr w:type="spellEnd"/>
      <w:r w:rsidR="00A3439E" w:rsidRPr="00515252">
        <w:rPr>
          <w:b/>
          <w:lang w:val="pt-BR" w:bidi="pt-BR"/>
        </w:rPr>
        <w:br/>
        <w:t>Horário</w:t>
      </w:r>
      <w:r w:rsidR="00A3439E" w:rsidRPr="00515252">
        <w:rPr>
          <w:lang w:val="pt-BR" w:bidi="pt-BR"/>
        </w:rPr>
        <w:t>:</w:t>
      </w:r>
      <w:r w:rsidR="00EA5BBC">
        <w:rPr>
          <w:lang w:val="pt-BR" w:bidi="pt-BR"/>
        </w:rPr>
        <w:t xml:space="preserve"> 20:40</w:t>
      </w:r>
      <w:r w:rsidR="00A3439E" w:rsidRPr="00515252">
        <w:rPr>
          <w:lang w:val="pt-BR" w:bidi="pt-BR"/>
        </w:rPr>
        <w:t xml:space="preserve">  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3A3E933D" w14:textId="77777777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739618B3" w14:textId="77777777" w:rsidR="00875D51" w:rsidRDefault="00875D51" w:rsidP="004B4D9B">
      <w:pPr>
        <w:pStyle w:val="Numerada"/>
        <w:ind w:left="173"/>
      </w:pPr>
    </w:p>
    <w:p w14:paraId="34B02E43" w14:textId="604D8834" w:rsidR="004976A9" w:rsidRDefault="004976A9" w:rsidP="004976A9">
      <w:pPr>
        <w:pStyle w:val="Numerada"/>
        <w:numPr>
          <w:ilvl w:val="0"/>
          <w:numId w:val="51"/>
        </w:numPr>
      </w:pPr>
      <w:r>
        <w:t xml:space="preserve"> </w:t>
      </w:r>
      <w:r w:rsidR="00EA5BBC">
        <w:t>Finalizada a conexão da API com a página cadastro pela Ester junto da Thalita;</w:t>
      </w:r>
    </w:p>
    <w:p w14:paraId="401B4FA2" w14:textId="158CC32A" w:rsidR="004976A9" w:rsidRDefault="00EA5BBC" w:rsidP="004976A9">
      <w:pPr>
        <w:pStyle w:val="Numerada"/>
        <w:numPr>
          <w:ilvl w:val="0"/>
          <w:numId w:val="51"/>
        </w:numPr>
      </w:pPr>
      <w:r>
        <w:t>Foi combinado que iriamos nós reunir após a prova de amanhã para discutirmos e elaborarmos o manual de uso de nossa solução;</w:t>
      </w:r>
      <w:r w:rsidR="004976A9">
        <w:t xml:space="preserve"> </w:t>
      </w:r>
    </w:p>
    <w:p w14:paraId="1F5AF52B" w14:textId="0EBDC492" w:rsidR="004976A9" w:rsidRDefault="00EA5BBC" w:rsidP="004976A9">
      <w:pPr>
        <w:pStyle w:val="Numerada"/>
        <w:numPr>
          <w:ilvl w:val="0"/>
          <w:numId w:val="51"/>
        </w:numPr>
      </w:pPr>
      <w:r>
        <w:t>Faremos um “plantão” após a prova para em conjunto conectarmos a API ao site e começarmos a configurar a infraeestrutura para funcionar via WAN;</w:t>
      </w:r>
    </w:p>
    <w:p w14:paraId="73174454" w14:textId="77777777" w:rsidR="00875D51" w:rsidRDefault="00875D51" w:rsidP="004B4D9B">
      <w:pPr>
        <w:pStyle w:val="Numerada"/>
        <w:ind w:left="173"/>
      </w:pPr>
    </w:p>
    <w:tbl>
      <w:tblPr>
        <w:tblpPr w:leftFromText="141" w:rightFromText="141" w:vertAnchor="text" w:horzAnchor="margin" w:tblpY="3"/>
        <w:tblW w:w="6188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42"/>
        <w:gridCol w:w="2540"/>
        <w:gridCol w:w="2537"/>
      </w:tblGrid>
      <w:tr w:rsidR="00492035" w14:paraId="6F5FD5AC" w14:textId="78CA8A01" w:rsidTr="00492035">
        <w:trPr>
          <w:trHeight w:val="1162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C2E7" w14:textId="77777777" w:rsidR="00492035" w:rsidRPr="00E21240" w:rsidRDefault="00492035" w:rsidP="00492035">
            <w:pPr>
              <w:pStyle w:val="Ttulo2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EF22" w14:textId="4A540908" w:rsidR="00492035" w:rsidRDefault="00492035" w:rsidP="00492035">
            <w:pPr>
              <w:pStyle w:val="Ttulo2"/>
              <w:spacing w:before="0" w:after="0"/>
              <w:jc w:val="center"/>
            </w:pPr>
            <w:r>
              <w:rPr>
                <w:lang w:val="pt-BR" w:bidi="pt-BR"/>
              </w:rPr>
              <w:t xml:space="preserve">Itens de ação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4AAB" w14:textId="5DF0E52C" w:rsidR="00492035" w:rsidRDefault="00492035" w:rsidP="00492035">
            <w:pPr>
              <w:pStyle w:val="Ttulo2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492035" w14:paraId="7E1809E7" w14:textId="22484E66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1E05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Kaiqui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8D71" w14:textId="77777777" w:rsidR="00492035" w:rsidRDefault="00492035" w:rsidP="00492035">
            <w:pPr>
              <w:pStyle w:val="DescriodoItem"/>
            </w:pPr>
            <w:r>
              <w:t xml:space="preserve">                  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80D1" w14:textId="77777777" w:rsidR="00492035" w:rsidRDefault="00492035" w:rsidP="00492035">
            <w:pPr>
              <w:pStyle w:val="DescriodoItem"/>
            </w:pPr>
          </w:p>
        </w:tc>
      </w:tr>
      <w:tr w:rsidR="00492035" w:rsidRPr="00E463CF" w14:paraId="2DF3CAB2" w14:textId="083C82B5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EBA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Thalita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9F45" w14:textId="13DE3F18" w:rsidR="00492035" w:rsidRPr="00E463CF" w:rsidRDefault="00EA5BBC" w:rsidP="00EA5BBC">
            <w:pPr>
              <w:pStyle w:val="DescriodoItem"/>
              <w:jc w:val="center"/>
            </w:pPr>
            <w:r>
              <w:t>Integrar a API a tela Login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71AF" w14:textId="6B0E21ED" w:rsidR="00492035" w:rsidRDefault="00EA5BBC" w:rsidP="00EA5BBC">
            <w:pPr>
              <w:pStyle w:val="DescriodoItem"/>
              <w:jc w:val="center"/>
            </w:pPr>
            <w:r>
              <w:t>Á Fazer</w:t>
            </w:r>
          </w:p>
        </w:tc>
      </w:tr>
      <w:tr w:rsidR="00492035" w:rsidRPr="00E463CF" w14:paraId="24C1EFB0" w14:textId="18BE0751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E414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Ester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D62B" w14:textId="05E68FE8" w:rsidR="00492035" w:rsidRPr="00E463CF" w:rsidRDefault="00EA5BBC" w:rsidP="00EA5BBC">
            <w:pPr>
              <w:pStyle w:val="DescriodoItem"/>
              <w:jc w:val="center"/>
            </w:pPr>
            <w:r>
              <w:t xml:space="preserve">Integrar a API a </w:t>
            </w:r>
            <w:r>
              <w:t>tela Login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B0BB" w14:textId="7EF07D91" w:rsidR="00492035" w:rsidRDefault="00EA5BBC" w:rsidP="00EA5BBC">
            <w:pPr>
              <w:pStyle w:val="DescriodoItem"/>
              <w:jc w:val="center"/>
            </w:pPr>
            <w:r>
              <w:t>Á Fazer</w:t>
            </w:r>
          </w:p>
        </w:tc>
      </w:tr>
      <w:tr w:rsidR="00492035" w:rsidRPr="00E463CF" w14:paraId="0B11D528" w14:textId="39B7B9BF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4F207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CE23" w14:textId="502731D1" w:rsidR="00EA5BBC" w:rsidRPr="00E463CF" w:rsidRDefault="00EA5BBC" w:rsidP="00EA5BBC">
            <w:pPr>
              <w:pStyle w:val="DescriodoItem"/>
              <w:jc w:val="center"/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417C" w14:textId="77777777" w:rsidR="00492035" w:rsidRDefault="00492035" w:rsidP="00492035">
            <w:pPr>
              <w:pStyle w:val="DescriodoItem"/>
            </w:pPr>
          </w:p>
        </w:tc>
      </w:tr>
      <w:tr w:rsidR="00492035" w:rsidRPr="00E463CF" w14:paraId="78E19FA2" w14:textId="4FA4DEDA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1B1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Paulo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776D" w14:textId="4A6269FD" w:rsidR="00492035" w:rsidRPr="00E463CF" w:rsidRDefault="00EA5BBC" w:rsidP="00EA5BBC">
            <w:pPr>
              <w:pStyle w:val="DescriodoItem"/>
              <w:jc w:val="center"/>
            </w:pPr>
            <w:r>
              <w:t>Integrar a API a Dashboard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E0D1" w14:textId="662E2EC2" w:rsidR="00492035" w:rsidRDefault="00EA5BBC" w:rsidP="00EA5BBC">
            <w:pPr>
              <w:pStyle w:val="DescriodoItem"/>
              <w:jc w:val="center"/>
            </w:pPr>
            <w:r>
              <w:t>Á Fazer</w:t>
            </w:r>
          </w:p>
        </w:tc>
      </w:tr>
      <w:tr w:rsidR="00492035" w:rsidRPr="00E463CF" w14:paraId="5BFB8984" w14:textId="07A0852D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009E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Yuri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5D21" w14:textId="7134A762" w:rsidR="00492035" w:rsidRDefault="00EA5BBC" w:rsidP="00EA5BBC">
            <w:pPr>
              <w:pStyle w:val="DescriodoItem"/>
              <w:jc w:val="center"/>
            </w:pPr>
            <w:r>
              <w:t>Integrar a API a Dashboard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0FB0" w14:textId="731A8A3B" w:rsidR="00492035" w:rsidRDefault="00EA5BBC" w:rsidP="00EA5BBC">
            <w:pPr>
              <w:pStyle w:val="DescriodoItem"/>
              <w:jc w:val="center"/>
            </w:pPr>
            <w:r>
              <w:t>Á Fazer</w:t>
            </w:r>
          </w:p>
        </w:tc>
      </w:tr>
    </w:tbl>
    <w:p w14:paraId="5EA53CDB" w14:textId="77777777" w:rsidR="00875D51" w:rsidRDefault="00875D51" w:rsidP="00875D51">
      <w:pPr>
        <w:pStyle w:val="Numerada"/>
      </w:pPr>
    </w:p>
    <w:p w14:paraId="5431494F" w14:textId="77777777" w:rsidR="00875D51" w:rsidRDefault="00875D51" w:rsidP="00144ADF">
      <w:pPr>
        <w:ind w:left="0"/>
      </w:pPr>
    </w:p>
    <w:sectPr w:rsidR="00875D51" w:rsidSect="00A92C1D">
      <w:headerReference w:type="default" r:id="rId10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19667" w14:textId="77777777" w:rsidR="00694D5A" w:rsidRDefault="00694D5A" w:rsidP="001E7D29">
      <w:pPr>
        <w:spacing w:after="0" w:line="240" w:lineRule="auto"/>
      </w:pPr>
      <w:r>
        <w:separator/>
      </w:r>
    </w:p>
  </w:endnote>
  <w:endnote w:type="continuationSeparator" w:id="0">
    <w:p w14:paraId="3A3693CA" w14:textId="77777777" w:rsidR="00694D5A" w:rsidRDefault="00694D5A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96AD2" w14:textId="77777777" w:rsidR="00694D5A" w:rsidRDefault="00694D5A" w:rsidP="001E7D29">
      <w:pPr>
        <w:spacing w:after="0" w:line="240" w:lineRule="auto"/>
      </w:pPr>
      <w:r>
        <w:separator/>
      </w:r>
    </w:p>
  </w:footnote>
  <w:footnote w:type="continuationSeparator" w:id="0">
    <w:p w14:paraId="4630D30A" w14:textId="77777777" w:rsidR="00694D5A" w:rsidRDefault="00694D5A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53D9" w14:textId="77777777" w:rsidR="000F4987" w:rsidRPr="004230D9" w:rsidRDefault="00000000">
    <w:pPr>
      <w:pStyle w:val="Cabealho"/>
      <w:rPr>
        <w:lang w:val="en-GB"/>
      </w:rPr>
    </w:pPr>
    <w:r>
      <w:rPr>
        <w:noProof/>
      </w:rPr>
      <w:pict w14:anchorId="4D85ABF2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6FC16DC"/>
    <w:multiLevelType w:val="hybridMultilevel"/>
    <w:tmpl w:val="32AAEA80"/>
    <w:lvl w:ilvl="0" w:tplc="0416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463612C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6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1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2D5268E9"/>
    <w:multiLevelType w:val="hybridMultilevel"/>
    <w:tmpl w:val="DBF8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FC0046D"/>
    <w:multiLevelType w:val="hybridMultilevel"/>
    <w:tmpl w:val="54B2C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856772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BC3000"/>
    <w:multiLevelType w:val="hybridMultilevel"/>
    <w:tmpl w:val="512C9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400643034">
    <w:abstractNumId w:val="40"/>
  </w:num>
  <w:num w:numId="2" w16cid:durableId="731582901">
    <w:abstractNumId w:val="22"/>
  </w:num>
  <w:num w:numId="3" w16cid:durableId="846137585">
    <w:abstractNumId w:val="24"/>
  </w:num>
  <w:num w:numId="4" w16cid:durableId="1556043061">
    <w:abstractNumId w:val="13"/>
  </w:num>
  <w:num w:numId="5" w16cid:durableId="1001589180">
    <w:abstractNumId w:val="41"/>
  </w:num>
  <w:num w:numId="6" w16cid:durableId="761100976">
    <w:abstractNumId w:val="9"/>
  </w:num>
  <w:num w:numId="7" w16cid:durableId="601766525">
    <w:abstractNumId w:val="7"/>
  </w:num>
  <w:num w:numId="8" w16cid:durableId="966088083">
    <w:abstractNumId w:val="6"/>
  </w:num>
  <w:num w:numId="9" w16cid:durableId="1631084723">
    <w:abstractNumId w:val="5"/>
  </w:num>
  <w:num w:numId="10" w16cid:durableId="70348260">
    <w:abstractNumId w:val="4"/>
  </w:num>
  <w:num w:numId="11" w16cid:durableId="2042129700">
    <w:abstractNumId w:val="8"/>
  </w:num>
  <w:num w:numId="12" w16cid:durableId="653267334">
    <w:abstractNumId w:val="3"/>
  </w:num>
  <w:num w:numId="13" w16cid:durableId="1933783919">
    <w:abstractNumId w:val="2"/>
  </w:num>
  <w:num w:numId="14" w16cid:durableId="189733113">
    <w:abstractNumId w:val="1"/>
  </w:num>
  <w:num w:numId="15" w16cid:durableId="1288927515">
    <w:abstractNumId w:val="0"/>
  </w:num>
  <w:num w:numId="16" w16cid:durableId="1812096059">
    <w:abstractNumId w:val="14"/>
  </w:num>
  <w:num w:numId="17" w16cid:durableId="64619698">
    <w:abstractNumId w:val="21"/>
  </w:num>
  <w:num w:numId="18" w16cid:durableId="989016922">
    <w:abstractNumId w:val="19"/>
  </w:num>
  <w:num w:numId="19" w16cid:durableId="1679769322">
    <w:abstractNumId w:val="18"/>
  </w:num>
  <w:num w:numId="20" w16cid:durableId="1401094182">
    <w:abstractNumId w:val="16"/>
  </w:num>
  <w:num w:numId="21" w16cid:durableId="1788351447">
    <w:abstractNumId w:val="27"/>
  </w:num>
  <w:num w:numId="22" w16cid:durableId="1518888075">
    <w:abstractNumId w:val="3"/>
    <w:lvlOverride w:ilvl="0">
      <w:startOverride w:val="1"/>
    </w:lvlOverride>
  </w:num>
  <w:num w:numId="23" w16cid:durableId="760874694">
    <w:abstractNumId w:val="3"/>
    <w:lvlOverride w:ilvl="0">
      <w:startOverride w:val="1"/>
    </w:lvlOverride>
  </w:num>
  <w:num w:numId="24" w16cid:durableId="1587228593">
    <w:abstractNumId w:val="2"/>
    <w:lvlOverride w:ilvl="0">
      <w:startOverride w:val="1"/>
    </w:lvlOverride>
  </w:num>
  <w:num w:numId="25" w16cid:durableId="148254367">
    <w:abstractNumId w:val="37"/>
  </w:num>
  <w:num w:numId="26" w16cid:durableId="1715539906">
    <w:abstractNumId w:val="11"/>
  </w:num>
  <w:num w:numId="27" w16cid:durableId="1509638338">
    <w:abstractNumId w:val="28"/>
  </w:num>
  <w:num w:numId="28" w16cid:durableId="1467119542">
    <w:abstractNumId w:val="11"/>
  </w:num>
  <w:num w:numId="29" w16cid:durableId="2061516802">
    <w:abstractNumId w:val="36"/>
  </w:num>
  <w:num w:numId="30" w16cid:durableId="1668510556">
    <w:abstractNumId w:val="29"/>
  </w:num>
  <w:num w:numId="31" w16cid:durableId="2057272089">
    <w:abstractNumId w:val="44"/>
  </w:num>
  <w:num w:numId="32" w16cid:durableId="803623313">
    <w:abstractNumId w:val="38"/>
  </w:num>
  <w:num w:numId="33" w16cid:durableId="1009217067">
    <w:abstractNumId w:val="20"/>
  </w:num>
  <w:num w:numId="34" w16cid:durableId="1121457898">
    <w:abstractNumId w:val="31"/>
  </w:num>
  <w:num w:numId="35" w16cid:durableId="105275389">
    <w:abstractNumId w:val="10"/>
  </w:num>
  <w:num w:numId="36" w16cid:durableId="1206599298">
    <w:abstractNumId w:val="32"/>
  </w:num>
  <w:num w:numId="37" w16cid:durableId="1247688909">
    <w:abstractNumId w:val="35"/>
  </w:num>
  <w:num w:numId="38" w16cid:durableId="93870315">
    <w:abstractNumId w:val="30"/>
  </w:num>
  <w:num w:numId="39" w16cid:durableId="1817528723">
    <w:abstractNumId w:val="43"/>
  </w:num>
  <w:num w:numId="40" w16cid:durableId="1289361801">
    <w:abstractNumId w:val="33"/>
  </w:num>
  <w:num w:numId="41" w16cid:durableId="1475950558">
    <w:abstractNumId w:val="25"/>
  </w:num>
  <w:num w:numId="42" w16cid:durableId="668412645">
    <w:abstractNumId w:val="34"/>
  </w:num>
  <w:num w:numId="43" w16cid:durableId="406728174">
    <w:abstractNumId w:val="39"/>
  </w:num>
  <w:num w:numId="44" w16cid:durableId="2119057315">
    <w:abstractNumId w:val="17"/>
  </w:num>
  <w:num w:numId="45" w16cid:durableId="7058335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2020097">
    <w:abstractNumId w:val="15"/>
  </w:num>
  <w:num w:numId="47" w16cid:durableId="282345450">
    <w:abstractNumId w:val="23"/>
  </w:num>
  <w:num w:numId="48" w16cid:durableId="1709840455">
    <w:abstractNumId w:val="23"/>
  </w:num>
  <w:num w:numId="49" w16cid:durableId="2021392583">
    <w:abstractNumId w:val="12"/>
  </w:num>
  <w:num w:numId="50" w16cid:durableId="1843666908">
    <w:abstractNumId w:val="42"/>
  </w:num>
  <w:num w:numId="51" w16cid:durableId="14176290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57671"/>
    <w:rsid w:val="000827F6"/>
    <w:rsid w:val="0009013A"/>
    <w:rsid w:val="000B748F"/>
    <w:rsid w:val="000D445D"/>
    <w:rsid w:val="000D5AE9"/>
    <w:rsid w:val="000D6A5A"/>
    <w:rsid w:val="000F4987"/>
    <w:rsid w:val="000F65EC"/>
    <w:rsid w:val="00102A57"/>
    <w:rsid w:val="0011573E"/>
    <w:rsid w:val="001269DE"/>
    <w:rsid w:val="00140DAE"/>
    <w:rsid w:val="00144ADF"/>
    <w:rsid w:val="0015180F"/>
    <w:rsid w:val="001746FC"/>
    <w:rsid w:val="00193653"/>
    <w:rsid w:val="001C329C"/>
    <w:rsid w:val="001D42FA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917C4"/>
    <w:rsid w:val="00491C23"/>
    <w:rsid w:val="00492035"/>
    <w:rsid w:val="004976A9"/>
    <w:rsid w:val="004A419E"/>
    <w:rsid w:val="004B4D9B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A3DB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4D5A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46C7B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7147D"/>
    <w:rsid w:val="00B75CFC"/>
    <w:rsid w:val="00B8011E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E5A5C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C6078"/>
    <w:rsid w:val="00DC79AD"/>
    <w:rsid w:val="00DD2075"/>
    <w:rsid w:val="00DF2868"/>
    <w:rsid w:val="00E17712"/>
    <w:rsid w:val="00E463CF"/>
    <w:rsid w:val="00E473D1"/>
    <w:rsid w:val="00E557A0"/>
    <w:rsid w:val="00EA5BBC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35C38"/>
    <w:rsid w:val="0016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1</Pages>
  <Words>127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2023-09-27T02:48:00Z</dcterms:created>
  <dcterms:modified xsi:type="dcterms:W3CDTF">2023-11-21T23:55:00Z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
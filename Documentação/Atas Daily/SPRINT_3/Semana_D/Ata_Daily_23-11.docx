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4252BACB" w:rsidR="0033728F" w:rsidRDefault="00A96A9C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3831D535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EA5BBC">
        <w:rPr>
          <w:lang w:val="pt-BR" w:bidi="pt-BR"/>
        </w:rPr>
        <w:t>Discord</w:t>
      </w:r>
      <w:r w:rsidRPr="00515252">
        <w:rPr>
          <w:lang w:val="pt-BR" w:bidi="pt-BR"/>
        </w:rPr>
        <w:t xml:space="preserve"> 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EA5BBC">
        <w:rPr>
          <w:lang w:val="pt-BR" w:bidi="pt-BR"/>
        </w:rPr>
        <w:t>2</w:t>
      </w:r>
      <w:r w:rsidR="00A96A9C">
        <w:rPr>
          <w:lang w:val="pt-BR" w:bidi="pt-BR"/>
        </w:rPr>
        <w:t>3</w:t>
      </w:r>
      <w:r w:rsidR="00EA5BBC">
        <w:rPr>
          <w:lang w:val="pt-BR" w:bidi="pt-BR"/>
        </w:rPr>
        <w:t>/11/23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>:</w:t>
      </w:r>
      <w:r w:rsidR="00EA5BBC">
        <w:rPr>
          <w:lang w:val="pt-BR" w:bidi="pt-BR"/>
        </w:rPr>
        <w:t xml:space="preserve"> Ester, Paulo, Thalita e Yuri</w:t>
      </w:r>
      <w:r w:rsidR="00A96A9C">
        <w:rPr>
          <w:lang w:val="pt-BR" w:bidi="pt-BR"/>
        </w:rPr>
        <w:t>, Guilherme e Kaiqui</w:t>
      </w:r>
    </w:p>
    <w:p w14:paraId="62D6EC9C" w14:textId="01E27195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EA5BBC">
        <w:rPr>
          <w:b/>
          <w:lang w:val="pt-BR" w:bidi="pt-BR"/>
        </w:rPr>
        <w:t xml:space="preserve"> 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>:</w:t>
      </w:r>
      <w:r w:rsidR="00EA5BBC">
        <w:rPr>
          <w:lang w:val="pt-BR" w:bidi="pt-BR"/>
        </w:rPr>
        <w:t xml:space="preserve"> </w:t>
      </w:r>
      <w:r w:rsidR="00A96A9C">
        <w:rPr>
          <w:lang w:val="pt-BR" w:bidi="pt-BR"/>
        </w:rPr>
        <w:t>21h20 ás 21h30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0D039B84" w:rsidR="004976A9" w:rsidRDefault="004976A9" w:rsidP="004976A9">
      <w:pPr>
        <w:pStyle w:val="Numerada"/>
        <w:numPr>
          <w:ilvl w:val="0"/>
          <w:numId w:val="51"/>
        </w:numPr>
      </w:pPr>
      <w:r>
        <w:t xml:space="preserve"> </w:t>
      </w:r>
      <w:r w:rsidR="00A96A9C">
        <w:t>Atualização de tarefas</w:t>
      </w:r>
    </w:p>
    <w:p w14:paraId="401B4FA2" w14:textId="3B8F5509" w:rsidR="004976A9" w:rsidRDefault="00EA5BBC" w:rsidP="004976A9">
      <w:pPr>
        <w:pStyle w:val="Numerada"/>
        <w:numPr>
          <w:ilvl w:val="0"/>
          <w:numId w:val="51"/>
        </w:numPr>
      </w:pPr>
      <w:r>
        <w:t xml:space="preserve">Foi combinado que iriamos nós reunir após </w:t>
      </w:r>
      <w:r w:rsidR="00A96A9C">
        <w:t xml:space="preserve">a aula do dia 24/11 para verificarmos os entregáveis que estão em aberto e finalizarmos. 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179AC014" w:rsidR="00492035" w:rsidRDefault="00492035" w:rsidP="00492035">
            <w:pPr>
              <w:pStyle w:val="DescriodoItem"/>
            </w:pPr>
            <w:r>
              <w:t xml:space="preserve">               </w:t>
            </w:r>
            <w:r w:rsidR="00A96A9C">
              <w:t>Manual de Instação</w:t>
            </w:r>
            <w:r>
              <w:t xml:space="preserve">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5230122E" w:rsidR="00492035" w:rsidRDefault="00A96A9C" w:rsidP="00492035">
            <w:pPr>
              <w:pStyle w:val="DescriodoItem"/>
            </w:pPr>
            <w:r>
              <w:t>Em andamento</w:t>
            </w:r>
          </w:p>
        </w:tc>
      </w:tr>
      <w:tr w:rsidR="00492035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13DE3F18" w:rsidR="00492035" w:rsidRPr="00E463CF" w:rsidRDefault="00EA5BBC" w:rsidP="00EA5BBC">
            <w:pPr>
              <w:pStyle w:val="DescriodoItem"/>
              <w:jc w:val="center"/>
            </w:pPr>
            <w:r>
              <w:t>Integrar a API a tela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63DE7F52" w:rsidR="00492035" w:rsidRDefault="00A96A9C" w:rsidP="00A96A9C">
            <w:pPr>
              <w:pStyle w:val="DescriodoItem"/>
              <w:jc w:val="center"/>
            </w:pPr>
            <w:r>
              <w:t>Feito</w:t>
            </w:r>
          </w:p>
        </w:tc>
      </w:tr>
      <w:tr w:rsidR="00492035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Ester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05E68FE8" w:rsidR="00492035" w:rsidRPr="00E463CF" w:rsidRDefault="00EA5BBC" w:rsidP="00EA5BBC">
            <w:pPr>
              <w:pStyle w:val="DescriodoItem"/>
              <w:jc w:val="center"/>
            </w:pPr>
            <w:r>
              <w:t>Integrar a API a tela Login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14146AE7" w:rsidR="00492035" w:rsidRDefault="00A96A9C" w:rsidP="00EA5BBC">
            <w:pPr>
              <w:pStyle w:val="DescriodoItem"/>
              <w:jc w:val="center"/>
            </w:pPr>
            <w:r>
              <w:t>Feito</w:t>
            </w:r>
          </w:p>
        </w:tc>
      </w:tr>
      <w:tr w:rsidR="00492035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7E205DA3" w:rsidR="00EA5BBC" w:rsidRPr="00E463CF" w:rsidRDefault="00A96A9C" w:rsidP="00EA5BBC">
            <w:pPr>
              <w:pStyle w:val="DescriodoItem"/>
              <w:jc w:val="center"/>
            </w:pPr>
            <w:r>
              <w:t>Manual de Instalação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22FF24C8" w:rsidR="00492035" w:rsidRDefault="00A96A9C" w:rsidP="00492035">
            <w:pPr>
              <w:pStyle w:val="DescriodoItem"/>
            </w:pPr>
            <w:r>
              <w:t>Em andamento</w:t>
            </w:r>
          </w:p>
        </w:tc>
      </w:tr>
      <w:tr w:rsidR="00492035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Paulo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4A6269FD" w:rsidR="00492035" w:rsidRPr="00E463CF" w:rsidRDefault="00EA5BBC" w:rsidP="00EA5BBC">
            <w:pPr>
              <w:pStyle w:val="DescriodoItem"/>
              <w:jc w:val="center"/>
            </w:pPr>
            <w:r>
              <w:t>Integrar a API 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1FB40EC1" w:rsidR="00492035" w:rsidRDefault="00A96A9C" w:rsidP="00EA5BBC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77777777" w:rsidR="00492035" w:rsidRPr="00144ADF" w:rsidRDefault="00492035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Yuri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7134A762" w:rsidR="00492035" w:rsidRDefault="00EA5BBC" w:rsidP="00EA5BBC">
            <w:pPr>
              <w:pStyle w:val="DescriodoItem"/>
              <w:jc w:val="center"/>
            </w:pPr>
            <w:r>
              <w:t>Integrar a API a Dashboard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3AF1760E" w:rsidR="00492035" w:rsidRDefault="00A96A9C" w:rsidP="00EA5BBC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0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596B" w14:textId="77777777" w:rsidR="00B62ABE" w:rsidRDefault="00B62ABE" w:rsidP="001E7D29">
      <w:pPr>
        <w:spacing w:after="0" w:line="240" w:lineRule="auto"/>
      </w:pPr>
      <w:r>
        <w:separator/>
      </w:r>
    </w:p>
  </w:endnote>
  <w:endnote w:type="continuationSeparator" w:id="0">
    <w:p w14:paraId="78E52EB8" w14:textId="77777777" w:rsidR="00B62ABE" w:rsidRDefault="00B62ABE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30105" w14:textId="77777777" w:rsidR="00B62ABE" w:rsidRDefault="00B62ABE" w:rsidP="001E7D29">
      <w:pPr>
        <w:spacing w:after="0" w:line="240" w:lineRule="auto"/>
      </w:pPr>
      <w:r>
        <w:separator/>
      </w:r>
    </w:p>
  </w:footnote>
  <w:footnote w:type="continuationSeparator" w:id="0">
    <w:p w14:paraId="31F7019A" w14:textId="77777777" w:rsidR="00B62ABE" w:rsidRDefault="00B62ABE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D5A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96A9C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2ABE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A5BBC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35C38"/>
    <w:rsid w:val="001649B2"/>
    <w:rsid w:val="009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2023-11-24T00:36:00Z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
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76469844" w:rsidR="0033728F" w:rsidRDefault="00F26770" w:rsidP="0033728F">
      <w:pPr>
        <w:pStyle w:val="Logotipo"/>
      </w:pPr>
      <w:r>
        <w:pict w14:anchorId="15B35410">
          <v:rect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EB6A08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EndPr/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3671637D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F26770">
        <w:rPr>
          <w:lang w:val="pt-BR" w:bidi="pt-BR"/>
        </w:rPr>
        <w:t>Space 1/Faculdade;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A5BBC">
        <w:rPr>
          <w:lang w:val="pt-BR" w:bidi="pt-BR"/>
        </w:rPr>
        <w:t>2</w:t>
      </w:r>
      <w:r w:rsidR="00F26770">
        <w:rPr>
          <w:lang w:val="pt-BR" w:bidi="pt-BR"/>
        </w:rPr>
        <w:t>4</w:t>
      </w:r>
      <w:r w:rsidR="00EA5BBC">
        <w:rPr>
          <w:lang w:val="pt-BR" w:bidi="pt-BR"/>
        </w:rPr>
        <w:t>/11/23</w:t>
      </w:r>
      <w:r w:rsidR="00F26770">
        <w:rPr>
          <w:lang w:val="pt-BR" w:bidi="pt-BR"/>
        </w:rPr>
        <w:t>;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Paulo, Thalita</w:t>
      </w:r>
      <w:r w:rsidR="00F26770">
        <w:rPr>
          <w:lang w:val="pt-BR" w:bidi="pt-BR"/>
        </w:rPr>
        <w:t>,</w:t>
      </w:r>
      <w:r w:rsidR="00EA5BBC">
        <w:rPr>
          <w:lang w:val="pt-BR" w:bidi="pt-BR"/>
        </w:rPr>
        <w:t xml:space="preserve"> Yuri</w:t>
      </w:r>
      <w:r w:rsidR="00F26770">
        <w:rPr>
          <w:lang w:val="pt-BR" w:bidi="pt-BR"/>
        </w:rPr>
        <w:t xml:space="preserve">, </w:t>
      </w:r>
      <w:r w:rsidR="00F26770" w:rsidRPr="00EA5BBC">
        <w:rPr>
          <w:lang w:val="pt-BR" w:bidi="pt-BR"/>
        </w:rPr>
        <w:t>Guilherme</w:t>
      </w:r>
      <w:r w:rsidR="00F26770">
        <w:rPr>
          <w:lang w:val="pt-BR" w:bidi="pt-BR"/>
        </w:rPr>
        <w:t xml:space="preserve"> e </w:t>
      </w:r>
      <w:proofErr w:type="spellStart"/>
      <w:r w:rsidR="00F26770">
        <w:rPr>
          <w:lang w:val="pt-BR" w:bidi="pt-BR"/>
        </w:rPr>
        <w:t>Kaiqui</w:t>
      </w:r>
      <w:proofErr w:type="spellEnd"/>
      <w:r w:rsidR="00F26770">
        <w:rPr>
          <w:lang w:val="pt-BR" w:bidi="pt-BR"/>
        </w:rPr>
        <w:t>;</w:t>
      </w:r>
    </w:p>
    <w:p w14:paraId="62D6EC9C" w14:textId="3D6B39E2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A5BBC">
        <w:rPr>
          <w:b/>
          <w:lang w:val="pt-BR" w:bidi="pt-BR"/>
        </w:rPr>
        <w:t xml:space="preserve"> </w:t>
      </w:r>
      <w:r w:rsidR="00F26770">
        <w:rPr>
          <w:lang w:val="pt-BR" w:bidi="pt-BR"/>
        </w:rPr>
        <w:t>Ester</w:t>
      </w:r>
      <w:r w:rsidR="00F26770">
        <w:rPr>
          <w:lang w:val="pt-BR" w:bidi="pt-BR"/>
        </w:rPr>
        <w:t>;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</w:t>
      </w:r>
      <w:r w:rsidR="00F26770">
        <w:rPr>
          <w:lang w:val="pt-BR" w:bidi="pt-BR"/>
        </w:rPr>
        <w:t>18h</w:t>
      </w:r>
      <w:r w:rsidR="00A3439E" w:rsidRPr="00515252">
        <w:rPr>
          <w:lang w:val="pt-BR" w:bidi="pt-BR"/>
        </w:rPr>
        <w:t xml:space="preserve"> </w:t>
      </w:r>
      <w:r w:rsidR="00F26770">
        <w:rPr>
          <w:lang w:val="pt-BR" w:bidi="pt-BR"/>
        </w:rPr>
        <w:t>;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15770F2D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</w:t>
      </w:r>
      <w:r w:rsidR="00F26770">
        <w:rPr>
          <w:kern w:val="0"/>
        </w:rPr>
        <w:t>tualização de Status: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5E99904E" w:rsidR="004976A9" w:rsidRDefault="004976A9" w:rsidP="00EB6A08">
      <w:pPr>
        <w:pStyle w:val="Numerada"/>
        <w:numPr>
          <w:ilvl w:val="0"/>
          <w:numId w:val="12"/>
        </w:numPr>
      </w:pPr>
      <w:r>
        <w:t xml:space="preserve"> </w:t>
      </w:r>
      <w:r w:rsidR="00EA5BBC">
        <w:t>Finalizada a conexão da API com a página cadastro pela Ester;</w:t>
      </w:r>
    </w:p>
    <w:p w14:paraId="401B4FA2" w14:textId="355DA555" w:rsidR="004976A9" w:rsidRDefault="00ED7CF0" w:rsidP="00EB6A08">
      <w:pPr>
        <w:pStyle w:val="Numerada"/>
        <w:numPr>
          <w:ilvl w:val="0"/>
          <w:numId w:val="12"/>
        </w:numPr>
      </w:pPr>
      <w:r>
        <w:t>Thalita e Yuri Estão Ajusrando o cadastro das métricas em relação ao banco de dados</w:t>
      </w:r>
      <w:r w:rsidR="00EA5BBC">
        <w:t>;</w:t>
      </w:r>
      <w:r w:rsidR="004976A9">
        <w:t xml:space="preserve"> </w:t>
      </w:r>
    </w:p>
    <w:p w14:paraId="1F5AF52B" w14:textId="40F966A0" w:rsidR="004976A9" w:rsidRDefault="00ED7CF0" w:rsidP="00EB6A08">
      <w:pPr>
        <w:pStyle w:val="Numerada"/>
        <w:numPr>
          <w:ilvl w:val="0"/>
          <w:numId w:val="12"/>
        </w:numPr>
      </w:pPr>
      <w:r>
        <w:t>Paulo foi definido como P.O da Semana</w:t>
      </w:r>
      <w:r w:rsidR="00CA3ABE">
        <w:t>;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633AC6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5D7B83E4" w:rsidR="00633AC6" w:rsidRDefault="00633AC6" w:rsidP="00633AC6">
            <w:pPr>
              <w:pStyle w:val="DescriodoItem"/>
            </w:pPr>
            <w:r>
              <w:t>Manual de Instrução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63F9C016" w:rsidR="00633AC6" w:rsidRDefault="00633AC6" w:rsidP="00633AC6">
            <w:pPr>
              <w:pStyle w:val="DescriodoItem"/>
              <w:jc w:val="center"/>
            </w:pPr>
            <w:r>
              <w:t>Em andamento</w:t>
            </w:r>
          </w:p>
        </w:tc>
      </w:tr>
      <w:tr w:rsidR="00633AC6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787DD7AA" w:rsidR="00633AC6" w:rsidRPr="00E463CF" w:rsidRDefault="00633AC6" w:rsidP="00633AC6">
            <w:pPr>
              <w:pStyle w:val="DescriodoItem"/>
              <w:jc w:val="center"/>
            </w:pPr>
            <w:r>
              <w:t>Integrar a API ao Cadastro das Métricas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8DDD933" w:rsidR="00633AC6" w:rsidRDefault="00633AC6" w:rsidP="00633AC6">
            <w:pPr>
              <w:pStyle w:val="DescriodoItem"/>
              <w:jc w:val="center"/>
            </w:pPr>
            <w:r>
              <w:t>Em andamento</w:t>
            </w:r>
          </w:p>
        </w:tc>
      </w:tr>
      <w:tr w:rsidR="00633AC6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2C70D4E4" w:rsidR="00633AC6" w:rsidRPr="00E463CF" w:rsidRDefault="00633AC6" w:rsidP="00633AC6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45A96586" w:rsidR="00633AC6" w:rsidRDefault="00633AC6" w:rsidP="00633AC6">
            <w:pPr>
              <w:pStyle w:val="DescriodoItem"/>
              <w:jc w:val="center"/>
            </w:pPr>
          </w:p>
        </w:tc>
      </w:tr>
      <w:tr w:rsidR="00633AC6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61195203" w:rsidR="00633AC6" w:rsidRPr="00E463CF" w:rsidRDefault="00633AC6" w:rsidP="00633AC6">
            <w:pPr>
              <w:pStyle w:val="DescriodoItem"/>
              <w:jc w:val="center"/>
            </w:pPr>
            <w:r>
              <w:t>Manual de Instrução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4AF5757F" w:rsidR="00633AC6" w:rsidRDefault="00633AC6" w:rsidP="00633AC6">
            <w:pPr>
              <w:pStyle w:val="DescriodoItem"/>
              <w:jc w:val="center"/>
            </w:pPr>
            <w:r>
              <w:t>Em andamento</w:t>
            </w:r>
          </w:p>
        </w:tc>
      </w:tr>
      <w:tr w:rsidR="00633AC6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53EFE62A" w:rsidR="00633AC6" w:rsidRPr="00E463CF" w:rsidRDefault="00633AC6" w:rsidP="00633AC6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483F7ABB" w:rsidR="00633AC6" w:rsidRDefault="00633AC6" w:rsidP="00633AC6">
            <w:pPr>
              <w:pStyle w:val="DescriodoItem"/>
              <w:jc w:val="center"/>
            </w:pPr>
            <w:r>
              <w:t>Em andamento</w:t>
            </w:r>
          </w:p>
        </w:tc>
      </w:tr>
      <w:tr w:rsidR="00633AC6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633AC6" w:rsidRPr="00144ADF" w:rsidRDefault="00633AC6" w:rsidP="00633AC6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134A762" w:rsidR="00633AC6" w:rsidRDefault="00633AC6" w:rsidP="00633AC6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64066F66" w:rsidR="00633AC6" w:rsidRDefault="00633AC6" w:rsidP="00633AC6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0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BEB8" w14:textId="77777777" w:rsidR="00EB6A08" w:rsidRDefault="00EB6A08" w:rsidP="001E7D29">
      <w:pPr>
        <w:spacing w:after="0" w:line="240" w:lineRule="auto"/>
      </w:pPr>
      <w:r>
        <w:separator/>
      </w:r>
    </w:p>
  </w:endnote>
  <w:endnote w:type="continuationSeparator" w:id="0">
    <w:p w14:paraId="22DD4FE4" w14:textId="77777777" w:rsidR="00EB6A08" w:rsidRDefault="00EB6A0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4835" w14:textId="77777777" w:rsidR="00EB6A08" w:rsidRDefault="00EB6A08" w:rsidP="001E7D29">
      <w:pPr>
        <w:spacing w:after="0" w:line="240" w:lineRule="auto"/>
      </w:pPr>
      <w:r>
        <w:separator/>
      </w:r>
    </w:p>
  </w:footnote>
  <w:footnote w:type="continuationSeparator" w:id="0">
    <w:p w14:paraId="60258089" w14:textId="77777777" w:rsidR="00EB6A08" w:rsidRDefault="00EB6A0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EB6A08">
    <w:pPr>
      <w:pStyle w:val="Cabealho"/>
      <w:rPr>
        <w:lang w:val="en-GB"/>
      </w:rPr>
    </w:pPr>
    <w:r>
      <w:rPr>
        <w:noProof/>
      </w:rPr>
      <w:pict w14:anchorId="4D85ABF2">
        <v:group id="Agrupar 3" o:spid="_x0000_s2049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2050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2051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2052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2053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2054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2055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2056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2057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205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205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206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206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2062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206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33AC6"/>
    <w:rsid w:val="0064628C"/>
    <w:rsid w:val="0065214E"/>
    <w:rsid w:val="00655EE2"/>
    <w:rsid w:val="00680296"/>
    <w:rsid w:val="006853BC"/>
    <w:rsid w:val="00687389"/>
    <w:rsid w:val="006928C1"/>
    <w:rsid w:val="00694D5A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A3ABE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A5BBC"/>
    <w:rsid w:val="00EB6A08"/>
    <w:rsid w:val="00ED7CF0"/>
    <w:rsid w:val="00EF6435"/>
    <w:rsid w:val="00F10F6B"/>
    <w:rsid w:val="00F23697"/>
    <w:rsid w:val="00F26770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35C38"/>
    <w:rsid w:val="001649B2"/>
    <w:rsid w:val="00D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
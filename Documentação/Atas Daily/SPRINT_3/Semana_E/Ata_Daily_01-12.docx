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41A5E7F6" w:rsidR="0033728F" w:rsidRDefault="006342D7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 wp14:editId="0D9C5642">
                <wp:extent cx="3467735" cy="469900"/>
                <wp:effectExtent l="22225" t="22225" r="24765" b="22225"/>
                <wp:docPr id="1502916476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2455F" w14:textId="13E5886A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" filled="f" strokecolor="black [3213]" strokeweight="3pt">
                <v:stroke miterlimit="4"/>
                <v:textbox style="mso-fit-shape-to-text:t" inset="1.5pt,1.5pt,1.5pt,1.5pt">
                  <w:txbxContent>
                    <w:p w14:paraId="1C22455F" w14:textId="13E5886A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52B1D" w14:textId="77777777" w:rsidR="00275260" w:rsidRPr="00875D51" w:rsidRDefault="00E14E01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3B943886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E14E01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14E01">
        <w:rPr>
          <w:lang w:val="pt-BR" w:bidi="pt-BR"/>
        </w:rPr>
        <w:t>29/11/2023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14E01">
        <w:rPr>
          <w:lang w:val="pt-BR" w:bidi="pt-BR"/>
        </w:rPr>
        <w:t>Thalita, Kaiqui, Paulo, Ester, Guilherme e Yuri</w:t>
      </w:r>
    </w:p>
    <w:p w14:paraId="62D6EC9C" w14:textId="21B7F025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E14E01">
        <w:rPr>
          <w:lang w:val="pt-BR" w:bidi="pt-BR"/>
        </w:rPr>
        <w:t>14:40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1C4BAF12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E14E01">
        <w:t xml:space="preserve">O grupo se reuniu para </w:t>
      </w:r>
      <w:r w:rsidR="006342D7">
        <w:t>ajustar o roteiro do teatro de GMUD e para ensaiar as cenas.</w:t>
      </w:r>
    </w:p>
    <w:p w14:paraId="401B4FA2" w14:textId="26E7121B" w:rsidR="004976A9" w:rsidRDefault="004976A9" w:rsidP="006342D7">
      <w:pPr>
        <w:pStyle w:val="Numerada"/>
        <w:ind w:left="720"/>
      </w:pPr>
    </w:p>
    <w:p w14:paraId="1F5AF52B" w14:textId="77777777" w:rsidR="004976A9" w:rsidRDefault="004976A9" w:rsidP="006342D7">
      <w:pPr>
        <w:pStyle w:val="Numerada"/>
        <w:ind w:left="720"/>
      </w:pP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C08EB45" w:rsidR="00492035" w:rsidRDefault="006342D7" w:rsidP="006342D7">
            <w:pPr>
              <w:pStyle w:val="DescriodoItem"/>
              <w:jc w:val="center"/>
            </w:pPr>
            <w:r>
              <w:t>Solucionar o</w:t>
            </w:r>
            <w:r>
              <w:rPr>
                <w:kern w:val="2"/>
              </w:rPr>
              <w:t xml:space="preserve"> incidente de erro no web data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3C8F07D" w:rsidR="00492035" w:rsidRDefault="006342D7" w:rsidP="006342D7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564DA838" w:rsidR="00492035" w:rsidRPr="00E463CF" w:rsidRDefault="006342D7" w:rsidP="006342D7">
            <w:pPr>
              <w:pStyle w:val="DescriodoItem"/>
              <w:jc w:val="center"/>
            </w:pPr>
            <w:r>
              <w:t>Projeto individuai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1214EB6C" w:rsidR="00492035" w:rsidRDefault="006342D7" w:rsidP="006342D7">
            <w:pPr>
              <w:pStyle w:val="DescriodoItem"/>
              <w:jc w:val="center"/>
            </w:pPr>
            <w:r>
              <w:t>Feito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6B7628EA" w:rsidR="00492035" w:rsidRPr="00E463CF" w:rsidRDefault="006342D7" w:rsidP="006342D7">
            <w:pPr>
              <w:pStyle w:val="DescriodoItem"/>
              <w:jc w:val="center"/>
            </w:pPr>
            <w:r>
              <w:t>Projeto individuai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0AA608A5" w:rsidR="00492035" w:rsidRDefault="006342D7" w:rsidP="006342D7">
            <w:pPr>
              <w:pStyle w:val="DescriodoItem"/>
              <w:jc w:val="center"/>
            </w:pPr>
            <w:r>
              <w:t>Feito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24F59FAA" w:rsidR="00492035" w:rsidRPr="00E463CF" w:rsidRDefault="006342D7" w:rsidP="006342D7">
            <w:pPr>
              <w:pStyle w:val="DescriodoItem"/>
              <w:jc w:val="center"/>
            </w:pPr>
            <w:r>
              <w:t>Solucionar o</w:t>
            </w:r>
            <w:r>
              <w:rPr>
                <w:kern w:val="2"/>
              </w:rPr>
              <w:t xml:space="preserve"> incidente de erro no web data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27C6EDCC" w:rsidR="00492035" w:rsidRDefault="006342D7" w:rsidP="006342D7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4B9439CC" w:rsidR="00492035" w:rsidRPr="00E463CF" w:rsidRDefault="006342D7" w:rsidP="006342D7">
            <w:pPr>
              <w:pStyle w:val="DescriodoItem"/>
              <w:jc w:val="center"/>
            </w:pPr>
            <w:r>
              <w:t>Projeto individuai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0E92E63B" w:rsidR="00492035" w:rsidRDefault="006342D7" w:rsidP="006342D7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107A18C9" w:rsidR="00492035" w:rsidRDefault="006342D7" w:rsidP="006342D7">
            <w:pPr>
              <w:pStyle w:val="DescriodoItem"/>
              <w:jc w:val="center"/>
            </w:pPr>
            <w:r>
              <w:t>Projeto individuai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08F4F65C" w:rsidR="00492035" w:rsidRDefault="006342D7" w:rsidP="006342D7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B532" w14:textId="77777777" w:rsidR="006B5980" w:rsidRDefault="006B5980" w:rsidP="001E7D29">
      <w:pPr>
        <w:spacing w:after="0" w:line="240" w:lineRule="auto"/>
      </w:pPr>
      <w:r>
        <w:separator/>
      </w:r>
    </w:p>
  </w:endnote>
  <w:endnote w:type="continuationSeparator" w:id="0">
    <w:p w14:paraId="6C1B8F9F" w14:textId="77777777" w:rsidR="006B5980" w:rsidRDefault="006B598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D183" w14:textId="77777777" w:rsidR="006B5980" w:rsidRDefault="006B5980" w:rsidP="001E7D29">
      <w:pPr>
        <w:spacing w:after="0" w:line="240" w:lineRule="auto"/>
      </w:pPr>
      <w:r>
        <w:separator/>
      </w:r>
    </w:p>
  </w:footnote>
  <w:footnote w:type="continuationSeparator" w:id="0">
    <w:p w14:paraId="4F73401C" w14:textId="77777777" w:rsidR="006B5980" w:rsidRDefault="006B598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6D5EAEA" w:rsidR="000F4987" w:rsidRPr="004230D9" w:rsidRDefault="006342D7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456961B3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057022733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495213620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032319701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41451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2355163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4888709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9054148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903951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3393828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666760964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696229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9456066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4863418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5653306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7146467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3262EE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342D7"/>
    <w:rsid w:val="0064628C"/>
    <w:rsid w:val="0065214E"/>
    <w:rsid w:val="00655EE2"/>
    <w:rsid w:val="00680296"/>
    <w:rsid w:val="006853BC"/>
    <w:rsid w:val="00687389"/>
    <w:rsid w:val="006928C1"/>
    <w:rsid w:val="006B5980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4E01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2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2023-12-04T02:04:00Z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
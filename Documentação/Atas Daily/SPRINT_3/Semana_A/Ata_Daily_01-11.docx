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56D8A066" w:rsidR="0033728F" w:rsidRDefault="006401FA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267CFC2E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6401FA">
        <w:rPr>
          <w:lang w:val="pt-BR" w:bidi="pt-BR"/>
        </w:rPr>
        <w:t>SPTECH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6401FA">
        <w:rPr>
          <w:lang w:val="pt-BR" w:bidi="pt-BR"/>
        </w:rPr>
        <w:t>01/11/2023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6401FA">
        <w:rPr>
          <w:lang w:val="pt-BR" w:bidi="pt-BR"/>
        </w:rPr>
        <w:t>Kaiqui, Thalita, Paulo, Ester, Yuri e Guilherme.</w:t>
      </w:r>
    </w:p>
    <w:p w14:paraId="62D6EC9C" w14:textId="236E35FB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6401FA">
        <w:rPr>
          <w:lang w:val="pt-BR" w:bidi="pt-BR"/>
        </w:rPr>
        <w:t>16:35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08BBE994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6401FA">
        <w:t>Atualização dos status das tarefas da semana E</w:t>
      </w:r>
      <w:r w:rsidR="008C34A8">
        <w:t>.</w:t>
      </w:r>
    </w:p>
    <w:p w14:paraId="1F5AF52B" w14:textId="7AE98D81" w:rsidR="004976A9" w:rsidRDefault="004976A9" w:rsidP="008C34A8">
      <w:pPr>
        <w:pStyle w:val="Numerada"/>
        <w:numPr>
          <w:ilvl w:val="0"/>
          <w:numId w:val="51"/>
        </w:numPr>
      </w:pPr>
      <w:r>
        <w:t xml:space="preserve"> </w:t>
      </w:r>
      <w:r w:rsidR="006401FA">
        <w:t xml:space="preserve">O grupo descidiu que </w:t>
      </w:r>
      <w:r w:rsidR="008C34A8">
        <w:t>a documentação será atualizada conforme fomos trabalhando no projeto.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8C34A8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8D71" w14:textId="2DE1A7B6" w:rsidR="00492035" w:rsidRDefault="008C34A8" w:rsidP="008C34A8">
            <w:pPr>
              <w:pStyle w:val="DescriodoItem"/>
              <w:jc w:val="center"/>
            </w:pPr>
            <w:r w:rsidRPr="008C34A8">
              <w:t>Ajuste Home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80D1" w14:textId="3864E218" w:rsidR="00492035" w:rsidRDefault="008C34A8" w:rsidP="008C34A8">
            <w:pPr>
              <w:pStyle w:val="DescriodoItem"/>
              <w:jc w:val="center"/>
            </w:pPr>
            <w:r>
              <w:t>A fazer</w:t>
            </w:r>
          </w:p>
        </w:tc>
      </w:tr>
      <w:tr w:rsidR="00492035" w:rsidRPr="00E463CF" w14:paraId="2DF3CAB2" w14:textId="083C82B5" w:rsidTr="008C34A8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9F45" w14:textId="12C845FB" w:rsidR="00492035" w:rsidRPr="00E463CF" w:rsidRDefault="008C34A8" w:rsidP="008C34A8">
            <w:pPr>
              <w:pStyle w:val="DescriodoItem"/>
              <w:jc w:val="center"/>
            </w:pPr>
            <w:r>
              <w:t>A</w:t>
            </w:r>
            <w:r w:rsidRPr="008C34A8">
              <w:t>tualizar documentação de acordo com a nova regra</w:t>
            </w:r>
            <w:r>
              <w:t xml:space="preserve">/ </w:t>
            </w:r>
            <w:r w:rsidRPr="008C34A8">
              <w:t>Ajuste Login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1AF" w14:textId="539EEDC4" w:rsidR="00492035" w:rsidRDefault="008C34A8" w:rsidP="008C34A8">
            <w:pPr>
              <w:pStyle w:val="DescriodoItem"/>
              <w:jc w:val="center"/>
            </w:pPr>
            <w:r>
              <w:t>Em andamento/ A fazer</w:t>
            </w:r>
          </w:p>
        </w:tc>
      </w:tr>
      <w:tr w:rsidR="00492035" w:rsidRPr="00E463CF" w14:paraId="24C1EFB0" w14:textId="18BE0751" w:rsidTr="008C34A8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D62B" w14:textId="7771B313" w:rsidR="00492035" w:rsidRPr="00E463CF" w:rsidRDefault="008C34A8" w:rsidP="008C34A8">
            <w:pPr>
              <w:pStyle w:val="DescriodoItem"/>
              <w:jc w:val="center"/>
            </w:pPr>
            <w:r w:rsidRPr="008C34A8">
              <w:t>Criação de um padrão para estruturar páginas do projeto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8933" w14:textId="77777777" w:rsidR="00492035" w:rsidRDefault="00492035" w:rsidP="008C34A8">
            <w:pPr>
              <w:pStyle w:val="DescriodoItem"/>
              <w:jc w:val="center"/>
            </w:pPr>
          </w:p>
          <w:p w14:paraId="13FBB0BB" w14:textId="209658D6" w:rsidR="008C34A8" w:rsidRPr="008C34A8" w:rsidRDefault="008C34A8" w:rsidP="008C34A8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A fazer</w:t>
            </w:r>
          </w:p>
        </w:tc>
      </w:tr>
      <w:tr w:rsidR="00492035" w:rsidRPr="00E463CF" w14:paraId="0B11D528" w14:textId="39B7B9BF" w:rsidTr="008C34A8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CE23" w14:textId="361D6EAC" w:rsidR="00492035" w:rsidRPr="00E463CF" w:rsidRDefault="008C34A8" w:rsidP="008C34A8">
            <w:pPr>
              <w:pStyle w:val="DescriodoItem"/>
              <w:jc w:val="center"/>
            </w:pPr>
            <w:r w:rsidRPr="008C34A8">
              <w:t>Ajuste Banco de Dados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417C" w14:textId="72003A80" w:rsidR="00492035" w:rsidRDefault="008C34A8" w:rsidP="008C34A8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78E19FA2" w14:textId="4FA4DEDA" w:rsidTr="008C34A8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776D" w14:textId="44EBB693" w:rsidR="00492035" w:rsidRPr="00E463CF" w:rsidRDefault="008C34A8" w:rsidP="008C34A8">
            <w:pPr>
              <w:pStyle w:val="DescriodoItem"/>
              <w:jc w:val="center"/>
            </w:pPr>
            <w:r w:rsidRPr="008C34A8">
              <w:t>Ajuste Cadastro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E0D1" w14:textId="58B3D842" w:rsidR="00492035" w:rsidRDefault="008C34A8" w:rsidP="008C34A8">
            <w:pPr>
              <w:pStyle w:val="DescriodoItem"/>
              <w:jc w:val="center"/>
            </w:pPr>
            <w:r>
              <w:t>A fazer</w:t>
            </w:r>
          </w:p>
        </w:tc>
      </w:tr>
      <w:tr w:rsidR="00492035" w:rsidRPr="00E463CF" w14:paraId="5BFB8984" w14:textId="07A0852D" w:rsidTr="008C34A8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5D21" w14:textId="08F68104" w:rsidR="00492035" w:rsidRDefault="008C34A8" w:rsidP="008C34A8">
            <w:pPr>
              <w:pStyle w:val="DescriodoItem"/>
              <w:jc w:val="center"/>
            </w:pPr>
            <w:r w:rsidRPr="008C34A8">
              <w:t>Ajuste Tela Dashboard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0FB0" w14:textId="10195F2C" w:rsidR="00492035" w:rsidRDefault="008C34A8" w:rsidP="008C34A8">
            <w:pPr>
              <w:pStyle w:val="DescriodoItem"/>
              <w:jc w:val="center"/>
            </w:pPr>
            <w:r>
              <w:t>A fazer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9CBD" w14:textId="77777777" w:rsidR="00BB0593" w:rsidRDefault="00BB0593" w:rsidP="001E7D29">
      <w:pPr>
        <w:spacing w:after="0" w:line="240" w:lineRule="auto"/>
      </w:pPr>
      <w:r>
        <w:separator/>
      </w:r>
    </w:p>
  </w:endnote>
  <w:endnote w:type="continuationSeparator" w:id="0">
    <w:p w14:paraId="0D919745" w14:textId="77777777" w:rsidR="00BB0593" w:rsidRDefault="00BB059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585D" w14:textId="77777777" w:rsidR="00BB0593" w:rsidRDefault="00BB0593" w:rsidP="001E7D29">
      <w:pPr>
        <w:spacing w:after="0" w:line="240" w:lineRule="auto"/>
      </w:pPr>
      <w:r>
        <w:separator/>
      </w:r>
    </w:p>
  </w:footnote>
  <w:footnote w:type="continuationSeparator" w:id="0">
    <w:p w14:paraId="68FEC047" w14:textId="77777777" w:rsidR="00BB0593" w:rsidRDefault="00BB059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01FA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C34A8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B0593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22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2023-11-02T15:39:00Z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
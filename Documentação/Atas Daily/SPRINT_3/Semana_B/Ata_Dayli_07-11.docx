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728F" w:rsidRDefault="00A166E8" w:rsidP="0033728F">
      <w:pPr>
        <w:pStyle w:val="Logotipo"/>
      </w:pPr>
      <w:r>
        <mc:AlternateContent>
          <mc:Choice Requires="wps">
            <w:drawing>
              <wp:inline distT="0" distB="0" distL="0" distR="0" wp14:anchorId="15B35410">
                <wp:extent cx="3467735" cy="407670"/>
                <wp:effectExtent l="19050" t="19050" r="0" b="0"/>
                <wp:docPr id="1" name="Forma 61" descr="Insira o logoti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7735" cy="4076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3439E" w:rsidRPr="0082343B" w:rsidRDefault="00144ADF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rot="0" vert="horz" wrap="square" lIns="19050" tIns="19050" rIns="19050" bIns="1905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B35410" id="Forma 61" o:spid="_x0000_s1026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" filled="f" strokecolor="black [3213]" strokeweight="3pt">
                <v:stroke miterlimit="4"/>
                <v:path arrowok="t"/>
                <v:textbox style="mso-fit-shape-to-text:t" inset="1.5pt,1.5pt,1.5pt,1.5pt">
                  <w:txbxContent>
                    <w:p w:rsidR="00A3439E" w:rsidRPr="0082343B" w:rsidRDefault="00144ADF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75260" w:rsidRPr="00875D51" w:rsidRDefault="00A9509F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EndPr/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FF436F">
        <w:rPr>
          <w:lang w:val="pt-BR" w:bidi="pt-BR"/>
        </w:rPr>
        <w:t>Faculdade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FF436F">
        <w:rPr>
          <w:lang w:val="pt-BR" w:bidi="pt-BR"/>
        </w:rPr>
        <w:t>07-11-23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F168C0">
        <w:rPr>
          <w:lang w:val="pt-BR" w:bidi="pt-BR"/>
        </w:rPr>
        <w:t>Todos presentes</w:t>
      </w:r>
    </w:p>
    <w:p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  <w:r w:rsidR="00F168C0">
        <w:rPr>
          <w:lang w:val="pt-BR" w:bidi="pt-BR"/>
        </w:rPr>
        <w:t>16:33</w:t>
      </w:r>
    </w:p>
    <w:p w:rsidR="00D6062A" w:rsidRDefault="00D6062A" w:rsidP="00875D51">
      <w:pPr>
        <w:pStyle w:val="Ttulo1"/>
        <w:rPr>
          <w:lang w:val="pt-BR" w:bidi="pt-BR"/>
        </w:rPr>
      </w:pPr>
    </w:p>
    <w:p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:rsidR="00875D51" w:rsidRDefault="00875D51" w:rsidP="004B4D9B">
      <w:pPr>
        <w:pStyle w:val="Numerada"/>
        <w:ind w:left="173"/>
      </w:pPr>
    </w:p>
    <w:p w:rsidR="004976A9" w:rsidRDefault="004976A9" w:rsidP="00A166E8">
      <w:pPr>
        <w:pStyle w:val="Numerada"/>
        <w:numPr>
          <w:ilvl w:val="0"/>
          <w:numId w:val="12"/>
        </w:numPr>
      </w:pPr>
      <w:r>
        <w:t xml:space="preserve"> </w:t>
      </w:r>
      <w:r w:rsidR="00F168C0">
        <w:t xml:space="preserve">Atualização de status das tarefas passadas anteriormente, visto que era necessário apoio maior em algumas atividades, </w:t>
      </w:r>
      <w:r w:rsidR="0073206F">
        <w:t>de Banco de Dados e Cadastro do site, encontramos a necessidade daqueles que fizeram a pesquisa da ferramenta de suporte, auxiliar os que não terminaram as tarefas anteriores.</w:t>
      </w:r>
    </w:p>
    <w:p w:rsidR="004976A9" w:rsidRDefault="004976A9" w:rsidP="00A166E8">
      <w:pPr>
        <w:pStyle w:val="Numerada"/>
        <w:numPr>
          <w:ilvl w:val="0"/>
          <w:numId w:val="12"/>
        </w:numPr>
      </w:pPr>
      <w:r>
        <w:t xml:space="preserve"> </w:t>
      </w:r>
      <w:r w:rsidR="00CB6E17">
        <w:t>Determinado que a tela de Dashboard atualizada esta em sua última fase de teste e que em pouco tempo será definitivo.</w:t>
      </w:r>
    </w:p>
    <w:p w:rsidR="004976A9" w:rsidRDefault="00555007" w:rsidP="00A166E8">
      <w:pPr>
        <w:pStyle w:val="Numerada"/>
        <w:numPr>
          <w:ilvl w:val="0"/>
          <w:numId w:val="12"/>
        </w:numPr>
      </w:pPr>
      <w:r>
        <w:t>Diversas ferramentas de suporte foram encontradas, não foram decididas pois precisamos do material de apoio equivalente a nossa pesquisa, que será liberada pelo professor Rafael Petry em breve</w:t>
      </w:r>
    </w:p>
    <w:p w:rsidR="00875D51" w:rsidRDefault="00875D51" w:rsidP="004B4D9B">
      <w:pPr>
        <w:pStyle w:val="Numerada"/>
        <w:ind w:left="173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33"/>
        <w:gridCol w:w="2532"/>
        <w:gridCol w:w="2529"/>
      </w:tblGrid>
      <w:tr w:rsidR="00492035" w:rsidTr="00292A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:rsidTr="00292A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035" w:rsidRDefault="00492035" w:rsidP="00492035">
            <w:pPr>
              <w:pStyle w:val="DescriodoItem"/>
            </w:pPr>
            <w:r>
              <w:t xml:space="preserve">  </w:t>
            </w:r>
            <w:r w:rsidR="00555007">
              <w:t>Pesquisa da ferramenta de suporte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035" w:rsidRDefault="00F54262" w:rsidP="00492035">
            <w:pPr>
              <w:pStyle w:val="DescriodoItem"/>
            </w:pPr>
            <w:r>
              <w:t xml:space="preserve">Em acompanhamento </w:t>
            </w:r>
          </w:p>
        </w:tc>
      </w:tr>
      <w:tr w:rsidR="00492035" w:rsidRPr="00E463CF" w:rsidTr="00292A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035" w:rsidRPr="00E463CF" w:rsidRDefault="00F12CDE" w:rsidP="00492035">
            <w:pPr>
              <w:pStyle w:val="DescriodoItem"/>
            </w:pPr>
            <w:r>
              <w:t xml:space="preserve">  Pesquisa da ferramenta de suporte</w:t>
            </w:r>
            <w:r>
              <w:tab/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035" w:rsidRDefault="00F54262" w:rsidP="00492035">
            <w:pPr>
              <w:pStyle w:val="DescriodoItem"/>
            </w:pPr>
            <w:r>
              <w:t xml:space="preserve">Em acompanhamento </w:t>
            </w:r>
          </w:p>
        </w:tc>
      </w:tr>
      <w:tr w:rsidR="00492035" w:rsidRPr="00E463CF" w:rsidTr="00292A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Ester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035" w:rsidRPr="00E463CF" w:rsidRDefault="00492035" w:rsidP="00492035">
            <w:pPr>
              <w:pStyle w:val="DescriodoItem"/>
            </w:pPr>
            <w:r>
              <w:t xml:space="preserve"> </w:t>
            </w:r>
            <w:r w:rsidR="00292A35">
              <w:t xml:space="preserve"> Pesquisa da ferramenta de suporte</w:t>
            </w:r>
            <w:r w:rsidR="00292A35">
              <w:tab/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035" w:rsidRDefault="00F54262" w:rsidP="00492035">
            <w:pPr>
              <w:pStyle w:val="DescriodoItem"/>
            </w:pPr>
            <w:r>
              <w:t xml:space="preserve">Em acompanhamento </w:t>
            </w:r>
          </w:p>
        </w:tc>
      </w:tr>
      <w:tr w:rsidR="00492035" w:rsidRPr="00E463CF" w:rsidTr="00292A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035" w:rsidRPr="00E463CF" w:rsidRDefault="00492035" w:rsidP="00492035">
            <w:pPr>
              <w:pStyle w:val="DescriodoItem"/>
            </w:pPr>
            <w:r>
              <w:t xml:space="preserve">         </w:t>
            </w:r>
            <w:r w:rsidR="00F54262">
              <w:t>Atualização do banco de Dados</w:t>
            </w:r>
            <w:r>
              <w:t xml:space="preserve">     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035" w:rsidRDefault="00F54262" w:rsidP="00492035">
            <w:pPr>
              <w:pStyle w:val="DescriodoItem"/>
            </w:pPr>
            <w:r>
              <w:t xml:space="preserve">Em andamento </w:t>
            </w:r>
          </w:p>
        </w:tc>
      </w:tr>
      <w:tr w:rsidR="00492035" w:rsidRPr="00E463CF" w:rsidTr="00292A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lastRenderedPageBreak/>
              <w:t>Paulo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035" w:rsidRPr="00E463CF" w:rsidRDefault="00492035" w:rsidP="00492035">
            <w:pPr>
              <w:pStyle w:val="DescriodoItem"/>
            </w:pPr>
            <w:r>
              <w:t xml:space="preserve">           </w:t>
            </w:r>
            <w:r w:rsidR="00F54262">
              <w:t>Atualização tela de cadastro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035" w:rsidRDefault="00F54262" w:rsidP="00492035">
            <w:pPr>
              <w:pStyle w:val="DescriodoItem"/>
            </w:pPr>
            <w:r>
              <w:t xml:space="preserve">Em andamento </w:t>
            </w:r>
          </w:p>
        </w:tc>
      </w:tr>
      <w:tr w:rsidR="00492035" w:rsidRPr="00E463CF" w:rsidTr="00292A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Yuri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035" w:rsidRDefault="00F54262" w:rsidP="00492035">
            <w:pPr>
              <w:pStyle w:val="DescriodoItem"/>
            </w:pPr>
            <w:r>
              <w:t xml:space="preserve">Atualização tela Dashboard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035" w:rsidRDefault="00F54262" w:rsidP="00492035">
            <w:pPr>
              <w:pStyle w:val="DescriodoItem"/>
            </w:pPr>
            <w:r>
              <w:t>Finalizando</w:t>
            </w:r>
          </w:p>
        </w:tc>
      </w:tr>
    </w:tbl>
    <w:p w:rsidR="00875D51" w:rsidRDefault="00875D51" w:rsidP="00875D51">
      <w:pPr>
        <w:pStyle w:val="Numerada"/>
      </w:pPr>
    </w:p>
    <w:p w:rsidR="00875D51" w:rsidRDefault="00875D51" w:rsidP="00144ADF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42FA" w:rsidRDefault="001D42FA" w:rsidP="001E7D29">
      <w:pPr>
        <w:spacing w:after="0" w:line="240" w:lineRule="auto"/>
      </w:pPr>
      <w:r>
        <w:separator/>
      </w:r>
    </w:p>
  </w:endnote>
  <w:endnote w:type="continuationSeparator" w:id="0">
    <w:p w:rsidR="001D42FA" w:rsidRDefault="001D42F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42FA" w:rsidRDefault="001D42FA" w:rsidP="001E7D29">
      <w:pPr>
        <w:spacing w:after="0" w:line="240" w:lineRule="auto"/>
      </w:pPr>
      <w:r>
        <w:separator/>
      </w:r>
    </w:p>
  </w:footnote>
  <w:footnote w:type="continuationSeparator" w:id="0">
    <w:p w:rsidR="001D42FA" w:rsidRDefault="001D42F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4987" w:rsidRPr="004230D9" w:rsidRDefault="00A166E8">
    <w:pPr>
      <w:pStyle w:val="Cabealho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D85ABF2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0"/>
              <wp:wrapNone/>
              <wp:docPr id="2" name="Agrupa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22920" cy="10818495"/>
                        <a:chOff x="0" y="0"/>
                        <a:chExt cx="81229" cy="108184"/>
                      </a:xfrm>
                    </wpg:grpSpPr>
                    <wpg:grpSp>
                      <wpg:cNvPr id="3" name="Grupo 29"/>
                      <wpg:cNvGrpSpPr>
                        <a:grpSpLocks/>
                      </wpg:cNvGrpSpPr>
                      <wpg:grpSpPr bwMode="auto">
                        <a:xfrm>
                          <a:off x="0" y="67532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4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Forma Livre 6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0" name="Grupo 29"/>
                      <wpg:cNvGrpSpPr>
                        <a:grpSpLocks/>
                      </wpg:cNvGrpSpPr>
                      <wpg:grpSpPr bwMode="auto">
                        <a:xfrm rot="10800000">
                          <a:off x="51435" y="0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11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Forma Livre 45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228B44" id="Agrupar 3" o:spid="_x0000_s1026" style="position:absolute;margin-left:-157.5pt;margin-top:-42pt;width:639.6pt;height:851.85pt;z-index:251660288" coordsize="81229,10818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">
              <v:group id="Grupo 29" o:spid="_x0000_s1027" style="position:absolute;top:67532;width:29794;height:40652" coordorigin="-41,-7257" coordsize="29798,4065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">
                <v:shape id="Retângulo 28" o:spid="_x0000_s1028" style="position:absolute;left:1700;width:8564;height:20654;visibility:visible;mso-wrap-style:square;v-text-anchor:middle" coordsize="674623,20654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&#13;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&#13;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&#13;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&#13;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&#13;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&#13;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">
                <v:shape id="Retângulo 28" o:spid="_x0000_s1035" style="position:absolute;left:1700;width:8564;height:20654;visibility:visible;mso-wrap-style:square;v-text-anchor:middle" coordsize="674623,20654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&#13;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&#13;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&#13;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&#13;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&#13;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&#13;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1100976">
    <w:abstractNumId w:val="7"/>
  </w:num>
  <w:num w:numId="2" w16cid:durableId="601766525">
    <w:abstractNumId w:val="6"/>
  </w:num>
  <w:num w:numId="3" w16cid:durableId="966088083">
    <w:abstractNumId w:val="5"/>
  </w:num>
  <w:num w:numId="4" w16cid:durableId="1631084723">
    <w:abstractNumId w:val="4"/>
  </w:num>
  <w:num w:numId="5" w16cid:durableId="70348260">
    <w:abstractNumId w:val="3"/>
  </w:num>
  <w:num w:numId="6" w16cid:durableId="1933783919">
    <w:abstractNumId w:val="2"/>
  </w:num>
  <w:num w:numId="7" w16cid:durableId="189733113">
    <w:abstractNumId w:val="1"/>
  </w:num>
  <w:num w:numId="8" w16cid:durableId="1288927515">
    <w:abstractNumId w:val="0"/>
  </w:num>
  <w:num w:numId="9" w16cid:durableId="1475950558">
    <w:abstractNumId w:val="8"/>
  </w:num>
  <w:num w:numId="10" w16cid:durableId="668412645">
    <w:abstractNumId w:val="10"/>
  </w:num>
  <w:num w:numId="11" w16cid:durableId="406728174">
    <w:abstractNumId w:val="11"/>
  </w:num>
  <w:num w:numId="12" w16cid:durableId="141762908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B6"/>
    <w:rsid w:val="0000418E"/>
    <w:rsid w:val="00016839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92A35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55007"/>
    <w:rsid w:val="00564D17"/>
    <w:rsid w:val="005758DE"/>
    <w:rsid w:val="005A3DB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3206F"/>
    <w:rsid w:val="00740105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166E8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9509F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B6E17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F6435"/>
    <w:rsid w:val="00F10F6B"/>
    <w:rsid w:val="00F12CDE"/>
    <w:rsid w:val="00F168C0"/>
    <w:rsid w:val="00F23697"/>
    <w:rsid w:val="00F36BB7"/>
    <w:rsid w:val="00F54262"/>
    <w:rsid w:val="00F76079"/>
    <w:rsid w:val="00F87EAA"/>
    <w:rsid w:val="00F92B25"/>
    <w:rsid w:val="00FB3809"/>
    <w:rsid w:val="00FD6CAB"/>
    <w:rsid w:val="00FE6B6C"/>
    <w:rsid w:val="00FF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9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10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11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Atas%20da%20reunião%20com%20triângulos.dotx</Template>
  <TotalTime>0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2023-11-08T00:02:00Z</dcterms:created>
  <dcterms:modified xsi:type="dcterms:W3CDTF">2023-11-08T00:02:00Z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
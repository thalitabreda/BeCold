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59BA37BD" w:rsidR="0033728F" w:rsidRDefault="006506E6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34AD390F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6506E6">
        <w:rPr>
          <w:lang w:val="pt-BR" w:bidi="pt-BR"/>
        </w:rPr>
        <w:t>Online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6506E6">
        <w:rPr>
          <w:lang w:val="pt-BR" w:bidi="pt-BR"/>
        </w:rPr>
        <w:t>22/09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6506E6" w:rsidRPr="006506E6">
        <w:rPr>
          <w:lang w:val="pt-BR" w:bidi="pt-BR"/>
        </w:rPr>
        <w:t>Ester, Guilherme, Kaiqui, Paulo Vinicius, Thalita, Yuri</w:t>
      </w:r>
    </w:p>
    <w:p w14:paraId="62D6EC9C" w14:textId="37FCB90F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6506E6">
        <w:rPr>
          <w:lang w:val="pt-BR" w:bidi="pt-BR"/>
        </w:rPr>
        <w:t>21h40 ás 22h40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00B7E08A" w14:textId="59A8E385" w:rsidR="006506E6" w:rsidRDefault="004976A9" w:rsidP="006506E6">
      <w:pPr>
        <w:pStyle w:val="Numerada"/>
        <w:numPr>
          <w:ilvl w:val="0"/>
          <w:numId w:val="51"/>
        </w:numPr>
      </w:pPr>
      <w:r>
        <w:t xml:space="preserve"> </w:t>
      </w:r>
      <w:r w:rsidR="006506E6">
        <w:t>Foi dado continuado a definição de regras de condução do projeto, no qual, o presente</w:t>
      </w:r>
      <w:r w:rsidR="006506E6" w:rsidRPr="006506E6">
        <w:t xml:space="preserve"> </w:t>
      </w:r>
      <w:r w:rsidR="006506E6">
        <w:t>documento se encontra no GitHub.</w:t>
      </w:r>
    </w:p>
    <w:p w14:paraId="4A44500F" w14:textId="18657343" w:rsidR="006506E6" w:rsidRDefault="006506E6" w:rsidP="006506E6">
      <w:pPr>
        <w:pStyle w:val="Numerada"/>
        <w:numPr>
          <w:ilvl w:val="0"/>
          <w:numId w:val="51"/>
        </w:numPr>
      </w:pPr>
      <w:r w:rsidRPr="006506E6">
        <w:t>Definição do horário das dailys</w:t>
      </w:r>
    </w:p>
    <w:p w14:paraId="34B02E43" w14:textId="06EF7EF5" w:rsidR="004976A9" w:rsidRDefault="004976A9" w:rsidP="006506E6">
      <w:pPr>
        <w:pStyle w:val="Numerada"/>
        <w:ind w:left="720"/>
      </w:pPr>
    </w:p>
    <w:p w14:paraId="73174454" w14:textId="40D4F25A" w:rsidR="00875D51" w:rsidRDefault="004976A9" w:rsidP="006506E6">
      <w:pPr>
        <w:pStyle w:val="Numerada"/>
        <w:numPr>
          <w:ilvl w:val="0"/>
          <w:numId w:val="51"/>
        </w:numPr>
      </w:pPr>
      <w:r>
        <w:t xml:space="preserve"> </w:t>
      </w:r>
      <w:r w:rsidR="006506E6">
        <w:t>Foi acordado entre o grupo que a tarefa seguinte é a leitura da documentação e</w:t>
      </w:r>
      <w:r w:rsidR="006506E6">
        <w:t xml:space="preserve"> </w:t>
      </w:r>
      <w:r w:rsidR="006506E6">
        <w:t>anotação de pontos que podem ser desenvolvidos e aprimorados para a Sprint 2.</w:t>
      </w:r>
    </w:p>
    <w:p w14:paraId="1EC5EE53" w14:textId="77777777" w:rsidR="006506E6" w:rsidRDefault="006506E6" w:rsidP="006506E6">
      <w:pPr>
        <w:pStyle w:val="PargrafodaLista"/>
      </w:pPr>
    </w:p>
    <w:p w14:paraId="07A34CCC" w14:textId="0E6ABB10" w:rsidR="006506E6" w:rsidRDefault="006506E6" w:rsidP="006506E6">
      <w:pPr>
        <w:pStyle w:val="Numerada"/>
        <w:numPr>
          <w:ilvl w:val="0"/>
          <w:numId w:val="51"/>
        </w:numPr>
      </w:pPr>
      <w:r w:rsidRPr="006506E6">
        <w:t>Criação de grupo de estudo e discussão no Discord.</w:t>
      </w: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77777777" w:rsidR="00492035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77777777" w:rsidR="00492035" w:rsidRPr="00E463CF" w:rsidRDefault="00492035" w:rsidP="00492035">
            <w:pPr>
              <w:pStyle w:val="DescriodoItem"/>
            </w:pPr>
            <w:r>
              <w:t xml:space="preserve"> 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77777777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77777777" w:rsidR="00492035" w:rsidRPr="00E463CF" w:rsidRDefault="00492035" w:rsidP="00492035">
            <w:pPr>
              <w:pStyle w:val="DescriodoItem"/>
            </w:pPr>
            <w:r>
              <w:t xml:space="preserve">        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77777777" w:rsidR="00492035" w:rsidRPr="00E463CF" w:rsidRDefault="00492035" w:rsidP="00492035">
            <w:pPr>
              <w:pStyle w:val="DescriodoItem"/>
            </w:pPr>
            <w:r>
              <w:t xml:space="preserve"> 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77777777" w:rsidR="00492035" w:rsidRDefault="00492035" w:rsidP="00492035">
            <w:pPr>
              <w:pStyle w:val="DescriodoItem"/>
            </w:pP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lastRenderedPageBreak/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77777777" w:rsidR="00492035" w:rsidRDefault="00492035" w:rsidP="00492035">
            <w:pPr>
              <w:pStyle w:val="DescriodoItem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77777777" w:rsidR="00492035" w:rsidRDefault="00492035" w:rsidP="00492035">
            <w:pPr>
              <w:pStyle w:val="DescriodoItem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8196" w14:textId="77777777" w:rsidR="00AB5537" w:rsidRDefault="00AB5537" w:rsidP="001E7D29">
      <w:pPr>
        <w:spacing w:after="0" w:line="240" w:lineRule="auto"/>
      </w:pPr>
      <w:r>
        <w:separator/>
      </w:r>
    </w:p>
  </w:endnote>
  <w:endnote w:type="continuationSeparator" w:id="0">
    <w:p w14:paraId="7B3CD3D8" w14:textId="77777777" w:rsidR="00AB5537" w:rsidRDefault="00AB553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8DC3" w14:textId="77777777" w:rsidR="00AB5537" w:rsidRDefault="00AB5537" w:rsidP="001E7D29">
      <w:pPr>
        <w:spacing w:after="0" w:line="240" w:lineRule="auto"/>
      </w:pPr>
      <w:r>
        <w:separator/>
      </w:r>
    </w:p>
  </w:footnote>
  <w:footnote w:type="continuationSeparator" w:id="0">
    <w:p w14:paraId="6F20DB88" w14:textId="77777777" w:rsidR="00AB5537" w:rsidRDefault="00AB553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06E6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B5537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2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2023-09-29T12:28:00Z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
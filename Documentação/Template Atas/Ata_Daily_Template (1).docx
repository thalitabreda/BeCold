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26331EFC" w:rsidR="0033728F" w:rsidRDefault="00144ADF" w:rsidP="0033728F">
      <w:pPr>
        <w:pStyle w:val="Logotipo"/>
      </w:pPr>
      <w:r>
        <w:pict w14:anchorId="15B35410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" filled="f" strokecolor="black [3213]" strokeweight="3pt">
            <v:stroke miterlimit="4"/>
            <v:textbox style="mso-fit-shape-to-text:t" inset="1.5pt,1.5pt,1.5pt,1.5pt">
              <w:txbxContent>
                <w:p w14:paraId="1C22455F" w14:textId="13E5886A" w:rsidR="00A3439E" w:rsidRPr="0082343B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07052B1D" w14:textId="77777777" w:rsidR="00275260" w:rsidRPr="00875D51" w:rsidRDefault="00A1613F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2692DBB4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</w:p>
    <w:p w14:paraId="62D6EC9C" w14:textId="6B03411C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34B02E43" w14:textId="0EDAC0C9" w:rsidR="004976A9" w:rsidRDefault="004976A9" w:rsidP="004976A9">
      <w:pPr>
        <w:pStyle w:val="Numerada"/>
        <w:numPr>
          <w:ilvl w:val="0"/>
          <w:numId w:val="51"/>
        </w:numPr>
      </w:pPr>
      <w:r>
        <w:t xml:space="preserve"> </w:t>
      </w:r>
    </w:p>
    <w:p w14:paraId="401B4FA2" w14:textId="61675652" w:rsidR="004976A9" w:rsidRDefault="004976A9" w:rsidP="004976A9">
      <w:pPr>
        <w:pStyle w:val="Numerada"/>
        <w:numPr>
          <w:ilvl w:val="0"/>
          <w:numId w:val="51"/>
        </w:numPr>
      </w:pPr>
      <w:r>
        <w:t xml:space="preserve"> </w:t>
      </w:r>
    </w:p>
    <w:p w14:paraId="1F5AF52B" w14:textId="77777777" w:rsidR="004976A9" w:rsidRDefault="004976A9" w:rsidP="004976A9">
      <w:pPr>
        <w:pStyle w:val="Numerada"/>
        <w:numPr>
          <w:ilvl w:val="0"/>
          <w:numId w:val="51"/>
        </w:numPr>
      </w:pP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proofErr w:type="spellStart"/>
            <w:r w:rsidRPr="00144ADF">
              <w:rPr>
                <w:sz w:val="22"/>
                <w:szCs w:val="22"/>
              </w:rPr>
              <w:t>Kaiqui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8D71" w14:textId="77777777" w:rsidR="00492035" w:rsidRDefault="00492035" w:rsidP="00492035">
            <w:pPr>
              <w:pStyle w:val="DescriodoItem"/>
            </w:pPr>
            <w:r>
              <w:t xml:space="preserve">         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80D1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2DF3CAB2" w14:textId="083C82B5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9F45" w14:textId="77777777" w:rsidR="00492035" w:rsidRPr="00E463CF" w:rsidRDefault="00492035" w:rsidP="00492035">
            <w:pPr>
              <w:pStyle w:val="DescriodoItem"/>
            </w:pPr>
            <w:r>
              <w:t xml:space="preserve">          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AF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24C1EFB0" w14:textId="18BE0751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62B" w14:textId="77777777" w:rsidR="00492035" w:rsidRPr="00E463CF" w:rsidRDefault="00492035" w:rsidP="00492035">
            <w:pPr>
              <w:pStyle w:val="DescriodoItem"/>
            </w:pPr>
            <w:r>
              <w:t xml:space="preserve">         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B0BB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0B11D528" w14:textId="39B7B9BF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E23" w14:textId="77777777" w:rsidR="00492035" w:rsidRPr="00E463CF" w:rsidRDefault="00492035" w:rsidP="00492035">
            <w:pPr>
              <w:pStyle w:val="DescriodoItem"/>
            </w:pPr>
            <w:r>
              <w:t xml:space="preserve">         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417C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78E19FA2" w14:textId="4FA4DEDA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776D" w14:textId="77777777" w:rsidR="00492035" w:rsidRPr="00E463CF" w:rsidRDefault="00492035" w:rsidP="00492035">
            <w:pPr>
              <w:pStyle w:val="DescriodoItem"/>
            </w:pPr>
            <w:r>
              <w:t xml:space="preserve"> 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E0D1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5BFB8984" w14:textId="07A0852D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5D21" w14:textId="77777777" w:rsidR="00492035" w:rsidRDefault="00492035" w:rsidP="00492035">
            <w:pPr>
              <w:pStyle w:val="DescriodoItem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0FB0" w14:textId="77777777" w:rsidR="00492035" w:rsidRDefault="00492035" w:rsidP="00492035">
            <w:pPr>
              <w:pStyle w:val="DescriodoItem"/>
            </w:pP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75B1D" w14:textId="77777777" w:rsidR="001D42FA" w:rsidRDefault="001D42FA" w:rsidP="001E7D29">
      <w:pPr>
        <w:spacing w:after="0" w:line="240" w:lineRule="auto"/>
      </w:pPr>
      <w:r>
        <w:separator/>
      </w:r>
    </w:p>
  </w:endnote>
  <w:endnote w:type="continuationSeparator" w:id="0">
    <w:p w14:paraId="1CE2FC06" w14:textId="77777777" w:rsidR="001D42FA" w:rsidRDefault="001D42F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96C8" w14:textId="77777777" w:rsidR="001D42FA" w:rsidRDefault="001D42FA" w:rsidP="001E7D29">
      <w:pPr>
        <w:spacing w:after="0" w:line="240" w:lineRule="auto"/>
      </w:pPr>
      <w:r>
        <w:separator/>
      </w:r>
    </w:p>
  </w:footnote>
  <w:footnote w:type="continuationSeparator" w:id="0">
    <w:p w14:paraId="5C2C9B02" w14:textId="77777777" w:rsidR="001D42FA" w:rsidRDefault="001D42F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7777777" w:rsidR="000F4987" w:rsidRPr="004230D9" w:rsidRDefault="00B8011E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B3E5460451743EC8120C7370AEAE51E">
    <w:name w:val="9B3E5460451743EC8120C7370AEAE51E"/>
  </w:style>
  <w:style w:type="paragraph" w:customStyle="1" w:styleId="64A295556F6F43FF8A00CD0074A650FE">
    <w:name w:val="64A295556F6F43FF8A00CD0074A650FE"/>
  </w:style>
  <w:style w:type="paragraph" w:customStyle="1" w:styleId="91D2E2DA3A5249CE8BA8454F82E38920">
    <w:name w:val="91D2E2DA3A5249CE8BA8454F82E38920"/>
  </w:style>
  <w:style w:type="paragraph" w:customStyle="1" w:styleId="66F33D363D7F451290B01E4DEDD1CBF1">
    <w:name w:val="66F33D363D7F451290B01E4DEDD1CBF1"/>
  </w:style>
  <w:style w:type="paragraph" w:customStyle="1" w:styleId="4E47B22716EB488A8AF7E7F7DA0A49EE">
    <w:name w:val="4E47B22716EB488A8AF7E7F7DA0A49E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B65D730E4859493195AC68F6A2B16952">
    <w:name w:val="B65D730E4859493195AC68F6A2B16952"/>
  </w:style>
  <w:style w:type="paragraph" w:customStyle="1" w:styleId="80807D6B4B68467FAEE8A01C7980B2B2">
    <w:name w:val="80807D6B4B68467FAEE8A01C7980B2B2"/>
  </w:style>
  <w:style w:type="paragraph" w:customStyle="1" w:styleId="B2B2501142244A4FB17CFA1CB0EF7012">
    <w:name w:val="B2B2501142244A4FB17CFA1CB0EF7012"/>
  </w:style>
  <w:style w:type="paragraph" w:customStyle="1" w:styleId="14767CBE90C74E20B09CBE72400DB16E">
    <w:name w:val="14767CBE90C74E20B09CBE72400DB16E"/>
  </w:style>
  <w:style w:type="paragraph" w:customStyle="1" w:styleId="63FEE11E3A1C46029CAB1E9ECD82199B">
    <w:name w:val="63FEE11E3A1C46029CAB1E9ECD82199B"/>
  </w:style>
  <w:style w:type="paragraph" w:customStyle="1" w:styleId="70344E3CC830438EA6F0C4403877FC88">
    <w:name w:val="70344E3CC830438EA6F0C4403877FC88"/>
  </w:style>
  <w:style w:type="paragraph" w:customStyle="1" w:styleId="F4C2EAB4554B49FEBC4C1F13F553361B">
    <w:name w:val="F4C2EAB4554B49FEBC4C1F13F553361B"/>
  </w:style>
  <w:style w:type="paragraph" w:customStyle="1" w:styleId="FB46166D3A8C4029A6A984838A9F0232">
    <w:name w:val="FB46166D3A8C4029A6A984838A9F0232"/>
  </w:style>
  <w:style w:type="paragraph" w:customStyle="1" w:styleId="85D31BAF2F5E4B44BA31303CAC605187">
    <w:name w:val="85D31BAF2F5E4B44BA31303CAC605187"/>
  </w:style>
  <w:style w:type="paragraph" w:customStyle="1" w:styleId="E8F13CA51AEC4F69818628CAB499F99F">
    <w:name w:val="E8F13CA51AEC4F69818628CAB499F99F"/>
  </w:style>
  <w:style w:type="paragraph" w:customStyle="1" w:styleId="3502D69C95E84F09B213024C0E7BC29F">
    <w:name w:val="3502D69C95E84F09B213024C0E7BC29F"/>
  </w:style>
  <w:style w:type="paragraph" w:customStyle="1" w:styleId="C8E09211031040A2BC399B47844C8647">
    <w:name w:val="C8E09211031040A2BC399B47844C8647"/>
  </w:style>
  <w:style w:type="paragraph" w:customStyle="1" w:styleId="DC510D9D16CE4FD8A3F6BA658C401F55">
    <w:name w:val="DC510D9D16CE4FD8A3F6BA658C401F55"/>
  </w:style>
  <w:style w:type="paragraph" w:customStyle="1" w:styleId="8067A8BFD6F1470F94A7E2236A4FB410">
    <w:name w:val="8067A8BFD6F1470F94A7E2236A4FB410"/>
  </w:style>
  <w:style w:type="paragraph" w:customStyle="1" w:styleId="D11CA9B5FD9543B5A43991DFB4E89931">
    <w:name w:val="D11CA9B5FD9543B5A43991DFB4E89931"/>
  </w:style>
  <w:style w:type="paragraph" w:customStyle="1" w:styleId="36990C08272845B9A96571DB6B26A8DF">
    <w:name w:val="36990C08272845B9A96571DB6B26A8DF"/>
  </w:style>
  <w:style w:type="paragraph" w:customStyle="1" w:styleId="81AB8D62A9D9428FAD02922C93CF3461">
    <w:name w:val="81AB8D62A9D9428FAD02922C93CF3461"/>
  </w:style>
  <w:style w:type="paragraph" w:customStyle="1" w:styleId="8504969C2F414219BFEB8FE430178B44">
    <w:name w:val="8504969C2F414219BFEB8FE430178B44"/>
  </w:style>
  <w:style w:type="paragraph" w:customStyle="1" w:styleId="813995711EF442019218F02D7AF52A0C">
    <w:name w:val="813995711EF442019218F02D7AF52A0C"/>
  </w:style>
  <w:style w:type="paragraph" w:customStyle="1" w:styleId="A85D20F4AC6C4D698D8F788C7236859E">
    <w:name w:val="A85D20F4AC6C4D698D8F788C7236859E"/>
  </w:style>
  <w:style w:type="paragraph" w:customStyle="1" w:styleId="1F4D24C64DE344ABAD8B6D589028B643">
    <w:name w:val="1F4D24C64DE344ABAD8B6D589028B643"/>
  </w:style>
  <w:style w:type="paragraph" w:customStyle="1" w:styleId="6577B25F7BDF4D4E9F57CD282AB5D4A0">
    <w:name w:val="6577B25F7BDF4D4E9F57CD282AB5D4A0"/>
  </w:style>
  <w:style w:type="paragraph" w:customStyle="1" w:styleId="EE7F1A261DF24769905E5BBCFFC134D3">
    <w:name w:val="EE7F1A261DF24769905E5BBCFFC134D3"/>
  </w:style>
  <w:style w:type="paragraph" w:customStyle="1" w:styleId="AD9B2682A79C4B2080315E0A7A2659A4">
    <w:name w:val="AD9B2682A79C4B2080315E0A7A2659A4"/>
  </w:style>
  <w:style w:type="paragraph" w:customStyle="1" w:styleId="991759BFCE674A87B7D3B9280188CCF6">
    <w:name w:val="991759BFCE674A87B7D3B9280188CCF6"/>
  </w:style>
  <w:style w:type="paragraph" w:customStyle="1" w:styleId="4F7AE09065474737A42FECCBD1F7F62E">
    <w:name w:val="4F7AE09065474737A42FECCBD1F7F62E"/>
  </w:style>
  <w:style w:type="paragraph" w:customStyle="1" w:styleId="9781B8A22DD244A499460A9500630C3A">
    <w:name w:val="9781B8A22DD244A499460A9500630C3A"/>
  </w:style>
  <w:style w:type="paragraph" w:customStyle="1" w:styleId="F0A1B46174D2419CA547266786B48A4C">
    <w:name w:val="F0A1B46174D2419CA547266786B48A4C"/>
    <w:rsid w:val="001649B2"/>
  </w:style>
  <w:style w:type="paragraph" w:customStyle="1" w:styleId="5CF1A3A0237C4B86A9B16D3939E720FF">
    <w:name w:val="5CF1A3A0237C4B86A9B16D3939E720FF"/>
    <w:rsid w:val="001649B2"/>
  </w:style>
  <w:style w:type="paragraph" w:customStyle="1" w:styleId="D2403C87C2064DA8B08FC31053E07A6D">
    <w:name w:val="D2403C87C2064DA8B08FC31053E07A6D"/>
    <w:rsid w:val="001649B2"/>
  </w:style>
  <w:style w:type="paragraph" w:customStyle="1" w:styleId="B2B0828E761C4A72915110B13E2AECB9">
    <w:name w:val="B2B0828E761C4A72915110B13E2AECB9"/>
    <w:rsid w:val="001649B2"/>
  </w:style>
  <w:style w:type="paragraph" w:customStyle="1" w:styleId="7B887FA2FE0D4986A7413278BA4BEC5F">
    <w:name w:val="7B887FA2FE0D4986A7413278BA4BEC5F"/>
    <w:rsid w:val="001649B2"/>
  </w:style>
  <w:style w:type="paragraph" w:customStyle="1" w:styleId="558464685337422282F11F55124C3CA6">
    <w:name w:val="558464685337422282F11F55124C3CA6"/>
    <w:rsid w:val="001649B2"/>
  </w:style>
  <w:style w:type="paragraph" w:customStyle="1" w:styleId="4B18D1871AF743D485597C2D7B071011">
    <w:name w:val="4B18D1871AF743D485597C2D7B071011"/>
    <w:rsid w:val="001649B2"/>
  </w:style>
  <w:style w:type="paragraph" w:customStyle="1" w:styleId="046DC98138FF43A392FDC5600482DB33">
    <w:name w:val="046DC98138FF43A392FDC5600482DB33"/>
    <w:rsid w:val="001649B2"/>
  </w:style>
  <w:style w:type="paragraph" w:customStyle="1" w:styleId="7F55FDB4729E48F3AEF513E10D0AD4B3">
    <w:name w:val="7F55FDB4729E48F3AEF513E10D0AD4B3"/>
    <w:rsid w:val="001649B2"/>
  </w:style>
  <w:style w:type="paragraph" w:customStyle="1" w:styleId="51B4C8F7F0AD4A3FAC170EF283F70771">
    <w:name w:val="51B4C8F7F0AD4A3FAC170EF283F70771"/>
    <w:rsid w:val="001649B2"/>
  </w:style>
  <w:style w:type="paragraph" w:customStyle="1" w:styleId="9D698F3BE83649099623687049A1F9CA">
    <w:name w:val="9D698F3BE83649099623687049A1F9CA"/>
    <w:rsid w:val="001649B2"/>
  </w:style>
  <w:style w:type="paragraph" w:customStyle="1" w:styleId="EC9F1544C2F14ACCB59110C03874D4EB">
    <w:name w:val="EC9F1544C2F14ACCB59110C03874D4EB"/>
    <w:rsid w:val="001649B2"/>
  </w:style>
  <w:style w:type="paragraph" w:customStyle="1" w:styleId="E02FAC3F2B414909951ED235DB3268C7">
    <w:name w:val="E02FAC3F2B414909951ED235DB3268C7"/>
    <w:rsid w:val="001649B2"/>
  </w:style>
  <w:style w:type="paragraph" w:customStyle="1" w:styleId="BD3EE0A7003B4EC48AFA6076D84B80B1">
    <w:name w:val="BD3EE0A7003B4EC48AFA6076D84B80B1"/>
    <w:rsid w:val="001649B2"/>
  </w:style>
  <w:style w:type="paragraph" w:customStyle="1" w:styleId="FD2FAA81878D41E3BF47BA01699A25E9">
    <w:name w:val="FD2FAA81878D41E3BF47BA01699A25E9"/>
    <w:rsid w:val="001649B2"/>
  </w:style>
  <w:style w:type="paragraph" w:customStyle="1" w:styleId="9EA3344779194428AC75CE3ABCF83092">
    <w:name w:val="9EA3344779194428AC75CE3ABCF83092"/>
    <w:rsid w:val="001649B2"/>
  </w:style>
  <w:style w:type="paragraph" w:customStyle="1" w:styleId="09D3354FF67747FAB27B97E771610BC7">
    <w:name w:val="09D3354FF67747FAB27B97E771610BC7"/>
    <w:rsid w:val="001649B2"/>
  </w:style>
  <w:style w:type="paragraph" w:customStyle="1" w:styleId="C9269C3022B84F5B8A3D6F804EC73844">
    <w:name w:val="C9269C3022B84F5B8A3D6F804EC73844"/>
    <w:rsid w:val="001649B2"/>
  </w:style>
  <w:style w:type="paragraph" w:customStyle="1" w:styleId="00A56F1353D344E7B0081397F7867A0A">
    <w:name w:val="00A56F1353D344E7B0081397F7867A0A"/>
    <w:rsid w:val="001649B2"/>
  </w:style>
  <w:style w:type="paragraph" w:customStyle="1" w:styleId="BE48389AB6F540379237C2C22B12489D">
    <w:name w:val="BE48389AB6F540379237C2C22B12489D"/>
    <w:rsid w:val="001649B2"/>
  </w:style>
  <w:style w:type="paragraph" w:customStyle="1" w:styleId="C51991F6A6D24C24B0CA283793A850FC">
    <w:name w:val="C51991F6A6D24C24B0CA283793A850FC"/>
    <w:rsid w:val="001649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2023-09-27T02:48:00Z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
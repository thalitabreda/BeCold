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1F5D94AA" w:rsidR="0033728F" w:rsidRDefault="00323A58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06FF24EE" w14:textId="1A55312B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107D1CF8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</w:p>
    <w:p w14:paraId="3A648889" w14:textId="2F985E0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</w:p>
    <w:p w14:paraId="75C9C769" w14:textId="3EF60A56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</w:p>
    <w:p w14:paraId="460B9AFE" w14:textId="7C679469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4B3C33C9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</w:p>
    <w:p w14:paraId="6B20511E" w14:textId="51D4E26F" w:rsidR="003310EE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274F4484" w:rsidR="000827F6" w:rsidRDefault="000827F6" w:rsidP="00082D59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062692B5" w14:textId="6B7BE881" w:rsidR="000827F6" w:rsidRPr="00E21240" w:rsidRDefault="000827F6" w:rsidP="00082D59">
            <w:pPr>
              <w:pStyle w:val="DescriodoItem"/>
              <w:spacing w:after="0"/>
              <w:jc w:val="center"/>
            </w:pPr>
          </w:p>
        </w:tc>
        <w:tc>
          <w:tcPr>
            <w:tcW w:w="957" w:type="pct"/>
            <w:vAlign w:val="center"/>
          </w:tcPr>
          <w:p w14:paraId="10D6EC25" w14:textId="2B167E51" w:rsidR="000827F6" w:rsidRDefault="000827F6" w:rsidP="00082D59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202DF85F" w14:textId="5B444784" w:rsidR="000827F6" w:rsidRDefault="000827F6" w:rsidP="00082D59">
            <w:pPr>
              <w:pStyle w:val="DescriodoItem"/>
              <w:jc w:val="center"/>
            </w:pP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27044FF3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46A9134C" w14:textId="0B9384CB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5F561B01" w14:textId="355A10D3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0556F1C0" w14:textId="65787D20" w:rsidR="000827F6" w:rsidRPr="00E463CF" w:rsidRDefault="000827F6" w:rsidP="00082D59">
            <w:pPr>
              <w:pStyle w:val="DescriodoItem"/>
              <w:jc w:val="center"/>
            </w:pP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163D695C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6B08553D" w14:textId="18F8A778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39BAF900" w14:textId="4C85262E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54EF47F2" w14:textId="5A651D39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4CFF9BD4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5439EB38" w14:textId="0509F0B5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4D01A726" w14:textId="61D27A48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5376348B" w14:textId="741F036C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51338FAD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3BD36F39" w14:textId="67415A56" w:rsidR="00D10371" w:rsidRPr="00E463CF" w:rsidRDefault="00D10371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395E9FF2" w14:textId="17423406" w:rsidR="00D10371" w:rsidRPr="00E463CF" w:rsidRDefault="00D10371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7E2AD044" w14:textId="64D33FC4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421BB20B" w:rsidR="00082D59" w:rsidRPr="000827F6" w:rsidRDefault="00082D59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71ABDC55" w14:textId="3B13B4AB" w:rsidR="00082D59" w:rsidRDefault="00082D59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6930AFAC" w14:textId="3B8A33CD" w:rsidR="00082D59" w:rsidRDefault="00082D59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0BD05100" w14:textId="3FF21737" w:rsidR="00082D59" w:rsidRDefault="00082D59" w:rsidP="00106CEA">
            <w:pPr>
              <w:pStyle w:val="DescriodoItem"/>
              <w:spacing w:after="0"/>
              <w:jc w:val="center"/>
            </w:pP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F768" w14:textId="77777777" w:rsidR="00D03285" w:rsidRDefault="00D03285" w:rsidP="001E7D29">
      <w:pPr>
        <w:spacing w:after="0" w:line="240" w:lineRule="auto"/>
      </w:pPr>
      <w:r>
        <w:separator/>
      </w:r>
    </w:p>
  </w:endnote>
  <w:endnote w:type="continuationSeparator" w:id="0">
    <w:p w14:paraId="0071089A" w14:textId="77777777" w:rsidR="00D03285" w:rsidRDefault="00D032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B38D" w14:textId="77777777" w:rsidR="00D03285" w:rsidRDefault="00D03285" w:rsidP="001E7D29">
      <w:pPr>
        <w:spacing w:after="0" w:line="240" w:lineRule="auto"/>
      </w:pPr>
      <w:r>
        <w:separator/>
      </w:r>
    </w:p>
  </w:footnote>
  <w:footnote w:type="continuationSeparator" w:id="0">
    <w:p w14:paraId="395567B6" w14:textId="77777777" w:rsidR="00D03285" w:rsidRDefault="00D032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000000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429E5"/>
    <w:rsid w:val="00867EA4"/>
    <w:rsid w:val="00875D51"/>
    <w:rsid w:val="0089312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61938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B74DB"/>
    <w:rsid w:val="001649B2"/>
    <w:rsid w:val="0042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2023-09-29T17:54:00Z</dcterms:created>
  <dcterms:modified xsi:type="dcterms:W3CDTF">2023-09-29T17:54:00Z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